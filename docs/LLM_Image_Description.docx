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925" w14:textId="376CA617" w:rsidR="00800195" w:rsidRPr="00844C1F" w:rsidRDefault="00A9597C" w:rsidP="00CF676D">
      <w:pPr>
        <w:pStyle w:val="FP-Heading1"/>
        <w:numPr>
          <w:ilvl w:val="0"/>
          <w:numId w:val="0"/>
        </w:numPr>
        <w:rPr>
          <w:rFonts w:cstheme="majorHAnsi"/>
          <w:lang w:val="en-US"/>
        </w:rPr>
      </w:pPr>
      <w:bookmarkStart w:id="0" w:name="_Toc456866626"/>
      <w:bookmarkStart w:id="1" w:name="_Toc456866670"/>
      <w:bookmarkStart w:id="2" w:name="_Toc456866762"/>
      <w:bookmarkStart w:id="3" w:name="_Toc456867026"/>
      <w:bookmarkStart w:id="4" w:name="_Toc456868326"/>
      <w:bookmarkStart w:id="5" w:name="_Toc456868655"/>
      <w:bookmarkStart w:id="6" w:name="_Toc456868760"/>
      <w:bookmarkStart w:id="7" w:name="_Toc456868908"/>
      <w:bookmarkStart w:id="8" w:name="_Toc456868992"/>
      <w:bookmarkStart w:id="9" w:name="_Toc456869104"/>
      <w:bookmarkStart w:id="10" w:name="_Toc456869375"/>
      <w:bookmarkStart w:id="11" w:name="_Toc456869382"/>
      <w:bookmarkStart w:id="12" w:name="_Toc456869606"/>
      <w:bookmarkStart w:id="13" w:name="_Toc456869693"/>
      <w:bookmarkStart w:id="14" w:name="_Toc456869715"/>
      <w:bookmarkStart w:id="15" w:name="_Toc456869782"/>
      <w:bookmarkStart w:id="16" w:name="_Toc456875816"/>
      <w:bookmarkStart w:id="17" w:name="_Toc456875839"/>
      <w:bookmarkStart w:id="18" w:name="_Toc456877297"/>
      <w:r>
        <w:rPr>
          <w:rFonts w:cstheme="majorHAnsi"/>
          <w:lang w:val="en-US"/>
        </w:rPr>
        <w:t xml:space="preserve"> </w:t>
      </w:r>
      <w:bookmarkStart w:id="19" w:name="_Toc18716255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815646" w:rsidRPr="00844C1F">
        <w:rPr>
          <w:rFonts w:cstheme="majorHAnsi"/>
          <w:lang w:val="en-US"/>
        </w:rPr>
        <w:softHyphen/>
      </w:r>
      <w:r w:rsidR="00815646" w:rsidRPr="00844C1F">
        <w:rPr>
          <w:rFonts w:cstheme="majorHAnsi"/>
          <w:lang w:val="en-US"/>
        </w:rPr>
        <w:softHyphen/>
      </w:r>
      <w:r w:rsidR="00815646" w:rsidRPr="00844C1F">
        <w:rPr>
          <w:rFonts w:cstheme="majorHAnsi"/>
          <w:lang w:val="en-US"/>
        </w:rPr>
        <w:softHyphen/>
      </w:r>
      <w:sdt>
        <w:sdtPr>
          <w:rPr>
            <w:rFonts w:cstheme="majorHAnsi"/>
            <w:lang w:val="en-US"/>
          </w:rPr>
          <w:alias w:val="Title"/>
          <w:tag w:val="FP:Title_MainDocument"/>
          <w:id w:val="7490669"/>
          <w:lock w:val="sdtLocked"/>
          <w:placeholder>
            <w:docPart w:val="AA93E7544DFC48BCB48CD71F254FA663"/>
          </w:placeholder>
          <w:dataBinding w:prefixMappings="xmlns:ns0='http://purl.org/dc/elements/1.1/' xmlns:ns1='http://schemas.openxmlformats.org/package/2006/metadata/core-properties' " w:xpath="/ns1:coreProperties[1]/ns0:title[1]" w:storeItemID="{6C3C8BC8-F283-45AE-878A-BAB7291924A1}"/>
          <w:text/>
        </w:sdtPr>
        <w:sdtContent>
          <w:r w:rsidR="00D71E54" w:rsidRPr="00844C1F">
            <w:rPr>
              <w:rFonts w:cstheme="majorHAnsi"/>
              <w:lang w:val="en-US"/>
            </w:rPr>
            <w:t>Image description</w:t>
          </w:r>
          <w:r w:rsidR="00633340" w:rsidRPr="00844C1F">
            <w:rPr>
              <w:rFonts w:cstheme="majorHAnsi"/>
              <w:lang w:val="en-US"/>
            </w:rPr>
            <w:t xml:space="preserve"> </w:t>
          </w:r>
          <w:r w:rsidR="00D71E54" w:rsidRPr="00844C1F">
            <w:rPr>
              <w:rFonts w:cstheme="majorHAnsi"/>
              <w:lang w:val="en-US"/>
            </w:rPr>
            <w:t>LLM</w:t>
          </w:r>
        </w:sdtContent>
      </w:sdt>
      <w:bookmarkEnd w:id="19"/>
    </w:p>
    <w:p w14:paraId="29A94261" w14:textId="33BE72EB" w:rsidR="00F1455A" w:rsidRPr="00844C1F" w:rsidRDefault="00000000" w:rsidP="002C3A5D">
      <w:pPr>
        <w:pStyle w:val="Titlesmalcover"/>
        <w:ind w:left="0"/>
        <w:rPr>
          <w:rFonts w:cstheme="minorHAnsi"/>
          <w:lang w:val="en-US"/>
        </w:rPr>
      </w:pPr>
      <w:sdt>
        <w:sdtPr>
          <w:rPr>
            <w:rFonts w:cstheme="minorHAnsi"/>
            <w:lang w:val="en-US"/>
          </w:rPr>
          <w:alias w:val="Subject"/>
          <w:tag w:val="FP:Subject_MainDocument"/>
          <w:id w:val="7490678"/>
          <w:lock w:val="sdtLocked"/>
          <w:placeholder>
            <w:docPart w:val="DA283FAE5437445A9DDE69616987C7D3"/>
          </w:placeholder>
          <w:dataBinding w:prefixMappings="xmlns:ns0='http://purl.org/dc/elements/1.1/' xmlns:ns1='http://schemas.openxmlformats.org/package/2006/metadata/core-properties' " w:xpath="/ns1:coreProperties[1]/ns0:subject[1]" w:storeItemID="{6C3C8BC8-F283-45AE-878A-BAB7291924A1}"/>
          <w:text/>
        </w:sdtPr>
        <w:sdtContent>
          <w:r w:rsidR="006B54F5" w:rsidRPr="00844C1F">
            <w:rPr>
              <w:rFonts w:cstheme="minorHAnsi"/>
              <w:lang w:val="en-US"/>
            </w:rPr>
            <w:t>Artificial intelligence-based agricultural image description system</w:t>
          </w:r>
        </w:sdtContent>
      </w:sdt>
      <w:r w:rsidR="00D13C05" w:rsidRPr="00844C1F">
        <w:rPr>
          <w:rStyle w:val="FP-Cover-SubjectChar"/>
          <w:rFonts w:asciiTheme="minorHAnsi" w:hAnsiTheme="minorHAnsi" w:cstheme="minorHAnsi"/>
          <w:lang w:val="en-US"/>
        </w:rPr>
        <w:t xml:space="preserve"> </w:t>
      </w:r>
      <w:r w:rsidR="00D13C05" w:rsidRPr="00844C1F">
        <w:rPr>
          <w:rFonts w:cstheme="minorHAnsi"/>
          <w:lang w:val="en-US"/>
        </w:rPr>
        <w:t xml:space="preserve"> </w:t>
      </w:r>
    </w:p>
    <w:p w14:paraId="22444E53" w14:textId="3EAF7357" w:rsidR="00EA32FD" w:rsidRPr="0048677F" w:rsidRDefault="00EA32FD" w:rsidP="00EA32FD">
      <w:pPr>
        <w:pStyle w:val="FP-Normal"/>
        <w:rPr>
          <w:rFonts w:ascii="Times New Roman" w:hAnsi="Times New Roman" w:cs="Times New Roman"/>
          <w:lang w:val="en-US"/>
        </w:rPr>
      </w:pPr>
    </w:p>
    <w:p w14:paraId="335C6398" w14:textId="77777777" w:rsidR="00E15222" w:rsidRPr="0048677F" w:rsidRDefault="00E15222" w:rsidP="00EA32FD">
      <w:pPr>
        <w:pStyle w:val="FP-Normal"/>
        <w:rPr>
          <w:rFonts w:ascii="Times New Roman" w:hAnsi="Times New Roman" w:cs="Times New Roman"/>
          <w:lang w:val="en-US"/>
        </w:rPr>
      </w:pPr>
    </w:p>
    <w:p w14:paraId="248D5FE2" w14:textId="77777777" w:rsidR="00E15222" w:rsidRPr="0048677F" w:rsidRDefault="00E15222" w:rsidP="00EA32FD">
      <w:pPr>
        <w:pStyle w:val="FP-Normal"/>
        <w:rPr>
          <w:rFonts w:ascii="Times New Roman" w:hAnsi="Times New Roman" w:cs="Times New Roman"/>
          <w:lang w:val="en-US"/>
        </w:rPr>
      </w:pPr>
    </w:p>
    <w:p w14:paraId="5CE087F2" w14:textId="77777777" w:rsidR="00E15222" w:rsidRPr="0048677F" w:rsidRDefault="00E15222" w:rsidP="00EA32FD">
      <w:pPr>
        <w:pStyle w:val="FP-Normal"/>
        <w:rPr>
          <w:rFonts w:ascii="Times New Roman" w:hAnsi="Times New Roman" w:cs="Times New Roman"/>
          <w:lang w:val="en-US"/>
        </w:rPr>
      </w:pPr>
    </w:p>
    <w:p w14:paraId="32915FC4" w14:textId="77777777" w:rsidR="00E15222" w:rsidRPr="0048677F" w:rsidRDefault="00E15222" w:rsidP="00EA32FD">
      <w:pPr>
        <w:pStyle w:val="FP-Normal"/>
        <w:rPr>
          <w:rFonts w:ascii="Times New Roman" w:hAnsi="Times New Roman" w:cs="Times New Roman"/>
          <w:lang w:val="en-US"/>
        </w:rPr>
      </w:pPr>
    </w:p>
    <w:p w14:paraId="22B7EAFC" w14:textId="46D2765D" w:rsidR="00E15222" w:rsidRPr="0048677F" w:rsidRDefault="00E15222" w:rsidP="00E15222">
      <w:pPr>
        <w:pStyle w:val="FP-Normal"/>
        <w:spacing w:before="0" w:after="0"/>
        <w:rPr>
          <w:rFonts w:ascii="Times New Roman" w:hAnsi="Times New Roman" w:cs="Times New Roman"/>
          <w:lang w:val="en-US"/>
        </w:rPr>
      </w:pPr>
    </w:p>
    <w:tbl>
      <w:tblPr>
        <w:tblStyle w:val="Tabela-Siatka"/>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85"/>
        <w:gridCol w:w="4536"/>
      </w:tblGrid>
      <w:tr w:rsidR="00E15222" w:rsidRPr="0048677F" w14:paraId="199670F6" w14:textId="77777777" w:rsidTr="007516C8">
        <w:trPr>
          <w:trHeight w:val="504"/>
        </w:trPr>
        <w:tc>
          <w:tcPr>
            <w:tcW w:w="1985" w:type="dxa"/>
            <w:vAlign w:val="center"/>
          </w:tcPr>
          <w:p w14:paraId="7117FEA6" w14:textId="5A7854E4" w:rsidR="00E15222" w:rsidRPr="00844C1F" w:rsidRDefault="00E15222" w:rsidP="00AC3E15">
            <w:pPr>
              <w:pStyle w:val="FPCoverHeadings"/>
              <w:rPr>
                <w:rFonts w:cstheme="minorHAnsi"/>
                <w:sz w:val="18"/>
                <w:szCs w:val="12"/>
              </w:rPr>
            </w:pPr>
            <w:r w:rsidRPr="00844C1F">
              <w:rPr>
                <w:rStyle w:val="FPFOOTERBOLDChar"/>
                <w:rFonts w:cstheme="minorHAnsi"/>
                <w:b w:val="0"/>
                <w:caps/>
                <w:color w:val="404040" w:themeColor="text1" w:themeTint="BF"/>
                <w:sz w:val="18"/>
                <w:szCs w:val="12"/>
              </w:rPr>
              <w:t>Author</w:t>
            </w:r>
            <w:r w:rsidR="00F837BE" w:rsidRPr="00844C1F">
              <w:rPr>
                <w:rStyle w:val="FPFOOTERBOLDChar"/>
                <w:rFonts w:cstheme="minorHAnsi"/>
                <w:b w:val="0"/>
                <w:caps/>
                <w:color w:val="404040" w:themeColor="text1" w:themeTint="BF"/>
                <w:sz w:val="18"/>
                <w:szCs w:val="12"/>
              </w:rPr>
              <w:t>S</w:t>
            </w:r>
            <w:r w:rsidRPr="00844C1F">
              <w:rPr>
                <w:rStyle w:val="FPFOOTERBOLDChar"/>
                <w:rFonts w:cstheme="minorHAnsi"/>
                <w:b w:val="0"/>
                <w:caps/>
                <w:color w:val="404040" w:themeColor="text1" w:themeTint="BF"/>
                <w:sz w:val="18"/>
                <w:szCs w:val="12"/>
              </w:rPr>
              <w:t>:</w:t>
            </w:r>
          </w:p>
        </w:tc>
        <w:tc>
          <w:tcPr>
            <w:tcW w:w="4536" w:type="dxa"/>
            <w:vAlign w:val="center"/>
          </w:tcPr>
          <w:p w14:paraId="409119C5" w14:textId="3BAC1D9A" w:rsidR="00E15222" w:rsidRPr="00844C1F" w:rsidRDefault="00000000" w:rsidP="00AC3E15">
            <w:pPr>
              <w:pStyle w:val="FP-Normal"/>
              <w:spacing w:before="0" w:after="0"/>
              <w:rPr>
                <w:rFonts w:cstheme="minorHAnsi"/>
                <w:sz w:val="18"/>
                <w:szCs w:val="12"/>
                <w:lang w:val="pl-PL"/>
              </w:rPr>
            </w:pPr>
            <w:sdt>
              <w:sdtPr>
                <w:rPr>
                  <w:rFonts w:cstheme="minorHAnsi"/>
                  <w:sz w:val="18"/>
                  <w:szCs w:val="12"/>
                  <w:lang w:val="pl-PL"/>
                </w:rPr>
                <w:alias w:val="Author"/>
                <w:tag w:val="Author"/>
                <w:id w:val="-2044430684"/>
                <w:placeholder>
                  <w:docPart w:val="313827B9FFC246F98C66882F7C57A492"/>
                </w:placeholder>
                <w:dataBinding w:prefixMappings="xmlns:ns0='http://purl.org/dc/elements/1.1/' xmlns:ns1='http://schemas.openxmlformats.org/package/2006/metadata/core-properties' " w:xpath="/ns1:coreProperties[1]/ns0:creator[1]" w:storeItemID="{6C3C8BC8-F283-45AE-878A-BAB7291924A1}"/>
                <w:text/>
              </w:sdtPr>
              <w:sdtContent>
                <w:r w:rsidR="00325878" w:rsidRPr="00844C1F">
                  <w:rPr>
                    <w:rFonts w:cstheme="minorHAnsi"/>
                    <w:sz w:val="18"/>
                    <w:szCs w:val="12"/>
                    <w:lang w:val="pl-PL"/>
                  </w:rPr>
                  <w:t xml:space="preserve">Kacper Sikorski, Konrad Wnuk, Krzysztof Witek, Mateusz </w:t>
                </w:r>
                <w:proofErr w:type="spellStart"/>
                <w:r w:rsidR="00325878" w:rsidRPr="00844C1F">
                  <w:rPr>
                    <w:rFonts w:cstheme="minorHAnsi"/>
                    <w:sz w:val="18"/>
                    <w:szCs w:val="12"/>
                    <w:lang w:val="pl-PL"/>
                  </w:rPr>
                  <w:t>Falfus</w:t>
                </w:r>
                <w:proofErr w:type="spellEnd"/>
                <w:r w:rsidR="00325878" w:rsidRPr="00844C1F">
                  <w:rPr>
                    <w:rFonts w:cstheme="minorHAnsi"/>
                    <w:sz w:val="18"/>
                    <w:szCs w:val="12"/>
                    <w:lang w:val="pl-PL"/>
                  </w:rPr>
                  <w:t xml:space="preserve">, Justyn </w:t>
                </w:r>
                <w:proofErr w:type="spellStart"/>
                <w:r w:rsidR="00325878" w:rsidRPr="00844C1F">
                  <w:rPr>
                    <w:rFonts w:cstheme="minorHAnsi"/>
                    <w:sz w:val="18"/>
                    <w:szCs w:val="12"/>
                    <w:lang w:val="pl-PL"/>
                  </w:rPr>
                  <w:t>Rojkowski</w:t>
                </w:r>
                <w:proofErr w:type="spellEnd"/>
                <w:r w:rsidR="00325878" w:rsidRPr="00844C1F">
                  <w:rPr>
                    <w:rFonts w:cstheme="minorHAnsi"/>
                    <w:sz w:val="18"/>
                    <w:szCs w:val="12"/>
                    <w:lang w:val="pl-PL"/>
                  </w:rPr>
                  <w:t>, Miko</w:t>
                </w:r>
                <w:r w:rsidR="00325878" w:rsidRPr="00844C1F">
                  <w:rPr>
                    <w:rFonts w:ascii="Calibri" w:hAnsi="Calibri" w:cs="Calibri"/>
                    <w:sz w:val="18"/>
                    <w:szCs w:val="12"/>
                    <w:lang w:val="pl-PL"/>
                  </w:rPr>
                  <w:t>ł</w:t>
                </w:r>
                <w:r w:rsidR="00325878" w:rsidRPr="00844C1F">
                  <w:rPr>
                    <w:rFonts w:cstheme="minorHAnsi"/>
                    <w:sz w:val="18"/>
                    <w:szCs w:val="12"/>
                    <w:lang w:val="pl-PL"/>
                  </w:rPr>
                  <w:t>aj Mieszczok</w:t>
                </w:r>
              </w:sdtContent>
            </w:sdt>
          </w:p>
        </w:tc>
      </w:tr>
      <w:tr w:rsidR="00E15222" w:rsidRPr="0048677F" w14:paraId="1B10584F" w14:textId="77777777" w:rsidTr="007516C8">
        <w:trPr>
          <w:trHeight w:val="504"/>
        </w:trPr>
        <w:tc>
          <w:tcPr>
            <w:tcW w:w="1985" w:type="dxa"/>
            <w:vAlign w:val="center"/>
          </w:tcPr>
          <w:p w14:paraId="3B785167" w14:textId="07C1CF02" w:rsidR="00E15222" w:rsidRPr="00844C1F" w:rsidRDefault="00E15222" w:rsidP="00AC3E15">
            <w:pPr>
              <w:pStyle w:val="FPCoverHeadings"/>
              <w:rPr>
                <w:rFonts w:cstheme="minorHAnsi"/>
                <w:sz w:val="18"/>
                <w:szCs w:val="12"/>
              </w:rPr>
            </w:pPr>
            <w:r w:rsidRPr="00844C1F">
              <w:rPr>
                <w:rStyle w:val="FPFOOTERBOLDChar"/>
                <w:rFonts w:cstheme="minorHAnsi"/>
                <w:b w:val="0"/>
                <w:caps/>
                <w:color w:val="404040" w:themeColor="text1" w:themeTint="BF"/>
                <w:sz w:val="18"/>
                <w:szCs w:val="12"/>
              </w:rPr>
              <w:t>Created:</w:t>
            </w:r>
          </w:p>
        </w:tc>
        <w:tc>
          <w:tcPr>
            <w:tcW w:w="4536" w:type="dxa"/>
            <w:vAlign w:val="center"/>
          </w:tcPr>
          <w:p w14:paraId="11D7B390" w14:textId="2E1FE8B7" w:rsidR="00E15222" w:rsidRPr="00844C1F" w:rsidRDefault="00000000" w:rsidP="00AC3E15">
            <w:pPr>
              <w:pStyle w:val="FP-Normal"/>
              <w:spacing w:before="0" w:after="0"/>
              <w:jc w:val="left"/>
              <w:rPr>
                <w:rFonts w:cstheme="minorHAnsi"/>
                <w:sz w:val="18"/>
                <w:szCs w:val="12"/>
                <w:lang w:val="en-US"/>
              </w:rPr>
            </w:pPr>
            <w:sdt>
              <w:sdtPr>
                <w:rPr>
                  <w:rFonts w:cstheme="minorHAnsi"/>
                  <w:sz w:val="18"/>
                  <w:szCs w:val="12"/>
                  <w:lang w:val="en-US"/>
                </w:rPr>
                <w:alias w:val="Created"/>
                <w:tag w:val="Created"/>
                <w:id w:val="-418869929"/>
                <w:placeholder>
                  <w:docPart w:val="21669CA83A7A4580BA78816BD705B3CC"/>
                </w:placeholder>
              </w:sdtPr>
              <w:sdtContent>
                <w:r w:rsidR="00E6112B" w:rsidRPr="00844C1F">
                  <w:rPr>
                    <w:rFonts w:cstheme="minorHAnsi"/>
                    <w:sz w:val="18"/>
                    <w:szCs w:val="12"/>
                    <w:lang w:val="en-US"/>
                  </w:rPr>
                  <w:t>30</w:t>
                </w:r>
                <w:r w:rsidR="00E15222" w:rsidRPr="00844C1F">
                  <w:rPr>
                    <w:rFonts w:cstheme="minorHAnsi"/>
                    <w:sz w:val="18"/>
                    <w:szCs w:val="12"/>
                    <w:lang w:val="en-US"/>
                  </w:rPr>
                  <w:fldChar w:fldCharType="begin"/>
                </w:r>
                <w:r w:rsidR="00E15222" w:rsidRPr="00844C1F">
                  <w:rPr>
                    <w:rFonts w:cstheme="minorHAnsi"/>
                    <w:sz w:val="18"/>
                    <w:szCs w:val="12"/>
                    <w:lang w:val="en-US"/>
                  </w:rPr>
                  <w:instrText xml:space="preserve"> CREATEDATE  \@ "dd MMMM yyyy"  \* MERGEFORMAT </w:instrText>
                </w:r>
                <w:r w:rsidR="00E15222" w:rsidRPr="00844C1F">
                  <w:rPr>
                    <w:rFonts w:cstheme="minorHAnsi"/>
                    <w:sz w:val="18"/>
                    <w:szCs w:val="12"/>
                    <w:lang w:val="en-US"/>
                  </w:rPr>
                  <w:fldChar w:fldCharType="separate"/>
                </w:r>
                <w:r w:rsidR="00CF2A38" w:rsidRPr="00844C1F">
                  <w:rPr>
                    <w:rFonts w:cstheme="minorHAnsi"/>
                    <w:noProof/>
                    <w:sz w:val="18"/>
                    <w:szCs w:val="12"/>
                    <w:lang w:val="en-US"/>
                  </w:rPr>
                  <w:t xml:space="preserve"> </w:t>
                </w:r>
                <w:r w:rsidR="003C4FA8" w:rsidRPr="00844C1F">
                  <w:rPr>
                    <w:rFonts w:cstheme="minorHAnsi"/>
                    <w:noProof/>
                    <w:sz w:val="18"/>
                    <w:szCs w:val="12"/>
                    <w:lang w:val="en-US"/>
                  </w:rPr>
                  <w:t>October</w:t>
                </w:r>
                <w:r w:rsidR="00CF2A38" w:rsidRPr="00844C1F">
                  <w:rPr>
                    <w:rFonts w:cstheme="minorHAnsi"/>
                    <w:noProof/>
                    <w:sz w:val="18"/>
                    <w:szCs w:val="12"/>
                    <w:lang w:val="en-US"/>
                  </w:rPr>
                  <w:t xml:space="preserve"> 202</w:t>
                </w:r>
                <w:r w:rsidR="000B6CF4" w:rsidRPr="00844C1F">
                  <w:rPr>
                    <w:rFonts w:cstheme="minorHAnsi"/>
                    <w:noProof/>
                    <w:sz w:val="18"/>
                    <w:szCs w:val="12"/>
                    <w:lang w:val="en-US"/>
                  </w:rPr>
                  <w:t>4</w:t>
                </w:r>
                <w:r w:rsidR="00E15222" w:rsidRPr="00844C1F">
                  <w:rPr>
                    <w:rFonts w:cstheme="minorHAnsi"/>
                    <w:sz w:val="18"/>
                    <w:szCs w:val="12"/>
                    <w:lang w:val="en-US"/>
                  </w:rPr>
                  <w:fldChar w:fldCharType="end"/>
                </w:r>
              </w:sdtContent>
            </w:sdt>
          </w:p>
        </w:tc>
      </w:tr>
      <w:tr w:rsidR="00E15222" w:rsidRPr="0048677F" w14:paraId="26665F4C" w14:textId="77777777" w:rsidTr="007516C8">
        <w:trPr>
          <w:trHeight w:val="504"/>
        </w:trPr>
        <w:tc>
          <w:tcPr>
            <w:tcW w:w="1985" w:type="dxa"/>
            <w:vAlign w:val="center"/>
          </w:tcPr>
          <w:p w14:paraId="5D187CA1" w14:textId="2DF393A3" w:rsidR="00E15222" w:rsidRPr="00844C1F" w:rsidRDefault="00E15222" w:rsidP="00AC3E15">
            <w:pPr>
              <w:pStyle w:val="FPCoverHeadings"/>
              <w:rPr>
                <w:rFonts w:cstheme="minorHAnsi"/>
                <w:sz w:val="18"/>
                <w:szCs w:val="12"/>
              </w:rPr>
            </w:pPr>
            <w:r w:rsidRPr="00844C1F">
              <w:rPr>
                <w:rStyle w:val="FPFOOTERBOLDChar"/>
                <w:rFonts w:cstheme="minorHAnsi"/>
                <w:b w:val="0"/>
                <w:caps/>
                <w:color w:val="404040" w:themeColor="text1" w:themeTint="BF"/>
                <w:sz w:val="18"/>
                <w:szCs w:val="12"/>
              </w:rPr>
              <w:t>Modified:</w:t>
            </w:r>
          </w:p>
        </w:tc>
        <w:tc>
          <w:tcPr>
            <w:tcW w:w="4536" w:type="dxa"/>
            <w:vAlign w:val="center"/>
          </w:tcPr>
          <w:p w14:paraId="0F721398" w14:textId="526A33B9" w:rsidR="00E15222" w:rsidRPr="00844C1F" w:rsidRDefault="00000000" w:rsidP="00AC3E15">
            <w:pPr>
              <w:pStyle w:val="FP-Normal"/>
              <w:spacing w:before="0" w:after="0"/>
              <w:jc w:val="left"/>
              <w:rPr>
                <w:rFonts w:cstheme="minorHAnsi"/>
                <w:sz w:val="18"/>
                <w:szCs w:val="12"/>
                <w:lang w:val="en-US"/>
              </w:rPr>
            </w:pPr>
            <w:sdt>
              <w:sdtPr>
                <w:rPr>
                  <w:rFonts w:cstheme="minorHAnsi"/>
                  <w:sz w:val="18"/>
                  <w:szCs w:val="12"/>
                  <w:lang w:val="en-US"/>
                </w:rPr>
                <w:alias w:val="Last modifed"/>
                <w:tag w:val="Last modifed"/>
                <w:id w:val="605701910"/>
                <w:placeholder>
                  <w:docPart w:val="7F2197A0D2E241A6BCB6EF05E2020208"/>
                </w:placeholder>
              </w:sdtPr>
              <w:sdtContent>
                <w:r w:rsidR="00E15222" w:rsidRPr="00844C1F">
                  <w:rPr>
                    <w:rFonts w:cstheme="minorHAnsi"/>
                    <w:sz w:val="18"/>
                    <w:szCs w:val="12"/>
                    <w:lang w:val="en-US"/>
                  </w:rPr>
                  <w:fldChar w:fldCharType="begin"/>
                </w:r>
                <w:r w:rsidR="00E15222" w:rsidRPr="00844C1F">
                  <w:rPr>
                    <w:rFonts w:cstheme="minorHAnsi"/>
                    <w:sz w:val="18"/>
                    <w:szCs w:val="12"/>
                    <w:lang w:val="en-US"/>
                  </w:rPr>
                  <w:instrText xml:space="preserve"> SAVEDATE  \@ "dd MMMM yyyy"  \* MERGEFORMAT </w:instrText>
                </w:r>
                <w:r w:rsidR="00E15222" w:rsidRPr="00844C1F">
                  <w:rPr>
                    <w:rFonts w:cstheme="minorHAnsi"/>
                    <w:sz w:val="18"/>
                    <w:szCs w:val="12"/>
                    <w:lang w:val="en-US"/>
                  </w:rPr>
                  <w:fldChar w:fldCharType="separate"/>
                </w:r>
                <w:r w:rsidR="00D9120C">
                  <w:rPr>
                    <w:rFonts w:cstheme="minorHAnsi"/>
                    <w:noProof/>
                    <w:sz w:val="18"/>
                    <w:szCs w:val="12"/>
                    <w:lang w:val="en-US"/>
                  </w:rPr>
                  <w:t xml:space="preserve">07 January </w:t>
                </w:r>
                <w:r w:rsidR="00C9402E">
                  <w:rPr>
                    <w:rFonts w:cstheme="minorHAnsi"/>
                    <w:noProof/>
                    <w:sz w:val="18"/>
                    <w:szCs w:val="12"/>
                    <w:lang w:val="en-US"/>
                  </w:rPr>
                  <w:t>202</w:t>
                </w:r>
                <w:r w:rsidR="00E15222" w:rsidRPr="00844C1F">
                  <w:rPr>
                    <w:rFonts w:cstheme="minorHAnsi"/>
                    <w:sz w:val="18"/>
                    <w:szCs w:val="12"/>
                    <w:lang w:val="en-US"/>
                  </w:rPr>
                  <w:fldChar w:fldCharType="end"/>
                </w:r>
                <w:r w:rsidR="00D9120C">
                  <w:rPr>
                    <w:rFonts w:cstheme="minorHAnsi"/>
                    <w:sz w:val="18"/>
                    <w:szCs w:val="12"/>
                    <w:lang w:val="en-US"/>
                  </w:rPr>
                  <w:t>5</w:t>
                </w:r>
              </w:sdtContent>
            </w:sdt>
          </w:p>
        </w:tc>
      </w:tr>
      <w:tr w:rsidR="00E15222" w:rsidRPr="0048677F" w14:paraId="06AC2D98" w14:textId="77777777" w:rsidTr="007516C8">
        <w:trPr>
          <w:trHeight w:val="504"/>
        </w:trPr>
        <w:tc>
          <w:tcPr>
            <w:tcW w:w="1985" w:type="dxa"/>
            <w:vAlign w:val="center"/>
          </w:tcPr>
          <w:p w14:paraId="4062BF7A" w14:textId="2B6E2600" w:rsidR="00E15222" w:rsidRPr="00844C1F" w:rsidRDefault="00E15222" w:rsidP="00AC3E15">
            <w:pPr>
              <w:pStyle w:val="FPCoverHeadings"/>
              <w:rPr>
                <w:rFonts w:cstheme="minorHAnsi"/>
                <w:sz w:val="18"/>
                <w:szCs w:val="12"/>
              </w:rPr>
            </w:pPr>
            <w:r w:rsidRPr="00844C1F">
              <w:rPr>
                <w:rStyle w:val="FPFOOTERBOLDChar"/>
                <w:rFonts w:cstheme="minorHAnsi"/>
                <w:b w:val="0"/>
                <w:caps/>
                <w:color w:val="404040" w:themeColor="text1" w:themeTint="BF"/>
                <w:sz w:val="18"/>
                <w:szCs w:val="12"/>
              </w:rPr>
              <w:t>Recipients:</w:t>
            </w:r>
          </w:p>
        </w:tc>
        <w:tc>
          <w:tcPr>
            <w:tcW w:w="4536" w:type="dxa"/>
            <w:vAlign w:val="center"/>
          </w:tcPr>
          <w:p w14:paraId="27586F22" w14:textId="3F787713" w:rsidR="00E15222" w:rsidRPr="00844C1F" w:rsidRDefault="00000000" w:rsidP="00AC3E15">
            <w:pPr>
              <w:pStyle w:val="FP-Normal"/>
              <w:spacing w:before="0" w:after="0"/>
              <w:jc w:val="left"/>
              <w:rPr>
                <w:rFonts w:cstheme="minorHAnsi"/>
                <w:sz w:val="18"/>
                <w:szCs w:val="12"/>
                <w:lang w:val="pl-PL"/>
              </w:rPr>
            </w:pPr>
            <w:sdt>
              <w:sdtPr>
                <w:rPr>
                  <w:rFonts w:cstheme="minorHAnsi"/>
                  <w:sz w:val="18"/>
                  <w:szCs w:val="12"/>
                  <w:lang w:val="en-US"/>
                </w:rPr>
                <w:alias w:val="Recipients"/>
                <w:tag w:val="Recipients"/>
                <w:id w:val="1851759292"/>
                <w:placeholder>
                  <w:docPart w:val="C5BD8E5A08E54562A33D4743FCAD0C70"/>
                </w:placeholder>
              </w:sdtPr>
              <w:sdtContent>
                <w:r w:rsidR="0092433B" w:rsidRPr="00844C1F">
                  <w:rPr>
                    <w:rFonts w:cstheme="minorHAnsi"/>
                    <w:sz w:val="18"/>
                    <w:szCs w:val="12"/>
                    <w:lang w:val="pl-PL"/>
                  </w:rPr>
                  <w:t>dr hab. in</w:t>
                </w:r>
                <w:r w:rsidR="0092433B" w:rsidRPr="00844C1F">
                  <w:rPr>
                    <w:rFonts w:ascii="Calibri" w:hAnsi="Calibri" w:cs="Calibri"/>
                    <w:sz w:val="18"/>
                    <w:szCs w:val="12"/>
                    <w:lang w:val="pl-PL"/>
                  </w:rPr>
                  <w:t>ż</w:t>
                </w:r>
                <w:r w:rsidR="0092433B" w:rsidRPr="00844C1F">
                  <w:rPr>
                    <w:rFonts w:cstheme="minorHAnsi"/>
                    <w:sz w:val="18"/>
                    <w:szCs w:val="12"/>
                    <w:lang w:val="pl-PL"/>
                  </w:rPr>
                  <w:t>., prof. P</w:t>
                </w:r>
                <w:r w:rsidR="0092433B" w:rsidRPr="00844C1F">
                  <w:rPr>
                    <w:rFonts w:ascii="Calibri" w:hAnsi="Calibri" w:cs="Calibri"/>
                    <w:sz w:val="18"/>
                    <w:szCs w:val="12"/>
                    <w:lang w:val="pl-PL"/>
                  </w:rPr>
                  <w:t>Ś</w:t>
                </w:r>
                <w:r w:rsidR="0092433B" w:rsidRPr="00844C1F">
                  <w:rPr>
                    <w:rFonts w:cstheme="minorHAnsi"/>
                    <w:sz w:val="18"/>
                    <w:szCs w:val="12"/>
                    <w:lang w:val="pl-PL"/>
                  </w:rPr>
                  <w:t xml:space="preserve"> Jakub Nalepa </w:t>
                </w:r>
              </w:sdtContent>
            </w:sdt>
          </w:p>
        </w:tc>
      </w:tr>
      <w:tr w:rsidR="00E15222" w:rsidRPr="0048677F" w14:paraId="52152DAF" w14:textId="77777777" w:rsidTr="007516C8">
        <w:trPr>
          <w:trHeight w:val="504"/>
        </w:trPr>
        <w:tc>
          <w:tcPr>
            <w:tcW w:w="1985" w:type="dxa"/>
            <w:vAlign w:val="center"/>
          </w:tcPr>
          <w:p w14:paraId="165DC337" w14:textId="77777777" w:rsidR="00E15222" w:rsidRPr="00844C1F" w:rsidRDefault="00E15222" w:rsidP="00AC3E15">
            <w:pPr>
              <w:pStyle w:val="FPCoverHeadings"/>
              <w:rPr>
                <w:rFonts w:cstheme="minorHAnsi"/>
                <w:sz w:val="18"/>
                <w:szCs w:val="12"/>
              </w:rPr>
            </w:pPr>
            <w:r w:rsidRPr="00844C1F">
              <w:rPr>
                <w:rStyle w:val="FPFOOTERBOLDChar"/>
                <w:rFonts w:cstheme="minorHAnsi"/>
                <w:b w:val="0"/>
                <w:caps/>
                <w:color w:val="404040" w:themeColor="text1" w:themeTint="BF"/>
                <w:sz w:val="18"/>
                <w:szCs w:val="12"/>
              </w:rPr>
              <w:t>VerSION:</w:t>
            </w:r>
          </w:p>
        </w:tc>
        <w:tc>
          <w:tcPr>
            <w:tcW w:w="4536" w:type="dxa"/>
            <w:vAlign w:val="center"/>
          </w:tcPr>
          <w:p w14:paraId="2616C1CA" w14:textId="2B7E4F50" w:rsidR="00E15222" w:rsidRPr="00844C1F" w:rsidRDefault="00000000" w:rsidP="00AC3E15">
            <w:pPr>
              <w:pStyle w:val="FP-Normal"/>
              <w:spacing w:before="0" w:after="0"/>
              <w:jc w:val="left"/>
              <w:rPr>
                <w:rFonts w:cstheme="minorHAnsi"/>
                <w:sz w:val="18"/>
                <w:szCs w:val="12"/>
                <w:lang w:val="en-US"/>
              </w:rPr>
            </w:pPr>
            <w:sdt>
              <w:sdtPr>
                <w:rPr>
                  <w:rFonts w:cstheme="minorHAnsi"/>
                  <w:sz w:val="18"/>
                  <w:szCs w:val="12"/>
                  <w:lang w:val="en-US"/>
                </w:rPr>
                <w:alias w:val="Document version"/>
                <w:tag w:val="FP:Document version_MainDocument"/>
                <w:id w:val="453831760"/>
                <w:placeholder>
                  <w:docPart w:val="33A6E94AE93541E3AA1826610A6F095E"/>
                </w:placeholder>
                <w:dataBinding w:prefixMappings="xmlns:ns0='http://www.future-processing.com/schemas/documents/templates/'" w:xpath="/ns0:root/ns0:template[1]/ns0:DocumentVersion[1]" w:storeItemID="{3C99AADA-6161-46E4-BEFE-B4E209177516}"/>
                <w:text/>
              </w:sdtPr>
              <w:sdtContent>
                <w:r w:rsidR="00934A48">
                  <w:rPr>
                    <w:rFonts w:cstheme="minorHAnsi"/>
                    <w:sz w:val="18"/>
                    <w:szCs w:val="12"/>
                    <w:lang w:val="en-US"/>
                  </w:rPr>
                  <w:t>[5.</w:t>
                </w:r>
                <w:r w:rsidR="00D9120C">
                  <w:rPr>
                    <w:rFonts w:cstheme="minorHAnsi"/>
                    <w:sz w:val="18"/>
                    <w:szCs w:val="12"/>
                    <w:lang w:val="en-US"/>
                  </w:rPr>
                  <w:t>2</w:t>
                </w:r>
                <w:r w:rsidR="00934A48">
                  <w:rPr>
                    <w:rFonts w:cstheme="minorHAnsi"/>
                    <w:sz w:val="18"/>
                    <w:szCs w:val="12"/>
                    <w:lang w:val="en-US"/>
                  </w:rPr>
                  <w:t>]</w:t>
                </w:r>
              </w:sdtContent>
            </w:sdt>
          </w:p>
        </w:tc>
      </w:tr>
      <w:tr w:rsidR="00795EBD" w:rsidRPr="0048677F" w14:paraId="4BB97BB3" w14:textId="77777777" w:rsidTr="007516C8">
        <w:trPr>
          <w:trHeight w:val="504"/>
        </w:trPr>
        <w:tc>
          <w:tcPr>
            <w:tcW w:w="1985" w:type="dxa"/>
            <w:vAlign w:val="center"/>
          </w:tcPr>
          <w:p w14:paraId="38B01F0D" w14:textId="13494A32" w:rsidR="00795EBD" w:rsidRPr="00844C1F" w:rsidRDefault="00795EBD" w:rsidP="00AC3E15">
            <w:pPr>
              <w:pStyle w:val="FPCoverHeadings"/>
              <w:rPr>
                <w:rStyle w:val="FPFOOTERBOLDChar"/>
                <w:rFonts w:cstheme="minorHAnsi"/>
                <w:b w:val="0"/>
                <w:caps/>
                <w:color w:val="404040" w:themeColor="text1" w:themeTint="BF"/>
                <w:sz w:val="18"/>
                <w:szCs w:val="12"/>
              </w:rPr>
            </w:pPr>
            <w:r w:rsidRPr="00844C1F">
              <w:rPr>
                <w:rStyle w:val="FPFOOTERBOLDChar"/>
                <w:rFonts w:cstheme="minorHAnsi"/>
                <w:b w:val="0"/>
                <w:caps/>
                <w:color w:val="404040" w:themeColor="text1" w:themeTint="BF"/>
                <w:sz w:val="18"/>
                <w:szCs w:val="12"/>
              </w:rPr>
              <w:t>CLASSIFICATION:</w:t>
            </w:r>
          </w:p>
        </w:tc>
        <w:sdt>
          <w:sdtPr>
            <w:rPr>
              <w:rFonts w:cstheme="minorHAnsi"/>
              <w:sz w:val="18"/>
              <w:szCs w:val="12"/>
              <w:lang w:val="en-US"/>
            </w:rPr>
            <w:alias w:val="Category"/>
            <w:tag w:val=""/>
            <w:id w:val="2059433427"/>
            <w:placeholder>
              <w:docPart w:val="D3538AF651934F17B89072A5FE046A30"/>
            </w:placeholder>
            <w:dataBinding w:prefixMappings="xmlns:ns0='http://purl.org/dc/elements/1.1/' xmlns:ns1='http://schemas.openxmlformats.org/package/2006/metadata/core-properties' " w:xpath="/ns1:coreProperties[1]/ns1:category[1]" w:storeItemID="{6C3C8BC8-F283-45AE-878A-BAB7291924A1}"/>
            <w:text/>
          </w:sdtPr>
          <w:sdtContent>
            <w:tc>
              <w:tcPr>
                <w:tcW w:w="4536" w:type="dxa"/>
                <w:vAlign w:val="center"/>
              </w:tcPr>
              <w:p w14:paraId="57A40DFD" w14:textId="4303F4A9" w:rsidR="00795EBD" w:rsidRPr="00844C1F" w:rsidRDefault="00E27BF7" w:rsidP="00AC3E15">
                <w:pPr>
                  <w:pStyle w:val="FP-Normal"/>
                  <w:spacing w:before="0" w:after="0"/>
                  <w:jc w:val="left"/>
                  <w:rPr>
                    <w:rFonts w:cstheme="minorHAnsi"/>
                    <w:color w:val="FF0000"/>
                    <w:sz w:val="18"/>
                    <w:szCs w:val="12"/>
                    <w:lang w:val="en-US"/>
                  </w:rPr>
                </w:pPr>
                <w:r w:rsidRPr="00844C1F">
                  <w:rPr>
                    <w:rFonts w:cstheme="minorHAnsi"/>
                    <w:sz w:val="18"/>
                    <w:szCs w:val="12"/>
                    <w:lang w:val="en-US"/>
                  </w:rPr>
                  <w:t>Internal</w:t>
                </w:r>
              </w:p>
            </w:tc>
          </w:sdtContent>
        </w:sdt>
      </w:tr>
    </w:tbl>
    <w:p w14:paraId="317D9CD8" w14:textId="6E12E089" w:rsidR="00EA32FD" w:rsidRPr="0048677F" w:rsidRDefault="00AC3E15" w:rsidP="00EA32FD">
      <w:pPr>
        <w:pStyle w:val="FP-Normal"/>
        <w:rPr>
          <w:rFonts w:ascii="Times New Roman" w:hAnsi="Times New Roman" w:cs="Times New Roman"/>
          <w:lang w:val="en-US"/>
        </w:rPr>
      </w:pPr>
      <w:r w:rsidRPr="0048677F">
        <w:rPr>
          <w:rFonts w:ascii="Times New Roman" w:hAnsi="Times New Roman" w:cs="Times New Roman"/>
          <w:lang w:val="en-US"/>
        </w:rPr>
        <w:br w:type="textWrapping" w:clear="all"/>
      </w:r>
    </w:p>
    <w:p w14:paraId="3AF6EA61" w14:textId="77777777" w:rsidR="00EA32FD" w:rsidRPr="0048677F" w:rsidRDefault="00EA32FD" w:rsidP="00EA32FD">
      <w:pPr>
        <w:pStyle w:val="FP-Normal"/>
        <w:rPr>
          <w:rFonts w:ascii="Times New Roman" w:hAnsi="Times New Roman" w:cs="Times New Roman"/>
          <w:lang w:val="en-US"/>
        </w:rPr>
      </w:pPr>
    </w:p>
    <w:p w14:paraId="68A48190" w14:textId="729189D3" w:rsidR="00521AE8" w:rsidRPr="0048677F" w:rsidRDefault="00521AE8" w:rsidP="00966D24">
      <w:pPr>
        <w:pStyle w:val="FP-Bullet"/>
        <w:numPr>
          <w:ilvl w:val="0"/>
          <w:numId w:val="0"/>
        </w:numPr>
        <w:ind w:left="1069"/>
        <w:rPr>
          <w:rFonts w:ascii="Times New Roman" w:hAnsi="Times New Roman" w:cs="Times New Roman"/>
          <w:lang w:val="en-US"/>
        </w:rPr>
      </w:pPr>
    </w:p>
    <w:p w14:paraId="0A0B507A" w14:textId="77777777" w:rsidR="006F1BD5" w:rsidRPr="0048677F" w:rsidRDefault="00F20BA4">
      <w:pPr>
        <w:rPr>
          <w:rFonts w:ascii="Times New Roman" w:hAnsi="Times New Roman" w:cs="Times New Roman"/>
          <w:lang w:val="en-US"/>
        </w:rPr>
      </w:pPr>
      <w:r w:rsidRPr="0048677F">
        <w:rPr>
          <w:rFonts w:ascii="Times New Roman" w:hAnsi="Times New Roman" w:cs="Times New Roman"/>
          <w:noProof/>
          <w:lang w:val="en-US"/>
        </w:rPr>
        <w:t xml:space="preserve"> </w:t>
      </w:r>
      <w:r w:rsidR="006F1BD5" w:rsidRPr="0048677F">
        <w:rPr>
          <w:rFonts w:ascii="Times New Roman" w:hAnsi="Times New Roman" w:cs="Times New Roman"/>
          <w:lang w:val="en-US"/>
        </w:rPr>
        <w:br w:type="page"/>
      </w:r>
    </w:p>
    <w:p w14:paraId="6F1AFFA8" w14:textId="5B9341F9" w:rsidR="00FD1576" w:rsidRPr="0048677F" w:rsidRDefault="00C615AC" w:rsidP="008D0734">
      <w:pPr>
        <w:pStyle w:val="FP-Cover-Title"/>
        <w:ind w:hanging="2124"/>
        <w:rPr>
          <w:rFonts w:ascii="Times New Roman" w:hAnsi="Times New Roman" w:cs="Times New Roman"/>
          <w:sz w:val="40"/>
          <w:lang w:val="en-US"/>
        </w:rPr>
      </w:pPr>
      <w:r w:rsidRPr="0048677F">
        <w:rPr>
          <w:rFonts w:ascii="Times New Roman" w:hAnsi="Times New Roman" w:cs="Times New Roman"/>
          <w:sz w:val="40"/>
          <w:lang w:val="en-US"/>
        </w:rPr>
        <w:lastRenderedPageBreak/>
        <w:t>C</w:t>
      </w:r>
      <w:r w:rsidR="004B2099" w:rsidRPr="0048677F">
        <w:rPr>
          <w:rFonts w:ascii="Times New Roman" w:hAnsi="Times New Roman" w:cs="Times New Roman"/>
          <w:sz w:val="40"/>
          <w:lang w:val="en-US"/>
        </w:rPr>
        <w:t>ontent</w:t>
      </w:r>
    </w:p>
    <w:p w14:paraId="0278D277" w14:textId="3DBACC52" w:rsidR="00FB580E" w:rsidRDefault="003472D5">
      <w:pPr>
        <w:pStyle w:val="Spistreci1"/>
        <w:tabs>
          <w:tab w:val="right" w:leader="underscore" w:pos="9060"/>
        </w:tabs>
        <w:rPr>
          <w:rFonts w:asciiTheme="minorHAnsi" w:hAnsiTheme="minorHAnsi"/>
          <w:caps w:val="0"/>
          <w:noProof/>
          <w:spacing w:val="0"/>
          <w:kern w:val="2"/>
          <w:sz w:val="24"/>
          <w:szCs w:val="24"/>
          <w:lang w:val="pl-PL" w:eastAsia="pl-PL"/>
          <w14:ligatures w14:val="standardContextual"/>
        </w:rPr>
      </w:pPr>
      <w:r w:rsidRPr="0048677F">
        <w:rPr>
          <w:rFonts w:ascii="Times New Roman" w:hAnsi="Times New Roman" w:cs="Times New Roman"/>
          <w:caps w:val="0"/>
          <w:lang w:val="en-US"/>
        </w:rPr>
        <w:fldChar w:fldCharType="begin"/>
      </w:r>
      <w:r w:rsidRPr="0048677F">
        <w:rPr>
          <w:rFonts w:ascii="Times New Roman" w:hAnsi="Times New Roman" w:cs="Times New Roman"/>
          <w:caps w:val="0"/>
          <w:lang w:val="en-US"/>
        </w:rPr>
        <w:instrText xml:space="preserve"> TOC \o "1-3" \u </w:instrText>
      </w:r>
      <w:r w:rsidRPr="0048677F">
        <w:rPr>
          <w:rFonts w:ascii="Times New Roman" w:hAnsi="Times New Roman" w:cs="Times New Roman"/>
          <w:caps w:val="0"/>
          <w:lang w:val="en-US"/>
        </w:rPr>
        <w:fldChar w:fldCharType="separate"/>
      </w:r>
      <w:r w:rsidR="00FB580E" w:rsidRPr="00B455FE">
        <w:rPr>
          <w:rFonts w:cstheme="majorHAnsi"/>
          <w:noProof/>
          <w:lang w:val="en-US"/>
        </w:rPr>
        <w:t>Image description LLM</w:t>
      </w:r>
      <w:r w:rsidR="00FB580E">
        <w:rPr>
          <w:noProof/>
        </w:rPr>
        <w:tab/>
      </w:r>
      <w:r w:rsidR="00FB580E">
        <w:rPr>
          <w:noProof/>
        </w:rPr>
        <w:fldChar w:fldCharType="begin"/>
      </w:r>
      <w:r w:rsidR="00FB580E">
        <w:rPr>
          <w:noProof/>
        </w:rPr>
        <w:instrText xml:space="preserve"> PAGEREF _Toc187162550 \h </w:instrText>
      </w:r>
      <w:r w:rsidR="00FB580E">
        <w:rPr>
          <w:noProof/>
        </w:rPr>
      </w:r>
      <w:r w:rsidR="00FB580E">
        <w:rPr>
          <w:noProof/>
        </w:rPr>
        <w:fldChar w:fldCharType="separate"/>
      </w:r>
      <w:r w:rsidR="00FB580E">
        <w:rPr>
          <w:noProof/>
        </w:rPr>
        <w:t>1</w:t>
      </w:r>
      <w:r w:rsidR="00FB580E">
        <w:rPr>
          <w:noProof/>
        </w:rPr>
        <w:fldChar w:fldCharType="end"/>
      </w:r>
    </w:p>
    <w:p w14:paraId="702EC0F2" w14:textId="51F3FFEE" w:rsidR="00FB580E" w:rsidRDefault="00FB580E">
      <w:pPr>
        <w:pStyle w:val="Spistreci1"/>
        <w:tabs>
          <w:tab w:val="left" w:pos="440"/>
          <w:tab w:val="right" w:leader="underscore" w:pos="9060"/>
        </w:tabs>
        <w:rPr>
          <w:rFonts w:asciiTheme="minorHAnsi" w:hAnsiTheme="minorHAnsi"/>
          <w:caps w:val="0"/>
          <w:noProof/>
          <w:spacing w:val="0"/>
          <w:kern w:val="2"/>
          <w:sz w:val="24"/>
          <w:szCs w:val="24"/>
          <w:lang w:val="pl-PL" w:eastAsia="pl-PL"/>
          <w14:ligatures w14:val="standardContextual"/>
        </w:rPr>
      </w:pPr>
      <w:r w:rsidRPr="00B455FE">
        <w:rPr>
          <w:rFonts w:cstheme="majorHAnsi"/>
          <w:noProof/>
          <w:lang w:val="en-US"/>
        </w:rPr>
        <w:t>1.</w:t>
      </w:r>
      <w:r>
        <w:rPr>
          <w:rFonts w:asciiTheme="minorHAnsi" w:hAnsiTheme="minorHAnsi"/>
          <w:caps w:val="0"/>
          <w:noProof/>
          <w:spacing w:val="0"/>
          <w:kern w:val="2"/>
          <w:sz w:val="24"/>
          <w:szCs w:val="24"/>
          <w:lang w:val="pl-PL" w:eastAsia="pl-PL"/>
          <w14:ligatures w14:val="standardContextual"/>
        </w:rPr>
        <w:tab/>
      </w:r>
      <w:r w:rsidRPr="00B455FE">
        <w:rPr>
          <w:rFonts w:cstheme="majorHAnsi"/>
          <w:noProof/>
          <w:lang w:val="en-US"/>
        </w:rPr>
        <w:t>Document history</w:t>
      </w:r>
      <w:r>
        <w:rPr>
          <w:noProof/>
        </w:rPr>
        <w:tab/>
      </w:r>
      <w:r>
        <w:rPr>
          <w:noProof/>
        </w:rPr>
        <w:fldChar w:fldCharType="begin"/>
      </w:r>
      <w:r>
        <w:rPr>
          <w:noProof/>
        </w:rPr>
        <w:instrText xml:space="preserve"> PAGEREF _Toc187162551 \h </w:instrText>
      </w:r>
      <w:r>
        <w:rPr>
          <w:noProof/>
        </w:rPr>
      </w:r>
      <w:r>
        <w:rPr>
          <w:noProof/>
        </w:rPr>
        <w:fldChar w:fldCharType="separate"/>
      </w:r>
      <w:r>
        <w:rPr>
          <w:noProof/>
        </w:rPr>
        <w:t>4</w:t>
      </w:r>
      <w:r>
        <w:rPr>
          <w:noProof/>
        </w:rPr>
        <w:fldChar w:fldCharType="end"/>
      </w:r>
    </w:p>
    <w:p w14:paraId="4CACFA14" w14:textId="328F9F92" w:rsidR="00FB580E" w:rsidRDefault="00FB580E">
      <w:pPr>
        <w:pStyle w:val="Spistreci1"/>
        <w:tabs>
          <w:tab w:val="left" w:pos="440"/>
          <w:tab w:val="right" w:leader="underscore" w:pos="9060"/>
        </w:tabs>
        <w:rPr>
          <w:rFonts w:asciiTheme="minorHAnsi" w:hAnsiTheme="minorHAnsi"/>
          <w:caps w:val="0"/>
          <w:noProof/>
          <w:spacing w:val="0"/>
          <w:kern w:val="2"/>
          <w:sz w:val="24"/>
          <w:szCs w:val="24"/>
          <w:lang w:val="pl-PL" w:eastAsia="pl-PL"/>
          <w14:ligatures w14:val="standardContextual"/>
        </w:rPr>
      </w:pPr>
      <w:r w:rsidRPr="00B455FE">
        <w:rPr>
          <w:rFonts w:cstheme="majorHAnsi"/>
          <w:noProof/>
          <w:lang w:val="en-US"/>
        </w:rPr>
        <w:t>2.</w:t>
      </w:r>
      <w:r>
        <w:rPr>
          <w:rFonts w:asciiTheme="minorHAnsi" w:hAnsiTheme="minorHAnsi"/>
          <w:caps w:val="0"/>
          <w:noProof/>
          <w:spacing w:val="0"/>
          <w:kern w:val="2"/>
          <w:sz w:val="24"/>
          <w:szCs w:val="24"/>
          <w:lang w:val="pl-PL" w:eastAsia="pl-PL"/>
          <w14:ligatures w14:val="standardContextual"/>
        </w:rPr>
        <w:tab/>
      </w:r>
      <w:r w:rsidRPr="00B455FE">
        <w:rPr>
          <w:rFonts w:cstheme="majorHAnsi"/>
          <w:noProof/>
          <w:lang w:val="en-US"/>
        </w:rPr>
        <w:t>Introduction</w:t>
      </w:r>
      <w:r>
        <w:rPr>
          <w:noProof/>
        </w:rPr>
        <w:tab/>
      </w:r>
      <w:r>
        <w:rPr>
          <w:noProof/>
        </w:rPr>
        <w:fldChar w:fldCharType="begin"/>
      </w:r>
      <w:r>
        <w:rPr>
          <w:noProof/>
        </w:rPr>
        <w:instrText xml:space="preserve"> PAGEREF _Toc187162552 \h </w:instrText>
      </w:r>
      <w:r>
        <w:rPr>
          <w:noProof/>
        </w:rPr>
      </w:r>
      <w:r>
        <w:rPr>
          <w:noProof/>
        </w:rPr>
        <w:fldChar w:fldCharType="separate"/>
      </w:r>
      <w:r>
        <w:rPr>
          <w:noProof/>
        </w:rPr>
        <w:t>5</w:t>
      </w:r>
      <w:r>
        <w:rPr>
          <w:noProof/>
        </w:rPr>
        <w:fldChar w:fldCharType="end"/>
      </w:r>
    </w:p>
    <w:p w14:paraId="2302ACE8" w14:textId="732571A5"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sidRPr="00B455FE">
        <w:rPr>
          <w:noProof/>
          <w:lang w:val="en-US"/>
        </w:rPr>
        <w:t>2.1.</w:t>
      </w:r>
      <w:r>
        <w:rPr>
          <w:rFonts w:asciiTheme="minorHAnsi" w:hAnsiTheme="minorHAnsi"/>
          <w:noProof/>
          <w:color w:val="auto"/>
          <w:kern w:val="2"/>
          <w:sz w:val="24"/>
          <w:szCs w:val="24"/>
          <w:lang w:val="pl-PL" w:eastAsia="pl-PL"/>
          <w14:ligatures w14:val="standardContextual"/>
        </w:rPr>
        <w:tab/>
      </w:r>
      <w:r w:rsidRPr="00B455FE">
        <w:rPr>
          <w:noProof/>
          <w:lang w:val="en-US"/>
        </w:rPr>
        <w:t>Background</w:t>
      </w:r>
      <w:r>
        <w:rPr>
          <w:noProof/>
        </w:rPr>
        <w:tab/>
      </w:r>
      <w:r>
        <w:rPr>
          <w:noProof/>
        </w:rPr>
        <w:fldChar w:fldCharType="begin"/>
      </w:r>
      <w:r>
        <w:rPr>
          <w:noProof/>
        </w:rPr>
        <w:instrText xml:space="preserve"> PAGEREF _Toc187162553 \h </w:instrText>
      </w:r>
      <w:r>
        <w:rPr>
          <w:noProof/>
        </w:rPr>
      </w:r>
      <w:r>
        <w:rPr>
          <w:noProof/>
        </w:rPr>
        <w:fldChar w:fldCharType="separate"/>
      </w:r>
      <w:r>
        <w:rPr>
          <w:noProof/>
        </w:rPr>
        <w:t>5</w:t>
      </w:r>
      <w:r>
        <w:rPr>
          <w:noProof/>
        </w:rPr>
        <w:fldChar w:fldCharType="end"/>
      </w:r>
    </w:p>
    <w:p w14:paraId="38AFF961" w14:textId="118C7956"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sidRPr="00B455FE">
        <w:rPr>
          <w:noProof/>
          <w:lang w:val="en-US"/>
        </w:rPr>
        <w:t>2.2.</w:t>
      </w:r>
      <w:r>
        <w:rPr>
          <w:rFonts w:asciiTheme="minorHAnsi" w:hAnsiTheme="minorHAnsi"/>
          <w:noProof/>
          <w:color w:val="auto"/>
          <w:kern w:val="2"/>
          <w:sz w:val="24"/>
          <w:szCs w:val="24"/>
          <w:lang w:val="pl-PL" w:eastAsia="pl-PL"/>
          <w14:ligatures w14:val="standardContextual"/>
        </w:rPr>
        <w:tab/>
      </w:r>
      <w:r w:rsidRPr="00B455FE">
        <w:rPr>
          <w:noProof/>
          <w:lang w:val="en-US"/>
        </w:rPr>
        <w:t>System Overview</w:t>
      </w:r>
      <w:r>
        <w:rPr>
          <w:noProof/>
        </w:rPr>
        <w:tab/>
      </w:r>
      <w:r>
        <w:rPr>
          <w:noProof/>
        </w:rPr>
        <w:fldChar w:fldCharType="begin"/>
      </w:r>
      <w:r>
        <w:rPr>
          <w:noProof/>
        </w:rPr>
        <w:instrText xml:space="preserve"> PAGEREF _Toc187162554 \h </w:instrText>
      </w:r>
      <w:r>
        <w:rPr>
          <w:noProof/>
        </w:rPr>
      </w:r>
      <w:r>
        <w:rPr>
          <w:noProof/>
        </w:rPr>
        <w:fldChar w:fldCharType="separate"/>
      </w:r>
      <w:r>
        <w:rPr>
          <w:noProof/>
        </w:rPr>
        <w:t>5</w:t>
      </w:r>
      <w:r>
        <w:rPr>
          <w:noProof/>
        </w:rPr>
        <w:fldChar w:fldCharType="end"/>
      </w:r>
    </w:p>
    <w:p w14:paraId="51FEC173" w14:textId="1EB38A60" w:rsidR="00FB580E" w:rsidRDefault="00FB580E">
      <w:pPr>
        <w:pStyle w:val="Spistreci1"/>
        <w:tabs>
          <w:tab w:val="left" w:pos="660"/>
          <w:tab w:val="right" w:leader="underscore" w:pos="9060"/>
        </w:tabs>
        <w:rPr>
          <w:rFonts w:asciiTheme="minorHAnsi" w:hAnsiTheme="minorHAnsi"/>
          <w:caps w:val="0"/>
          <w:noProof/>
          <w:spacing w:val="0"/>
          <w:kern w:val="2"/>
          <w:sz w:val="24"/>
          <w:szCs w:val="24"/>
          <w:lang w:val="pl-PL" w:eastAsia="pl-PL"/>
          <w14:ligatures w14:val="standardContextual"/>
        </w:rPr>
      </w:pPr>
      <w:r>
        <w:rPr>
          <w:noProof/>
        </w:rPr>
        <w:t>3.</w:t>
      </w:r>
      <w:r>
        <w:rPr>
          <w:rFonts w:asciiTheme="minorHAnsi" w:hAnsiTheme="minorHAnsi"/>
          <w:caps w:val="0"/>
          <w:noProof/>
          <w:spacing w:val="0"/>
          <w:kern w:val="2"/>
          <w:sz w:val="24"/>
          <w:szCs w:val="24"/>
          <w:lang w:val="pl-PL" w:eastAsia="pl-PL"/>
          <w14:ligatures w14:val="standardContextual"/>
        </w:rPr>
        <w:tab/>
      </w:r>
      <w:r>
        <w:rPr>
          <w:noProof/>
        </w:rPr>
        <w:t>Requirements</w:t>
      </w:r>
      <w:r>
        <w:rPr>
          <w:noProof/>
        </w:rPr>
        <w:tab/>
      </w:r>
      <w:r>
        <w:rPr>
          <w:noProof/>
        </w:rPr>
        <w:fldChar w:fldCharType="begin"/>
      </w:r>
      <w:r>
        <w:rPr>
          <w:noProof/>
        </w:rPr>
        <w:instrText xml:space="preserve"> PAGEREF _Toc187162555 \h </w:instrText>
      </w:r>
      <w:r>
        <w:rPr>
          <w:noProof/>
        </w:rPr>
      </w:r>
      <w:r>
        <w:rPr>
          <w:noProof/>
        </w:rPr>
        <w:fldChar w:fldCharType="separate"/>
      </w:r>
      <w:r>
        <w:rPr>
          <w:noProof/>
        </w:rPr>
        <w:t>6</w:t>
      </w:r>
      <w:r>
        <w:rPr>
          <w:noProof/>
        </w:rPr>
        <w:fldChar w:fldCharType="end"/>
      </w:r>
    </w:p>
    <w:p w14:paraId="35502FFF" w14:textId="350422AA"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3.1.</w:t>
      </w:r>
      <w:r>
        <w:rPr>
          <w:rFonts w:asciiTheme="minorHAnsi" w:hAnsiTheme="minorHAnsi"/>
          <w:noProof/>
          <w:color w:val="auto"/>
          <w:kern w:val="2"/>
          <w:sz w:val="24"/>
          <w:szCs w:val="24"/>
          <w:lang w:val="pl-PL" w:eastAsia="pl-PL"/>
          <w14:ligatures w14:val="standardContextual"/>
        </w:rPr>
        <w:tab/>
      </w:r>
      <w:r>
        <w:rPr>
          <w:noProof/>
        </w:rPr>
        <w:t>Functional Requirements</w:t>
      </w:r>
      <w:r>
        <w:rPr>
          <w:noProof/>
        </w:rPr>
        <w:tab/>
      </w:r>
      <w:r>
        <w:rPr>
          <w:noProof/>
        </w:rPr>
        <w:fldChar w:fldCharType="begin"/>
      </w:r>
      <w:r>
        <w:rPr>
          <w:noProof/>
        </w:rPr>
        <w:instrText xml:space="preserve"> PAGEREF _Toc187162556 \h </w:instrText>
      </w:r>
      <w:r>
        <w:rPr>
          <w:noProof/>
        </w:rPr>
      </w:r>
      <w:r>
        <w:rPr>
          <w:noProof/>
        </w:rPr>
        <w:fldChar w:fldCharType="separate"/>
      </w:r>
      <w:r>
        <w:rPr>
          <w:noProof/>
        </w:rPr>
        <w:t>6</w:t>
      </w:r>
      <w:r>
        <w:rPr>
          <w:noProof/>
        </w:rPr>
        <w:fldChar w:fldCharType="end"/>
      </w:r>
    </w:p>
    <w:p w14:paraId="604E0D98" w14:textId="613D0BA7"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3.2.</w:t>
      </w:r>
      <w:r>
        <w:rPr>
          <w:rFonts w:asciiTheme="minorHAnsi" w:hAnsiTheme="minorHAnsi"/>
          <w:noProof/>
          <w:color w:val="auto"/>
          <w:kern w:val="2"/>
          <w:sz w:val="24"/>
          <w:szCs w:val="24"/>
          <w:lang w:val="pl-PL" w:eastAsia="pl-PL"/>
          <w14:ligatures w14:val="standardContextual"/>
        </w:rPr>
        <w:tab/>
      </w:r>
      <w:r>
        <w:rPr>
          <w:noProof/>
        </w:rPr>
        <w:t>Non-Functional Requirements</w:t>
      </w:r>
      <w:r>
        <w:rPr>
          <w:noProof/>
        </w:rPr>
        <w:tab/>
      </w:r>
      <w:r>
        <w:rPr>
          <w:noProof/>
        </w:rPr>
        <w:fldChar w:fldCharType="begin"/>
      </w:r>
      <w:r>
        <w:rPr>
          <w:noProof/>
        </w:rPr>
        <w:instrText xml:space="preserve"> PAGEREF _Toc187162557 \h </w:instrText>
      </w:r>
      <w:r>
        <w:rPr>
          <w:noProof/>
        </w:rPr>
      </w:r>
      <w:r>
        <w:rPr>
          <w:noProof/>
        </w:rPr>
        <w:fldChar w:fldCharType="separate"/>
      </w:r>
      <w:r>
        <w:rPr>
          <w:noProof/>
        </w:rPr>
        <w:t>7</w:t>
      </w:r>
      <w:r>
        <w:rPr>
          <w:noProof/>
        </w:rPr>
        <w:fldChar w:fldCharType="end"/>
      </w:r>
    </w:p>
    <w:p w14:paraId="2D6C76C2" w14:textId="16A20523" w:rsidR="00FB580E" w:rsidRDefault="00FB580E">
      <w:pPr>
        <w:pStyle w:val="Spistreci1"/>
        <w:tabs>
          <w:tab w:val="left" w:pos="660"/>
          <w:tab w:val="right" w:leader="underscore" w:pos="9060"/>
        </w:tabs>
        <w:rPr>
          <w:rFonts w:asciiTheme="minorHAnsi" w:hAnsiTheme="minorHAnsi"/>
          <w:caps w:val="0"/>
          <w:noProof/>
          <w:spacing w:val="0"/>
          <w:kern w:val="2"/>
          <w:sz w:val="24"/>
          <w:szCs w:val="24"/>
          <w:lang w:val="pl-PL" w:eastAsia="pl-PL"/>
          <w14:ligatures w14:val="standardContextual"/>
        </w:rPr>
      </w:pPr>
      <w:r>
        <w:rPr>
          <w:noProof/>
        </w:rPr>
        <w:t>4.</w:t>
      </w:r>
      <w:r>
        <w:rPr>
          <w:rFonts w:asciiTheme="minorHAnsi" w:hAnsiTheme="minorHAnsi"/>
          <w:caps w:val="0"/>
          <w:noProof/>
          <w:spacing w:val="0"/>
          <w:kern w:val="2"/>
          <w:sz w:val="24"/>
          <w:szCs w:val="24"/>
          <w:lang w:val="pl-PL" w:eastAsia="pl-PL"/>
          <w14:ligatures w14:val="standardContextual"/>
        </w:rPr>
        <w:tab/>
      </w:r>
      <w:r>
        <w:rPr>
          <w:noProof/>
        </w:rPr>
        <w:t>Use case diagram</w:t>
      </w:r>
      <w:r>
        <w:rPr>
          <w:noProof/>
        </w:rPr>
        <w:tab/>
      </w:r>
      <w:r>
        <w:rPr>
          <w:noProof/>
        </w:rPr>
        <w:fldChar w:fldCharType="begin"/>
      </w:r>
      <w:r>
        <w:rPr>
          <w:noProof/>
        </w:rPr>
        <w:instrText xml:space="preserve"> PAGEREF _Toc187162558 \h </w:instrText>
      </w:r>
      <w:r>
        <w:rPr>
          <w:noProof/>
        </w:rPr>
      </w:r>
      <w:r>
        <w:rPr>
          <w:noProof/>
        </w:rPr>
        <w:fldChar w:fldCharType="separate"/>
      </w:r>
      <w:r>
        <w:rPr>
          <w:noProof/>
        </w:rPr>
        <w:t>9</w:t>
      </w:r>
      <w:r>
        <w:rPr>
          <w:noProof/>
        </w:rPr>
        <w:fldChar w:fldCharType="end"/>
      </w:r>
    </w:p>
    <w:p w14:paraId="3514B197" w14:textId="412693B0"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4.1.</w:t>
      </w:r>
      <w:r>
        <w:rPr>
          <w:rFonts w:asciiTheme="minorHAnsi" w:hAnsiTheme="minorHAnsi"/>
          <w:noProof/>
          <w:color w:val="auto"/>
          <w:kern w:val="2"/>
          <w:sz w:val="24"/>
          <w:szCs w:val="24"/>
          <w:lang w:val="pl-PL" w:eastAsia="pl-PL"/>
          <w14:ligatures w14:val="standardContextual"/>
        </w:rPr>
        <w:tab/>
      </w:r>
      <w:r>
        <w:rPr>
          <w:noProof/>
        </w:rPr>
        <w:t>Actors</w:t>
      </w:r>
      <w:r>
        <w:rPr>
          <w:noProof/>
        </w:rPr>
        <w:tab/>
      </w:r>
      <w:r>
        <w:rPr>
          <w:noProof/>
        </w:rPr>
        <w:fldChar w:fldCharType="begin"/>
      </w:r>
      <w:r>
        <w:rPr>
          <w:noProof/>
        </w:rPr>
        <w:instrText xml:space="preserve"> PAGEREF _Toc187162559 \h </w:instrText>
      </w:r>
      <w:r>
        <w:rPr>
          <w:noProof/>
        </w:rPr>
      </w:r>
      <w:r>
        <w:rPr>
          <w:noProof/>
        </w:rPr>
        <w:fldChar w:fldCharType="separate"/>
      </w:r>
      <w:r>
        <w:rPr>
          <w:noProof/>
        </w:rPr>
        <w:t>9</w:t>
      </w:r>
      <w:r>
        <w:rPr>
          <w:noProof/>
        </w:rPr>
        <w:fldChar w:fldCharType="end"/>
      </w:r>
    </w:p>
    <w:p w14:paraId="75EDC1C6" w14:textId="5C3738B8"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4.2.</w:t>
      </w:r>
      <w:r>
        <w:rPr>
          <w:rFonts w:asciiTheme="minorHAnsi" w:hAnsiTheme="minorHAnsi"/>
          <w:noProof/>
          <w:color w:val="auto"/>
          <w:kern w:val="2"/>
          <w:sz w:val="24"/>
          <w:szCs w:val="24"/>
          <w:lang w:val="pl-PL" w:eastAsia="pl-PL"/>
          <w14:ligatures w14:val="standardContextual"/>
        </w:rPr>
        <w:tab/>
      </w:r>
      <w:r>
        <w:rPr>
          <w:noProof/>
        </w:rPr>
        <w:t>Use Cases</w:t>
      </w:r>
      <w:r>
        <w:rPr>
          <w:noProof/>
        </w:rPr>
        <w:tab/>
      </w:r>
      <w:r>
        <w:rPr>
          <w:noProof/>
        </w:rPr>
        <w:fldChar w:fldCharType="begin"/>
      </w:r>
      <w:r>
        <w:rPr>
          <w:noProof/>
        </w:rPr>
        <w:instrText xml:space="preserve"> PAGEREF _Toc187162560 \h </w:instrText>
      </w:r>
      <w:r>
        <w:rPr>
          <w:noProof/>
        </w:rPr>
      </w:r>
      <w:r>
        <w:rPr>
          <w:noProof/>
        </w:rPr>
        <w:fldChar w:fldCharType="separate"/>
      </w:r>
      <w:r>
        <w:rPr>
          <w:noProof/>
        </w:rPr>
        <w:t>10</w:t>
      </w:r>
      <w:r>
        <w:rPr>
          <w:noProof/>
        </w:rPr>
        <w:fldChar w:fldCharType="end"/>
      </w:r>
    </w:p>
    <w:p w14:paraId="3D2FB38E" w14:textId="340CDF37"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4.3.</w:t>
      </w:r>
      <w:r>
        <w:rPr>
          <w:rFonts w:asciiTheme="minorHAnsi" w:hAnsiTheme="minorHAnsi"/>
          <w:noProof/>
          <w:color w:val="auto"/>
          <w:kern w:val="2"/>
          <w:sz w:val="24"/>
          <w:szCs w:val="24"/>
          <w:lang w:val="pl-PL" w:eastAsia="pl-PL"/>
          <w14:ligatures w14:val="standardContextual"/>
        </w:rPr>
        <w:tab/>
      </w:r>
      <w:r>
        <w:rPr>
          <w:noProof/>
        </w:rPr>
        <w:t>Relationships</w:t>
      </w:r>
      <w:r>
        <w:rPr>
          <w:noProof/>
        </w:rPr>
        <w:tab/>
      </w:r>
      <w:r>
        <w:rPr>
          <w:noProof/>
        </w:rPr>
        <w:fldChar w:fldCharType="begin"/>
      </w:r>
      <w:r>
        <w:rPr>
          <w:noProof/>
        </w:rPr>
        <w:instrText xml:space="preserve"> PAGEREF _Toc187162561 \h </w:instrText>
      </w:r>
      <w:r>
        <w:rPr>
          <w:noProof/>
        </w:rPr>
      </w:r>
      <w:r>
        <w:rPr>
          <w:noProof/>
        </w:rPr>
        <w:fldChar w:fldCharType="separate"/>
      </w:r>
      <w:r>
        <w:rPr>
          <w:noProof/>
        </w:rPr>
        <w:t>11</w:t>
      </w:r>
      <w:r>
        <w:rPr>
          <w:noProof/>
        </w:rPr>
        <w:fldChar w:fldCharType="end"/>
      </w:r>
    </w:p>
    <w:p w14:paraId="6A081458" w14:textId="6F6AE276" w:rsidR="00FB580E" w:rsidRDefault="00FB580E">
      <w:pPr>
        <w:pStyle w:val="Spistreci3"/>
        <w:tabs>
          <w:tab w:val="left" w:pos="1200"/>
          <w:tab w:val="right" w:leader="underscore" w:pos="9060"/>
        </w:tabs>
        <w:rPr>
          <w:rFonts w:asciiTheme="minorHAnsi" w:hAnsiTheme="minorHAnsi"/>
          <w:noProof/>
          <w:color w:val="auto"/>
          <w:kern w:val="2"/>
          <w:sz w:val="24"/>
          <w:szCs w:val="24"/>
          <w:lang w:val="pl-PL" w:eastAsia="pl-PL"/>
          <w14:ligatures w14:val="standardContextual"/>
        </w:rPr>
      </w:pPr>
      <w:r>
        <w:rPr>
          <w:noProof/>
        </w:rPr>
        <w:t>4.3.1.</w:t>
      </w:r>
      <w:r>
        <w:rPr>
          <w:rFonts w:asciiTheme="minorHAnsi" w:hAnsiTheme="minorHAnsi"/>
          <w:noProof/>
          <w:color w:val="auto"/>
          <w:kern w:val="2"/>
          <w:sz w:val="24"/>
          <w:szCs w:val="24"/>
          <w:lang w:val="pl-PL" w:eastAsia="pl-PL"/>
          <w14:ligatures w14:val="standardContextual"/>
        </w:rPr>
        <w:tab/>
      </w:r>
      <w:r>
        <w:rPr>
          <w:noProof/>
        </w:rPr>
        <w:t>Associations</w:t>
      </w:r>
      <w:r>
        <w:rPr>
          <w:noProof/>
        </w:rPr>
        <w:tab/>
      </w:r>
      <w:r>
        <w:rPr>
          <w:noProof/>
        </w:rPr>
        <w:fldChar w:fldCharType="begin"/>
      </w:r>
      <w:r>
        <w:rPr>
          <w:noProof/>
        </w:rPr>
        <w:instrText xml:space="preserve"> PAGEREF _Toc187162562 \h </w:instrText>
      </w:r>
      <w:r>
        <w:rPr>
          <w:noProof/>
        </w:rPr>
      </w:r>
      <w:r>
        <w:rPr>
          <w:noProof/>
        </w:rPr>
        <w:fldChar w:fldCharType="separate"/>
      </w:r>
      <w:r>
        <w:rPr>
          <w:noProof/>
        </w:rPr>
        <w:t>11</w:t>
      </w:r>
      <w:r>
        <w:rPr>
          <w:noProof/>
        </w:rPr>
        <w:fldChar w:fldCharType="end"/>
      </w:r>
    </w:p>
    <w:p w14:paraId="530151EE" w14:textId="31143F3B" w:rsidR="00FB580E" w:rsidRDefault="00FB580E">
      <w:pPr>
        <w:pStyle w:val="Spistreci3"/>
        <w:tabs>
          <w:tab w:val="left" w:pos="1200"/>
          <w:tab w:val="right" w:leader="underscore" w:pos="9060"/>
        </w:tabs>
        <w:rPr>
          <w:rFonts w:asciiTheme="minorHAnsi" w:hAnsiTheme="minorHAnsi"/>
          <w:noProof/>
          <w:color w:val="auto"/>
          <w:kern w:val="2"/>
          <w:sz w:val="24"/>
          <w:szCs w:val="24"/>
          <w:lang w:val="pl-PL" w:eastAsia="pl-PL"/>
          <w14:ligatures w14:val="standardContextual"/>
        </w:rPr>
      </w:pPr>
      <w:r>
        <w:rPr>
          <w:noProof/>
        </w:rPr>
        <w:t>4.3.2.</w:t>
      </w:r>
      <w:r>
        <w:rPr>
          <w:rFonts w:asciiTheme="minorHAnsi" w:hAnsiTheme="minorHAnsi"/>
          <w:noProof/>
          <w:color w:val="auto"/>
          <w:kern w:val="2"/>
          <w:sz w:val="24"/>
          <w:szCs w:val="24"/>
          <w:lang w:val="pl-PL" w:eastAsia="pl-PL"/>
          <w14:ligatures w14:val="standardContextual"/>
        </w:rPr>
        <w:tab/>
      </w:r>
      <w:r>
        <w:rPr>
          <w:noProof/>
        </w:rPr>
        <w:t>Includes</w:t>
      </w:r>
      <w:r>
        <w:rPr>
          <w:noProof/>
        </w:rPr>
        <w:tab/>
      </w:r>
      <w:r>
        <w:rPr>
          <w:noProof/>
        </w:rPr>
        <w:fldChar w:fldCharType="begin"/>
      </w:r>
      <w:r>
        <w:rPr>
          <w:noProof/>
        </w:rPr>
        <w:instrText xml:space="preserve"> PAGEREF _Toc187162563 \h </w:instrText>
      </w:r>
      <w:r>
        <w:rPr>
          <w:noProof/>
        </w:rPr>
      </w:r>
      <w:r>
        <w:rPr>
          <w:noProof/>
        </w:rPr>
        <w:fldChar w:fldCharType="separate"/>
      </w:r>
      <w:r>
        <w:rPr>
          <w:noProof/>
        </w:rPr>
        <w:t>11</w:t>
      </w:r>
      <w:r>
        <w:rPr>
          <w:noProof/>
        </w:rPr>
        <w:fldChar w:fldCharType="end"/>
      </w:r>
    </w:p>
    <w:p w14:paraId="74B0E8C1" w14:textId="0052CC04" w:rsidR="00FB580E" w:rsidRDefault="00FB580E">
      <w:pPr>
        <w:pStyle w:val="Spistreci3"/>
        <w:tabs>
          <w:tab w:val="left" w:pos="1200"/>
          <w:tab w:val="right" w:leader="underscore" w:pos="9060"/>
        </w:tabs>
        <w:rPr>
          <w:rFonts w:asciiTheme="minorHAnsi" w:hAnsiTheme="minorHAnsi"/>
          <w:noProof/>
          <w:color w:val="auto"/>
          <w:kern w:val="2"/>
          <w:sz w:val="24"/>
          <w:szCs w:val="24"/>
          <w:lang w:val="pl-PL" w:eastAsia="pl-PL"/>
          <w14:ligatures w14:val="standardContextual"/>
        </w:rPr>
      </w:pPr>
      <w:r>
        <w:rPr>
          <w:noProof/>
        </w:rPr>
        <w:t>4.3.3.</w:t>
      </w:r>
      <w:r>
        <w:rPr>
          <w:rFonts w:asciiTheme="minorHAnsi" w:hAnsiTheme="minorHAnsi"/>
          <w:noProof/>
          <w:color w:val="auto"/>
          <w:kern w:val="2"/>
          <w:sz w:val="24"/>
          <w:szCs w:val="24"/>
          <w:lang w:val="pl-PL" w:eastAsia="pl-PL"/>
          <w14:ligatures w14:val="standardContextual"/>
        </w:rPr>
        <w:tab/>
      </w:r>
      <w:r>
        <w:rPr>
          <w:noProof/>
        </w:rPr>
        <w:t>Extends</w:t>
      </w:r>
      <w:r>
        <w:rPr>
          <w:noProof/>
        </w:rPr>
        <w:tab/>
      </w:r>
      <w:r>
        <w:rPr>
          <w:noProof/>
        </w:rPr>
        <w:fldChar w:fldCharType="begin"/>
      </w:r>
      <w:r>
        <w:rPr>
          <w:noProof/>
        </w:rPr>
        <w:instrText xml:space="preserve"> PAGEREF _Toc187162564 \h </w:instrText>
      </w:r>
      <w:r>
        <w:rPr>
          <w:noProof/>
        </w:rPr>
      </w:r>
      <w:r>
        <w:rPr>
          <w:noProof/>
        </w:rPr>
        <w:fldChar w:fldCharType="separate"/>
      </w:r>
      <w:r>
        <w:rPr>
          <w:noProof/>
        </w:rPr>
        <w:t>12</w:t>
      </w:r>
      <w:r>
        <w:rPr>
          <w:noProof/>
        </w:rPr>
        <w:fldChar w:fldCharType="end"/>
      </w:r>
    </w:p>
    <w:p w14:paraId="41DE3763" w14:textId="0637CED4" w:rsidR="00FB580E" w:rsidRDefault="00FB580E">
      <w:pPr>
        <w:pStyle w:val="Spistreci1"/>
        <w:tabs>
          <w:tab w:val="left" w:pos="660"/>
          <w:tab w:val="right" w:leader="underscore" w:pos="9060"/>
        </w:tabs>
        <w:rPr>
          <w:rFonts w:asciiTheme="minorHAnsi" w:hAnsiTheme="minorHAnsi"/>
          <w:caps w:val="0"/>
          <w:noProof/>
          <w:spacing w:val="0"/>
          <w:kern w:val="2"/>
          <w:sz w:val="24"/>
          <w:szCs w:val="24"/>
          <w:lang w:val="pl-PL" w:eastAsia="pl-PL"/>
          <w14:ligatures w14:val="standardContextual"/>
        </w:rPr>
      </w:pPr>
      <w:r>
        <w:rPr>
          <w:noProof/>
        </w:rPr>
        <w:t>5.</w:t>
      </w:r>
      <w:r>
        <w:rPr>
          <w:rFonts w:asciiTheme="minorHAnsi" w:hAnsiTheme="minorHAnsi"/>
          <w:caps w:val="0"/>
          <w:noProof/>
          <w:spacing w:val="0"/>
          <w:kern w:val="2"/>
          <w:sz w:val="24"/>
          <w:szCs w:val="24"/>
          <w:lang w:val="pl-PL" w:eastAsia="pl-PL"/>
          <w14:ligatures w14:val="standardContextual"/>
        </w:rPr>
        <w:tab/>
      </w:r>
      <w:r>
        <w:rPr>
          <w:noProof/>
        </w:rPr>
        <w:t>Use Case Scenarios</w:t>
      </w:r>
      <w:r>
        <w:rPr>
          <w:noProof/>
        </w:rPr>
        <w:tab/>
      </w:r>
      <w:r>
        <w:rPr>
          <w:noProof/>
        </w:rPr>
        <w:fldChar w:fldCharType="begin"/>
      </w:r>
      <w:r>
        <w:rPr>
          <w:noProof/>
        </w:rPr>
        <w:instrText xml:space="preserve"> PAGEREF _Toc187162565 \h </w:instrText>
      </w:r>
      <w:r>
        <w:rPr>
          <w:noProof/>
        </w:rPr>
      </w:r>
      <w:r>
        <w:rPr>
          <w:noProof/>
        </w:rPr>
        <w:fldChar w:fldCharType="separate"/>
      </w:r>
      <w:r>
        <w:rPr>
          <w:noProof/>
        </w:rPr>
        <w:t>13</w:t>
      </w:r>
      <w:r>
        <w:rPr>
          <w:noProof/>
        </w:rPr>
        <w:fldChar w:fldCharType="end"/>
      </w:r>
    </w:p>
    <w:p w14:paraId="04FFB3CD" w14:textId="2E9FC17E"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5.1.</w:t>
      </w:r>
      <w:r>
        <w:rPr>
          <w:rFonts w:asciiTheme="minorHAnsi" w:hAnsiTheme="minorHAnsi"/>
          <w:noProof/>
          <w:color w:val="auto"/>
          <w:kern w:val="2"/>
          <w:sz w:val="24"/>
          <w:szCs w:val="24"/>
          <w:lang w:val="pl-PL" w:eastAsia="pl-PL"/>
          <w14:ligatures w14:val="standardContextual"/>
        </w:rPr>
        <w:tab/>
      </w:r>
      <w:r>
        <w:rPr>
          <w:noProof/>
        </w:rPr>
        <w:t>Scenario: Generate Descriptions</w:t>
      </w:r>
      <w:r>
        <w:rPr>
          <w:noProof/>
        </w:rPr>
        <w:tab/>
      </w:r>
      <w:r>
        <w:rPr>
          <w:noProof/>
        </w:rPr>
        <w:fldChar w:fldCharType="begin"/>
      </w:r>
      <w:r>
        <w:rPr>
          <w:noProof/>
        </w:rPr>
        <w:instrText xml:space="preserve"> PAGEREF _Toc187162566 \h </w:instrText>
      </w:r>
      <w:r>
        <w:rPr>
          <w:noProof/>
        </w:rPr>
      </w:r>
      <w:r>
        <w:rPr>
          <w:noProof/>
        </w:rPr>
        <w:fldChar w:fldCharType="separate"/>
      </w:r>
      <w:r>
        <w:rPr>
          <w:noProof/>
        </w:rPr>
        <w:t>13</w:t>
      </w:r>
      <w:r>
        <w:rPr>
          <w:noProof/>
        </w:rPr>
        <w:fldChar w:fldCharType="end"/>
      </w:r>
    </w:p>
    <w:p w14:paraId="60A162FD" w14:textId="3C81080E"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5.2.</w:t>
      </w:r>
      <w:r>
        <w:rPr>
          <w:rFonts w:asciiTheme="minorHAnsi" w:hAnsiTheme="minorHAnsi"/>
          <w:noProof/>
          <w:color w:val="auto"/>
          <w:kern w:val="2"/>
          <w:sz w:val="24"/>
          <w:szCs w:val="24"/>
          <w:lang w:val="pl-PL" w:eastAsia="pl-PL"/>
          <w14:ligatures w14:val="standardContextual"/>
        </w:rPr>
        <w:tab/>
      </w:r>
      <w:r>
        <w:rPr>
          <w:noProof/>
        </w:rPr>
        <w:t>Scenario: Review Outputs</w:t>
      </w:r>
      <w:r>
        <w:rPr>
          <w:noProof/>
        </w:rPr>
        <w:tab/>
      </w:r>
      <w:r>
        <w:rPr>
          <w:noProof/>
        </w:rPr>
        <w:fldChar w:fldCharType="begin"/>
      </w:r>
      <w:r>
        <w:rPr>
          <w:noProof/>
        </w:rPr>
        <w:instrText xml:space="preserve"> PAGEREF _Toc187162567 \h </w:instrText>
      </w:r>
      <w:r>
        <w:rPr>
          <w:noProof/>
        </w:rPr>
      </w:r>
      <w:r>
        <w:rPr>
          <w:noProof/>
        </w:rPr>
        <w:fldChar w:fldCharType="separate"/>
      </w:r>
      <w:r>
        <w:rPr>
          <w:noProof/>
        </w:rPr>
        <w:t>13</w:t>
      </w:r>
      <w:r>
        <w:rPr>
          <w:noProof/>
        </w:rPr>
        <w:fldChar w:fldCharType="end"/>
      </w:r>
    </w:p>
    <w:p w14:paraId="2A5F617F" w14:textId="28671F84" w:rsidR="00FB580E" w:rsidRDefault="00FB580E">
      <w:pPr>
        <w:pStyle w:val="Spistreci1"/>
        <w:tabs>
          <w:tab w:val="left" w:pos="660"/>
          <w:tab w:val="right" w:leader="underscore" w:pos="9060"/>
        </w:tabs>
        <w:rPr>
          <w:rFonts w:asciiTheme="minorHAnsi" w:hAnsiTheme="minorHAnsi"/>
          <w:caps w:val="0"/>
          <w:noProof/>
          <w:spacing w:val="0"/>
          <w:kern w:val="2"/>
          <w:sz w:val="24"/>
          <w:szCs w:val="24"/>
          <w:lang w:val="pl-PL" w:eastAsia="pl-PL"/>
          <w14:ligatures w14:val="standardContextual"/>
        </w:rPr>
      </w:pPr>
      <w:r>
        <w:rPr>
          <w:noProof/>
        </w:rPr>
        <w:t>6.</w:t>
      </w:r>
      <w:r>
        <w:rPr>
          <w:rFonts w:asciiTheme="minorHAnsi" w:hAnsiTheme="minorHAnsi"/>
          <w:caps w:val="0"/>
          <w:noProof/>
          <w:spacing w:val="0"/>
          <w:kern w:val="2"/>
          <w:sz w:val="24"/>
          <w:szCs w:val="24"/>
          <w:lang w:val="pl-PL" w:eastAsia="pl-PL"/>
          <w14:ligatures w14:val="standardContextual"/>
        </w:rPr>
        <w:tab/>
      </w:r>
      <w:r>
        <w:rPr>
          <w:noProof/>
        </w:rPr>
        <w:t>Class hierarchy</w:t>
      </w:r>
      <w:r>
        <w:rPr>
          <w:noProof/>
        </w:rPr>
        <w:tab/>
      </w:r>
      <w:r>
        <w:rPr>
          <w:noProof/>
        </w:rPr>
        <w:fldChar w:fldCharType="begin"/>
      </w:r>
      <w:r>
        <w:rPr>
          <w:noProof/>
        </w:rPr>
        <w:instrText xml:space="preserve"> PAGEREF _Toc187162568 \h </w:instrText>
      </w:r>
      <w:r>
        <w:rPr>
          <w:noProof/>
        </w:rPr>
      </w:r>
      <w:r>
        <w:rPr>
          <w:noProof/>
        </w:rPr>
        <w:fldChar w:fldCharType="separate"/>
      </w:r>
      <w:r>
        <w:rPr>
          <w:noProof/>
        </w:rPr>
        <w:t>15</w:t>
      </w:r>
      <w:r>
        <w:rPr>
          <w:noProof/>
        </w:rPr>
        <w:fldChar w:fldCharType="end"/>
      </w:r>
    </w:p>
    <w:p w14:paraId="282C19F5" w14:textId="04404605"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6.1.</w:t>
      </w:r>
      <w:r>
        <w:rPr>
          <w:rFonts w:asciiTheme="minorHAnsi" w:hAnsiTheme="minorHAnsi"/>
          <w:noProof/>
          <w:color w:val="auto"/>
          <w:kern w:val="2"/>
          <w:sz w:val="24"/>
          <w:szCs w:val="24"/>
          <w:lang w:val="pl-PL" w:eastAsia="pl-PL"/>
          <w14:ligatures w14:val="standardContextual"/>
        </w:rPr>
        <w:tab/>
      </w:r>
      <w:r>
        <w:rPr>
          <w:noProof/>
        </w:rPr>
        <w:t>Model Layer</w:t>
      </w:r>
      <w:r>
        <w:rPr>
          <w:noProof/>
        </w:rPr>
        <w:tab/>
      </w:r>
      <w:r>
        <w:rPr>
          <w:noProof/>
        </w:rPr>
        <w:fldChar w:fldCharType="begin"/>
      </w:r>
      <w:r>
        <w:rPr>
          <w:noProof/>
        </w:rPr>
        <w:instrText xml:space="preserve"> PAGEREF _Toc187162569 \h </w:instrText>
      </w:r>
      <w:r>
        <w:rPr>
          <w:noProof/>
        </w:rPr>
      </w:r>
      <w:r>
        <w:rPr>
          <w:noProof/>
        </w:rPr>
        <w:fldChar w:fldCharType="separate"/>
      </w:r>
      <w:r>
        <w:rPr>
          <w:noProof/>
        </w:rPr>
        <w:t>15</w:t>
      </w:r>
      <w:r>
        <w:rPr>
          <w:noProof/>
        </w:rPr>
        <w:fldChar w:fldCharType="end"/>
      </w:r>
    </w:p>
    <w:p w14:paraId="3EEC9728" w14:textId="69901C8B"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6.2.</w:t>
      </w:r>
      <w:r>
        <w:rPr>
          <w:rFonts w:asciiTheme="minorHAnsi" w:hAnsiTheme="minorHAnsi"/>
          <w:noProof/>
          <w:color w:val="auto"/>
          <w:kern w:val="2"/>
          <w:sz w:val="24"/>
          <w:szCs w:val="24"/>
          <w:lang w:val="pl-PL" w:eastAsia="pl-PL"/>
          <w14:ligatures w14:val="standardContextual"/>
        </w:rPr>
        <w:tab/>
      </w:r>
      <w:r>
        <w:rPr>
          <w:noProof/>
        </w:rPr>
        <w:t>View Layer</w:t>
      </w:r>
      <w:r>
        <w:rPr>
          <w:noProof/>
        </w:rPr>
        <w:tab/>
      </w:r>
      <w:r>
        <w:rPr>
          <w:noProof/>
        </w:rPr>
        <w:fldChar w:fldCharType="begin"/>
      </w:r>
      <w:r>
        <w:rPr>
          <w:noProof/>
        </w:rPr>
        <w:instrText xml:space="preserve"> PAGEREF _Toc187162570 \h </w:instrText>
      </w:r>
      <w:r>
        <w:rPr>
          <w:noProof/>
        </w:rPr>
      </w:r>
      <w:r>
        <w:rPr>
          <w:noProof/>
        </w:rPr>
        <w:fldChar w:fldCharType="separate"/>
      </w:r>
      <w:r>
        <w:rPr>
          <w:noProof/>
        </w:rPr>
        <w:t>17</w:t>
      </w:r>
      <w:r>
        <w:rPr>
          <w:noProof/>
        </w:rPr>
        <w:fldChar w:fldCharType="end"/>
      </w:r>
    </w:p>
    <w:p w14:paraId="156FBA7E" w14:textId="4B3F4527"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6.3.</w:t>
      </w:r>
      <w:r>
        <w:rPr>
          <w:rFonts w:asciiTheme="minorHAnsi" w:hAnsiTheme="minorHAnsi"/>
          <w:noProof/>
          <w:color w:val="auto"/>
          <w:kern w:val="2"/>
          <w:sz w:val="24"/>
          <w:szCs w:val="24"/>
          <w:lang w:val="pl-PL" w:eastAsia="pl-PL"/>
          <w14:ligatures w14:val="standardContextual"/>
        </w:rPr>
        <w:tab/>
      </w:r>
      <w:r>
        <w:rPr>
          <w:noProof/>
        </w:rPr>
        <w:t>Manager Layer</w:t>
      </w:r>
      <w:r>
        <w:rPr>
          <w:noProof/>
        </w:rPr>
        <w:tab/>
      </w:r>
      <w:r>
        <w:rPr>
          <w:noProof/>
        </w:rPr>
        <w:fldChar w:fldCharType="begin"/>
      </w:r>
      <w:r>
        <w:rPr>
          <w:noProof/>
        </w:rPr>
        <w:instrText xml:space="preserve"> PAGEREF _Toc187162571 \h </w:instrText>
      </w:r>
      <w:r>
        <w:rPr>
          <w:noProof/>
        </w:rPr>
      </w:r>
      <w:r>
        <w:rPr>
          <w:noProof/>
        </w:rPr>
        <w:fldChar w:fldCharType="separate"/>
      </w:r>
      <w:r>
        <w:rPr>
          <w:noProof/>
        </w:rPr>
        <w:t>17</w:t>
      </w:r>
      <w:r>
        <w:rPr>
          <w:noProof/>
        </w:rPr>
        <w:fldChar w:fldCharType="end"/>
      </w:r>
    </w:p>
    <w:p w14:paraId="7A5228E5" w14:textId="44263E28"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6.4.</w:t>
      </w:r>
      <w:r>
        <w:rPr>
          <w:rFonts w:asciiTheme="minorHAnsi" w:hAnsiTheme="minorHAnsi"/>
          <w:noProof/>
          <w:color w:val="auto"/>
          <w:kern w:val="2"/>
          <w:sz w:val="24"/>
          <w:szCs w:val="24"/>
          <w:lang w:val="pl-PL" w:eastAsia="pl-PL"/>
          <w14:ligatures w14:val="standardContextual"/>
        </w:rPr>
        <w:tab/>
      </w:r>
      <w:r>
        <w:rPr>
          <w:noProof/>
        </w:rPr>
        <w:t>Class diagram</w:t>
      </w:r>
      <w:r>
        <w:rPr>
          <w:noProof/>
        </w:rPr>
        <w:tab/>
      </w:r>
      <w:r>
        <w:rPr>
          <w:noProof/>
        </w:rPr>
        <w:fldChar w:fldCharType="begin"/>
      </w:r>
      <w:r>
        <w:rPr>
          <w:noProof/>
        </w:rPr>
        <w:instrText xml:space="preserve"> PAGEREF _Toc187162572 \h </w:instrText>
      </w:r>
      <w:r>
        <w:rPr>
          <w:noProof/>
        </w:rPr>
      </w:r>
      <w:r>
        <w:rPr>
          <w:noProof/>
        </w:rPr>
        <w:fldChar w:fldCharType="separate"/>
      </w:r>
      <w:r>
        <w:rPr>
          <w:noProof/>
        </w:rPr>
        <w:t>20</w:t>
      </w:r>
      <w:r>
        <w:rPr>
          <w:noProof/>
        </w:rPr>
        <w:fldChar w:fldCharType="end"/>
      </w:r>
    </w:p>
    <w:p w14:paraId="3CF7D114" w14:textId="5BA074B5" w:rsidR="00FB580E" w:rsidRDefault="00FB580E">
      <w:pPr>
        <w:pStyle w:val="Spistreci1"/>
        <w:tabs>
          <w:tab w:val="left" w:pos="440"/>
          <w:tab w:val="right" w:leader="underscore" w:pos="9060"/>
        </w:tabs>
        <w:rPr>
          <w:rFonts w:asciiTheme="minorHAnsi" w:hAnsiTheme="minorHAnsi"/>
          <w:caps w:val="0"/>
          <w:noProof/>
          <w:spacing w:val="0"/>
          <w:kern w:val="2"/>
          <w:sz w:val="24"/>
          <w:szCs w:val="24"/>
          <w:lang w:val="pl-PL" w:eastAsia="pl-PL"/>
          <w14:ligatures w14:val="standardContextual"/>
        </w:rPr>
      </w:pPr>
      <w:r>
        <w:rPr>
          <w:noProof/>
        </w:rPr>
        <w:t>7.</w:t>
      </w:r>
      <w:r>
        <w:rPr>
          <w:rFonts w:asciiTheme="minorHAnsi" w:hAnsiTheme="minorHAnsi"/>
          <w:caps w:val="0"/>
          <w:noProof/>
          <w:spacing w:val="0"/>
          <w:kern w:val="2"/>
          <w:sz w:val="24"/>
          <w:szCs w:val="24"/>
          <w:lang w:val="pl-PL" w:eastAsia="pl-PL"/>
          <w14:ligatures w14:val="standardContextual"/>
        </w:rPr>
        <w:tab/>
      </w:r>
      <w:r>
        <w:rPr>
          <w:noProof/>
        </w:rPr>
        <w:t>Behaviour Modelling</w:t>
      </w:r>
      <w:r>
        <w:rPr>
          <w:noProof/>
        </w:rPr>
        <w:tab/>
      </w:r>
      <w:r>
        <w:rPr>
          <w:noProof/>
        </w:rPr>
        <w:fldChar w:fldCharType="begin"/>
      </w:r>
      <w:r>
        <w:rPr>
          <w:noProof/>
        </w:rPr>
        <w:instrText xml:space="preserve"> PAGEREF _Toc187162573 \h </w:instrText>
      </w:r>
      <w:r>
        <w:rPr>
          <w:noProof/>
        </w:rPr>
      </w:r>
      <w:r>
        <w:rPr>
          <w:noProof/>
        </w:rPr>
        <w:fldChar w:fldCharType="separate"/>
      </w:r>
      <w:r>
        <w:rPr>
          <w:noProof/>
        </w:rPr>
        <w:t>21</w:t>
      </w:r>
      <w:r>
        <w:rPr>
          <w:noProof/>
        </w:rPr>
        <w:fldChar w:fldCharType="end"/>
      </w:r>
    </w:p>
    <w:p w14:paraId="0A1CB7B9" w14:textId="37A4D16F"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7.1.</w:t>
      </w:r>
      <w:r>
        <w:rPr>
          <w:rFonts w:asciiTheme="minorHAnsi" w:hAnsiTheme="minorHAnsi"/>
          <w:noProof/>
          <w:color w:val="auto"/>
          <w:kern w:val="2"/>
          <w:sz w:val="24"/>
          <w:szCs w:val="24"/>
          <w:lang w:val="pl-PL" w:eastAsia="pl-PL"/>
          <w14:ligatures w14:val="standardContextual"/>
        </w:rPr>
        <w:tab/>
      </w:r>
      <w:r>
        <w:rPr>
          <w:noProof/>
        </w:rPr>
        <w:t>Sequence Diagrams</w:t>
      </w:r>
      <w:r>
        <w:rPr>
          <w:noProof/>
        </w:rPr>
        <w:tab/>
      </w:r>
      <w:r>
        <w:rPr>
          <w:noProof/>
        </w:rPr>
        <w:fldChar w:fldCharType="begin"/>
      </w:r>
      <w:r>
        <w:rPr>
          <w:noProof/>
        </w:rPr>
        <w:instrText xml:space="preserve"> PAGEREF _Toc187162574 \h </w:instrText>
      </w:r>
      <w:r>
        <w:rPr>
          <w:noProof/>
        </w:rPr>
      </w:r>
      <w:r>
        <w:rPr>
          <w:noProof/>
        </w:rPr>
        <w:fldChar w:fldCharType="separate"/>
      </w:r>
      <w:r>
        <w:rPr>
          <w:noProof/>
        </w:rPr>
        <w:t>21</w:t>
      </w:r>
      <w:r>
        <w:rPr>
          <w:noProof/>
        </w:rPr>
        <w:fldChar w:fldCharType="end"/>
      </w:r>
    </w:p>
    <w:p w14:paraId="0AC0E451" w14:textId="1253BCD1" w:rsidR="00FB580E" w:rsidRDefault="00FB580E">
      <w:pPr>
        <w:pStyle w:val="Spistreci2"/>
        <w:tabs>
          <w:tab w:val="left" w:pos="960"/>
          <w:tab w:val="right" w:leader="underscore" w:pos="9060"/>
        </w:tabs>
        <w:rPr>
          <w:rFonts w:asciiTheme="minorHAnsi" w:hAnsiTheme="minorHAnsi"/>
          <w:noProof/>
          <w:color w:val="auto"/>
          <w:kern w:val="2"/>
          <w:sz w:val="24"/>
          <w:szCs w:val="24"/>
          <w:lang w:val="pl-PL" w:eastAsia="pl-PL"/>
          <w14:ligatures w14:val="standardContextual"/>
        </w:rPr>
      </w:pPr>
      <w:r>
        <w:rPr>
          <w:noProof/>
        </w:rPr>
        <w:t>7.2.</w:t>
      </w:r>
      <w:r>
        <w:rPr>
          <w:rFonts w:asciiTheme="minorHAnsi" w:hAnsiTheme="minorHAnsi"/>
          <w:noProof/>
          <w:color w:val="auto"/>
          <w:kern w:val="2"/>
          <w:sz w:val="24"/>
          <w:szCs w:val="24"/>
          <w:lang w:val="pl-PL" w:eastAsia="pl-PL"/>
          <w14:ligatures w14:val="standardContextual"/>
        </w:rPr>
        <w:tab/>
      </w:r>
      <w:r>
        <w:rPr>
          <w:noProof/>
        </w:rPr>
        <w:t>Communication Diagrams</w:t>
      </w:r>
      <w:r>
        <w:rPr>
          <w:noProof/>
        </w:rPr>
        <w:tab/>
      </w:r>
      <w:r>
        <w:rPr>
          <w:noProof/>
        </w:rPr>
        <w:fldChar w:fldCharType="begin"/>
      </w:r>
      <w:r>
        <w:rPr>
          <w:noProof/>
        </w:rPr>
        <w:instrText xml:space="preserve"> PAGEREF _Toc187162575 \h </w:instrText>
      </w:r>
      <w:r>
        <w:rPr>
          <w:noProof/>
        </w:rPr>
      </w:r>
      <w:r>
        <w:rPr>
          <w:noProof/>
        </w:rPr>
        <w:fldChar w:fldCharType="separate"/>
      </w:r>
      <w:r>
        <w:rPr>
          <w:noProof/>
        </w:rPr>
        <w:t>22</w:t>
      </w:r>
      <w:r>
        <w:rPr>
          <w:noProof/>
        </w:rPr>
        <w:fldChar w:fldCharType="end"/>
      </w:r>
    </w:p>
    <w:p w14:paraId="25039C11" w14:textId="50F9008C" w:rsidR="00FB580E" w:rsidRPr="00FB580E" w:rsidRDefault="00FB580E">
      <w:pPr>
        <w:pStyle w:val="Spistreci1"/>
        <w:tabs>
          <w:tab w:val="left" w:pos="660"/>
          <w:tab w:val="right" w:leader="underscore" w:pos="9060"/>
        </w:tabs>
        <w:rPr>
          <w:rFonts w:asciiTheme="minorHAnsi" w:hAnsiTheme="minorHAnsi"/>
          <w:caps w:val="0"/>
          <w:noProof/>
          <w:spacing w:val="0"/>
          <w:kern w:val="2"/>
          <w:sz w:val="24"/>
          <w:szCs w:val="24"/>
          <w:lang w:eastAsia="pl-PL"/>
          <w14:ligatures w14:val="standardContextual"/>
        </w:rPr>
      </w:pPr>
      <w:r>
        <w:rPr>
          <w:noProof/>
        </w:rPr>
        <w:t>8.</w:t>
      </w:r>
      <w:r w:rsidRPr="00FB580E">
        <w:rPr>
          <w:rFonts w:asciiTheme="minorHAnsi" w:hAnsiTheme="minorHAnsi"/>
          <w:caps w:val="0"/>
          <w:noProof/>
          <w:spacing w:val="0"/>
          <w:kern w:val="2"/>
          <w:sz w:val="24"/>
          <w:szCs w:val="24"/>
          <w:lang w:eastAsia="pl-PL"/>
          <w14:ligatures w14:val="standardContextual"/>
        </w:rPr>
        <w:tab/>
      </w:r>
      <w:r>
        <w:rPr>
          <w:noProof/>
        </w:rPr>
        <w:t>Testing the program's operation and behaviour</w:t>
      </w:r>
      <w:r>
        <w:rPr>
          <w:noProof/>
        </w:rPr>
        <w:tab/>
      </w:r>
      <w:r>
        <w:rPr>
          <w:noProof/>
        </w:rPr>
        <w:fldChar w:fldCharType="begin"/>
      </w:r>
      <w:r>
        <w:rPr>
          <w:noProof/>
        </w:rPr>
        <w:instrText xml:space="preserve"> PAGEREF _Toc187162576 \h </w:instrText>
      </w:r>
      <w:r>
        <w:rPr>
          <w:noProof/>
        </w:rPr>
      </w:r>
      <w:r>
        <w:rPr>
          <w:noProof/>
        </w:rPr>
        <w:fldChar w:fldCharType="separate"/>
      </w:r>
      <w:r>
        <w:rPr>
          <w:noProof/>
        </w:rPr>
        <w:t>24</w:t>
      </w:r>
      <w:r>
        <w:rPr>
          <w:noProof/>
        </w:rPr>
        <w:fldChar w:fldCharType="end"/>
      </w:r>
    </w:p>
    <w:p w14:paraId="16870B33" w14:textId="7A8A4981"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8.1.</w:t>
      </w:r>
      <w:r w:rsidRPr="00FB580E">
        <w:rPr>
          <w:rFonts w:asciiTheme="minorHAnsi" w:hAnsiTheme="minorHAnsi"/>
          <w:noProof/>
          <w:color w:val="auto"/>
          <w:kern w:val="2"/>
          <w:sz w:val="24"/>
          <w:szCs w:val="24"/>
          <w:lang w:eastAsia="pl-PL"/>
          <w14:ligatures w14:val="standardContextual"/>
        </w:rPr>
        <w:tab/>
      </w:r>
      <w:r>
        <w:rPr>
          <w:noProof/>
        </w:rPr>
        <w:t>Image Input and Processing Tests</w:t>
      </w:r>
      <w:r>
        <w:rPr>
          <w:noProof/>
        </w:rPr>
        <w:tab/>
      </w:r>
      <w:r>
        <w:rPr>
          <w:noProof/>
        </w:rPr>
        <w:fldChar w:fldCharType="begin"/>
      </w:r>
      <w:r>
        <w:rPr>
          <w:noProof/>
        </w:rPr>
        <w:instrText xml:space="preserve"> PAGEREF _Toc187162577 \h </w:instrText>
      </w:r>
      <w:r>
        <w:rPr>
          <w:noProof/>
        </w:rPr>
      </w:r>
      <w:r>
        <w:rPr>
          <w:noProof/>
        </w:rPr>
        <w:fldChar w:fldCharType="separate"/>
      </w:r>
      <w:r>
        <w:rPr>
          <w:noProof/>
        </w:rPr>
        <w:t>24</w:t>
      </w:r>
      <w:r>
        <w:rPr>
          <w:noProof/>
        </w:rPr>
        <w:fldChar w:fldCharType="end"/>
      </w:r>
    </w:p>
    <w:p w14:paraId="55C560E5" w14:textId="02AA0440"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8.1.1.</w:t>
      </w:r>
      <w:r w:rsidRPr="00FB580E">
        <w:rPr>
          <w:rFonts w:asciiTheme="minorHAnsi" w:hAnsiTheme="minorHAnsi"/>
          <w:noProof/>
          <w:color w:val="auto"/>
          <w:kern w:val="2"/>
          <w:sz w:val="24"/>
          <w:szCs w:val="24"/>
          <w:lang w:eastAsia="pl-PL"/>
          <w14:ligatures w14:val="standardContextual"/>
        </w:rPr>
        <w:tab/>
      </w:r>
      <w:r>
        <w:rPr>
          <w:noProof/>
        </w:rPr>
        <w:t>Test Image Upload</w:t>
      </w:r>
      <w:r>
        <w:rPr>
          <w:noProof/>
        </w:rPr>
        <w:tab/>
      </w:r>
      <w:r>
        <w:rPr>
          <w:noProof/>
        </w:rPr>
        <w:fldChar w:fldCharType="begin"/>
      </w:r>
      <w:r>
        <w:rPr>
          <w:noProof/>
        </w:rPr>
        <w:instrText xml:space="preserve"> PAGEREF _Toc187162578 \h </w:instrText>
      </w:r>
      <w:r>
        <w:rPr>
          <w:noProof/>
        </w:rPr>
      </w:r>
      <w:r>
        <w:rPr>
          <w:noProof/>
        </w:rPr>
        <w:fldChar w:fldCharType="separate"/>
      </w:r>
      <w:r>
        <w:rPr>
          <w:noProof/>
        </w:rPr>
        <w:t>24</w:t>
      </w:r>
      <w:r>
        <w:rPr>
          <w:noProof/>
        </w:rPr>
        <w:fldChar w:fldCharType="end"/>
      </w:r>
    </w:p>
    <w:p w14:paraId="102301F8" w14:textId="382CF963"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8.1.2.</w:t>
      </w:r>
      <w:r w:rsidRPr="00FB580E">
        <w:rPr>
          <w:rFonts w:asciiTheme="minorHAnsi" w:hAnsiTheme="minorHAnsi"/>
          <w:noProof/>
          <w:color w:val="auto"/>
          <w:kern w:val="2"/>
          <w:sz w:val="24"/>
          <w:szCs w:val="24"/>
          <w:lang w:eastAsia="pl-PL"/>
          <w14:ligatures w14:val="standardContextual"/>
        </w:rPr>
        <w:tab/>
      </w:r>
      <w:r>
        <w:rPr>
          <w:noProof/>
        </w:rPr>
        <w:t>Test Hyperspectral Image Handling</w:t>
      </w:r>
      <w:r>
        <w:rPr>
          <w:noProof/>
        </w:rPr>
        <w:tab/>
      </w:r>
      <w:r>
        <w:rPr>
          <w:noProof/>
        </w:rPr>
        <w:fldChar w:fldCharType="begin"/>
      </w:r>
      <w:r>
        <w:rPr>
          <w:noProof/>
        </w:rPr>
        <w:instrText xml:space="preserve"> PAGEREF _Toc187162579 \h </w:instrText>
      </w:r>
      <w:r>
        <w:rPr>
          <w:noProof/>
        </w:rPr>
      </w:r>
      <w:r>
        <w:rPr>
          <w:noProof/>
        </w:rPr>
        <w:fldChar w:fldCharType="separate"/>
      </w:r>
      <w:r>
        <w:rPr>
          <w:noProof/>
        </w:rPr>
        <w:t>24</w:t>
      </w:r>
      <w:r>
        <w:rPr>
          <w:noProof/>
        </w:rPr>
        <w:fldChar w:fldCharType="end"/>
      </w:r>
    </w:p>
    <w:p w14:paraId="2A0F333A" w14:textId="51D2B027"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8.1.3.</w:t>
      </w:r>
      <w:r w:rsidRPr="00FB580E">
        <w:rPr>
          <w:rFonts w:asciiTheme="minorHAnsi" w:hAnsiTheme="minorHAnsi"/>
          <w:noProof/>
          <w:color w:val="auto"/>
          <w:kern w:val="2"/>
          <w:sz w:val="24"/>
          <w:szCs w:val="24"/>
          <w:lang w:eastAsia="pl-PL"/>
          <w14:ligatures w14:val="standardContextual"/>
        </w:rPr>
        <w:tab/>
      </w:r>
      <w:r>
        <w:rPr>
          <w:noProof/>
        </w:rPr>
        <w:t>Test Corrupted Files</w:t>
      </w:r>
      <w:r>
        <w:rPr>
          <w:noProof/>
        </w:rPr>
        <w:tab/>
      </w:r>
      <w:r>
        <w:rPr>
          <w:noProof/>
        </w:rPr>
        <w:fldChar w:fldCharType="begin"/>
      </w:r>
      <w:r>
        <w:rPr>
          <w:noProof/>
        </w:rPr>
        <w:instrText xml:space="preserve"> PAGEREF _Toc187162580 \h </w:instrText>
      </w:r>
      <w:r>
        <w:rPr>
          <w:noProof/>
        </w:rPr>
      </w:r>
      <w:r>
        <w:rPr>
          <w:noProof/>
        </w:rPr>
        <w:fldChar w:fldCharType="separate"/>
      </w:r>
      <w:r>
        <w:rPr>
          <w:noProof/>
        </w:rPr>
        <w:t>25</w:t>
      </w:r>
      <w:r>
        <w:rPr>
          <w:noProof/>
        </w:rPr>
        <w:fldChar w:fldCharType="end"/>
      </w:r>
    </w:p>
    <w:p w14:paraId="242D1163" w14:textId="385B1B0D"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lastRenderedPageBreak/>
        <w:t>8.2.</w:t>
      </w:r>
      <w:r w:rsidRPr="00FB580E">
        <w:rPr>
          <w:rFonts w:asciiTheme="minorHAnsi" w:hAnsiTheme="minorHAnsi"/>
          <w:noProof/>
          <w:color w:val="auto"/>
          <w:kern w:val="2"/>
          <w:sz w:val="24"/>
          <w:szCs w:val="24"/>
          <w:lang w:eastAsia="pl-PL"/>
          <w14:ligatures w14:val="standardContextual"/>
        </w:rPr>
        <w:tab/>
      </w:r>
      <w:r>
        <w:rPr>
          <w:noProof/>
        </w:rPr>
        <w:t>Batch Processing Tests</w:t>
      </w:r>
      <w:r>
        <w:rPr>
          <w:noProof/>
        </w:rPr>
        <w:tab/>
      </w:r>
      <w:r>
        <w:rPr>
          <w:noProof/>
        </w:rPr>
        <w:fldChar w:fldCharType="begin"/>
      </w:r>
      <w:r>
        <w:rPr>
          <w:noProof/>
        </w:rPr>
        <w:instrText xml:space="preserve"> PAGEREF _Toc187162581 \h </w:instrText>
      </w:r>
      <w:r>
        <w:rPr>
          <w:noProof/>
        </w:rPr>
      </w:r>
      <w:r>
        <w:rPr>
          <w:noProof/>
        </w:rPr>
        <w:fldChar w:fldCharType="separate"/>
      </w:r>
      <w:r>
        <w:rPr>
          <w:noProof/>
        </w:rPr>
        <w:t>25</w:t>
      </w:r>
      <w:r>
        <w:rPr>
          <w:noProof/>
        </w:rPr>
        <w:fldChar w:fldCharType="end"/>
      </w:r>
    </w:p>
    <w:p w14:paraId="7000CA38" w14:textId="55940EEE"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8.2.1.</w:t>
      </w:r>
      <w:r w:rsidRPr="00FB580E">
        <w:rPr>
          <w:rFonts w:asciiTheme="minorHAnsi" w:hAnsiTheme="minorHAnsi"/>
          <w:noProof/>
          <w:color w:val="auto"/>
          <w:kern w:val="2"/>
          <w:sz w:val="24"/>
          <w:szCs w:val="24"/>
          <w:lang w:eastAsia="pl-PL"/>
          <w14:ligatures w14:val="standardContextual"/>
        </w:rPr>
        <w:tab/>
      </w:r>
      <w:r>
        <w:rPr>
          <w:noProof/>
        </w:rPr>
        <w:t>Test Batch Division</w:t>
      </w:r>
      <w:r>
        <w:rPr>
          <w:noProof/>
        </w:rPr>
        <w:tab/>
      </w:r>
      <w:r>
        <w:rPr>
          <w:noProof/>
        </w:rPr>
        <w:fldChar w:fldCharType="begin"/>
      </w:r>
      <w:r>
        <w:rPr>
          <w:noProof/>
        </w:rPr>
        <w:instrText xml:space="preserve"> PAGEREF _Toc187162582 \h </w:instrText>
      </w:r>
      <w:r>
        <w:rPr>
          <w:noProof/>
        </w:rPr>
      </w:r>
      <w:r>
        <w:rPr>
          <w:noProof/>
        </w:rPr>
        <w:fldChar w:fldCharType="separate"/>
      </w:r>
      <w:r>
        <w:rPr>
          <w:noProof/>
        </w:rPr>
        <w:t>25</w:t>
      </w:r>
      <w:r>
        <w:rPr>
          <w:noProof/>
        </w:rPr>
        <w:fldChar w:fldCharType="end"/>
      </w:r>
    </w:p>
    <w:p w14:paraId="695ABC94" w14:textId="3CDD454B"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8.3.</w:t>
      </w:r>
      <w:r w:rsidRPr="00FB580E">
        <w:rPr>
          <w:rFonts w:asciiTheme="minorHAnsi" w:hAnsiTheme="minorHAnsi"/>
          <w:noProof/>
          <w:color w:val="auto"/>
          <w:kern w:val="2"/>
          <w:sz w:val="24"/>
          <w:szCs w:val="24"/>
          <w:lang w:eastAsia="pl-PL"/>
          <w14:ligatures w14:val="standardContextual"/>
        </w:rPr>
        <w:tab/>
      </w:r>
      <w:r>
        <w:rPr>
          <w:noProof/>
        </w:rPr>
        <w:t>Description Generation Tests</w:t>
      </w:r>
      <w:r>
        <w:rPr>
          <w:noProof/>
        </w:rPr>
        <w:tab/>
      </w:r>
      <w:r>
        <w:rPr>
          <w:noProof/>
        </w:rPr>
        <w:fldChar w:fldCharType="begin"/>
      </w:r>
      <w:r>
        <w:rPr>
          <w:noProof/>
        </w:rPr>
        <w:instrText xml:space="preserve"> PAGEREF _Toc187162583 \h </w:instrText>
      </w:r>
      <w:r>
        <w:rPr>
          <w:noProof/>
        </w:rPr>
      </w:r>
      <w:r>
        <w:rPr>
          <w:noProof/>
        </w:rPr>
        <w:fldChar w:fldCharType="separate"/>
      </w:r>
      <w:r>
        <w:rPr>
          <w:noProof/>
        </w:rPr>
        <w:t>26</w:t>
      </w:r>
      <w:r>
        <w:rPr>
          <w:noProof/>
        </w:rPr>
        <w:fldChar w:fldCharType="end"/>
      </w:r>
    </w:p>
    <w:p w14:paraId="59016BE1" w14:textId="541433DD"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8.3.1.</w:t>
      </w:r>
      <w:r w:rsidRPr="00FB580E">
        <w:rPr>
          <w:rFonts w:asciiTheme="minorHAnsi" w:hAnsiTheme="minorHAnsi"/>
          <w:noProof/>
          <w:color w:val="auto"/>
          <w:kern w:val="2"/>
          <w:sz w:val="24"/>
          <w:szCs w:val="24"/>
          <w:lang w:eastAsia="pl-PL"/>
          <w14:ligatures w14:val="standardContextual"/>
        </w:rPr>
        <w:tab/>
      </w:r>
      <w:r>
        <w:rPr>
          <w:noProof/>
        </w:rPr>
        <w:t>Test LLM Output</w:t>
      </w:r>
      <w:r>
        <w:rPr>
          <w:noProof/>
        </w:rPr>
        <w:tab/>
      </w:r>
      <w:r>
        <w:rPr>
          <w:noProof/>
        </w:rPr>
        <w:fldChar w:fldCharType="begin"/>
      </w:r>
      <w:r>
        <w:rPr>
          <w:noProof/>
        </w:rPr>
        <w:instrText xml:space="preserve"> PAGEREF _Toc187162584 \h </w:instrText>
      </w:r>
      <w:r>
        <w:rPr>
          <w:noProof/>
        </w:rPr>
      </w:r>
      <w:r>
        <w:rPr>
          <w:noProof/>
        </w:rPr>
        <w:fldChar w:fldCharType="separate"/>
      </w:r>
      <w:r>
        <w:rPr>
          <w:noProof/>
        </w:rPr>
        <w:t>26</w:t>
      </w:r>
      <w:r>
        <w:rPr>
          <w:noProof/>
        </w:rPr>
        <w:fldChar w:fldCharType="end"/>
      </w:r>
    </w:p>
    <w:p w14:paraId="26948915" w14:textId="5FA8568D"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8.3.2.</w:t>
      </w:r>
      <w:r w:rsidRPr="00FB580E">
        <w:rPr>
          <w:rFonts w:asciiTheme="minorHAnsi" w:hAnsiTheme="minorHAnsi"/>
          <w:noProof/>
          <w:color w:val="auto"/>
          <w:kern w:val="2"/>
          <w:sz w:val="24"/>
          <w:szCs w:val="24"/>
          <w:lang w:eastAsia="pl-PL"/>
          <w14:ligatures w14:val="standardContextual"/>
        </w:rPr>
        <w:tab/>
      </w:r>
      <w:r>
        <w:rPr>
          <w:noProof/>
        </w:rPr>
        <w:t>Test Accessibility Descriptions</w:t>
      </w:r>
      <w:r>
        <w:rPr>
          <w:noProof/>
        </w:rPr>
        <w:tab/>
      </w:r>
      <w:r>
        <w:rPr>
          <w:noProof/>
        </w:rPr>
        <w:fldChar w:fldCharType="begin"/>
      </w:r>
      <w:r>
        <w:rPr>
          <w:noProof/>
        </w:rPr>
        <w:instrText xml:space="preserve"> PAGEREF _Toc187162585 \h </w:instrText>
      </w:r>
      <w:r>
        <w:rPr>
          <w:noProof/>
        </w:rPr>
      </w:r>
      <w:r>
        <w:rPr>
          <w:noProof/>
        </w:rPr>
        <w:fldChar w:fldCharType="separate"/>
      </w:r>
      <w:r>
        <w:rPr>
          <w:noProof/>
        </w:rPr>
        <w:t>26</w:t>
      </w:r>
      <w:r>
        <w:rPr>
          <w:noProof/>
        </w:rPr>
        <w:fldChar w:fldCharType="end"/>
      </w:r>
    </w:p>
    <w:p w14:paraId="2B5BA526" w14:textId="0FFE0523"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8.4.</w:t>
      </w:r>
      <w:r w:rsidRPr="00FB580E">
        <w:rPr>
          <w:rFonts w:asciiTheme="minorHAnsi" w:hAnsiTheme="minorHAnsi"/>
          <w:noProof/>
          <w:color w:val="auto"/>
          <w:kern w:val="2"/>
          <w:sz w:val="24"/>
          <w:szCs w:val="24"/>
          <w:lang w:eastAsia="pl-PL"/>
          <w14:ligatures w14:val="standardContextual"/>
        </w:rPr>
        <w:tab/>
      </w:r>
      <w:r>
        <w:rPr>
          <w:noProof/>
        </w:rPr>
        <w:t>Export Functionality Tests</w:t>
      </w:r>
      <w:r>
        <w:rPr>
          <w:noProof/>
        </w:rPr>
        <w:tab/>
      </w:r>
      <w:r>
        <w:rPr>
          <w:noProof/>
        </w:rPr>
        <w:fldChar w:fldCharType="begin"/>
      </w:r>
      <w:r>
        <w:rPr>
          <w:noProof/>
        </w:rPr>
        <w:instrText xml:space="preserve"> PAGEREF _Toc187162586 \h </w:instrText>
      </w:r>
      <w:r>
        <w:rPr>
          <w:noProof/>
        </w:rPr>
      </w:r>
      <w:r>
        <w:rPr>
          <w:noProof/>
        </w:rPr>
        <w:fldChar w:fldCharType="separate"/>
      </w:r>
      <w:r>
        <w:rPr>
          <w:noProof/>
        </w:rPr>
        <w:t>26</w:t>
      </w:r>
      <w:r>
        <w:rPr>
          <w:noProof/>
        </w:rPr>
        <w:fldChar w:fldCharType="end"/>
      </w:r>
    </w:p>
    <w:p w14:paraId="75DB7752" w14:textId="3B6F93BE"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8.4.1.</w:t>
      </w:r>
      <w:r w:rsidRPr="00FB580E">
        <w:rPr>
          <w:rFonts w:asciiTheme="minorHAnsi" w:hAnsiTheme="minorHAnsi"/>
          <w:noProof/>
          <w:color w:val="auto"/>
          <w:kern w:val="2"/>
          <w:sz w:val="24"/>
          <w:szCs w:val="24"/>
          <w:lang w:eastAsia="pl-PL"/>
          <w14:ligatures w14:val="standardContextual"/>
        </w:rPr>
        <w:tab/>
      </w:r>
      <w:r>
        <w:rPr>
          <w:noProof/>
        </w:rPr>
        <w:t>Test Export Formats</w:t>
      </w:r>
      <w:r>
        <w:rPr>
          <w:noProof/>
        </w:rPr>
        <w:tab/>
      </w:r>
      <w:r>
        <w:rPr>
          <w:noProof/>
        </w:rPr>
        <w:fldChar w:fldCharType="begin"/>
      </w:r>
      <w:r>
        <w:rPr>
          <w:noProof/>
        </w:rPr>
        <w:instrText xml:space="preserve"> PAGEREF _Toc187162587 \h </w:instrText>
      </w:r>
      <w:r>
        <w:rPr>
          <w:noProof/>
        </w:rPr>
      </w:r>
      <w:r>
        <w:rPr>
          <w:noProof/>
        </w:rPr>
        <w:fldChar w:fldCharType="separate"/>
      </w:r>
      <w:r>
        <w:rPr>
          <w:noProof/>
        </w:rPr>
        <w:t>26</w:t>
      </w:r>
      <w:r>
        <w:rPr>
          <w:noProof/>
        </w:rPr>
        <w:fldChar w:fldCharType="end"/>
      </w:r>
    </w:p>
    <w:p w14:paraId="7F7D80CB" w14:textId="1ADE8D17"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8.4.2.</w:t>
      </w:r>
      <w:r w:rsidRPr="00FB580E">
        <w:rPr>
          <w:rFonts w:asciiTheme="minorHAnsi" w:hAnsiTheme="minorHAnsi"/>
          <w:noProof/>
          <w:color w:val="auto"/>
          <w:kern w:val="2"/>
          <w:sz w:val="24"/>
          <w:szCs w:val="24"/>
          <w:lang w:eastAsia="pl-PL"/>
          <w14:ligatures w14:val="standardContextual"/>
        </w:rPr>
        <w:tab/>
      </w:r>
      <w:r>
        <w:rPr>
          <w:noProof/>
        </w:rPr>
        <w:t>Test Metadata Inclusion</w:t>
      </w:r>
      <w:r>
        <w:rPr>
          <w:noProof/>
        </w:rPr>
        <w:tab/>
      </w:r>
      <w:r>
        <w:rPr>
          <w:noProof/>
        </w:rPr>
        <w:fldChar w:fldCharType="begin"/>
      </w:r>
      <w:r>
        <w:rPr>
          <w:noProof/>
        </w:rPr>
        <w:instrText xml:space="preserve"> PAGEREF _Toc187162588 \h </w:instrText>
      </w:r>
      <w:r>
        <w:rPr>
          <w:noProof/>
        </w:rPr>
      </w:r>
      <w:r>
        <w:rPr>
          <w:noProof/>
        </w:rPr>
        <w:fldChar w:fldCharType="separate"/>
      </w:r>
      <w:r>
        <w:rPr>
          <w:noProof/>
        </w:rPr>
        <w:t>27</w:t>
      </w:r>
      <w:r>
        <w:rPr>
          <w:noProof/>
        </w:rPr>
        <w:fldChar w:fldCharType="end"/>
      </w:r>
    </w:p>
    <w:p w14:paraId="0CC2DD44" w14:textId="36EFE981"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8.5.</w:t>
      </w:r>
      <w:r w:rsidRPr="00FB580E">
        <w:rPr>
          <w:rFonts w:asciiTheme="minorHAnsi" w:hAnsiTheme="minorHAnsi"/>
          <w:noProof/>
          <w:color w:val="auto"/>
          <w:kern w:val="2"/>
          <w:sz w:val="24"/>
          <w:szCs w:val="24"/>
          <w:lang w:eastAsia="pl-PL"/>
          <w14:ligatures w14:val="standardContextual"/>
        </w:rPr>
        <w:tab/>
      </w:r>
      <w:r>
        <w:rPr>
          <w:noProof/>
        </w:rPr>
        <w:t>GUI Interaction Tests</w:t>
      </w:r>
      <w:r>
        <w:rPr>
          <w:noProof/>
        </w:rPr>
        <w:tab/>
      </w:r>
      <w:r>
        <w:rPr>
          <w:noProof/>
        </w:rPr>
        <w:fldChar w:fldCharType="begin"/>
      </w:r>
      <w:r>
        <w:rPr>
          <w:noProof/>
        </w:rPr>
        <w:instrText xml:space="preserve"> PAGEREF _Toc187162589 \h </w:instrText>
      </w:r>
      <w:r>
        <w:rPr>
          <w:noProof/>
        </w:rPr>
      </w:r>
      <w:r>
        <w:rPr>
          <w:noProof/>
        </w:rPr>
        <w:fldChar w:fldCharType="separate"/>
      </w:r>
      <w:r>
        <w:rPr>
          <w:noProof/>
        </w:rPr>
        <w:t>27</w:t>
      </w:r>
      <w:r>
        <w:rPr>
          <w:noProof/>
        </w:rPr>
        <w:fldChar w:fldCharType="end"/>
      </w:r>
    </w:p>
    <w:p w14:paraId="2AAF3460" w14:textId="77E49FE3"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8.5.1.</w:t>
      </w:r>
      <w:r w:rsidRPr="00FB580E">
        <w:rPr>
          <w:rFonts w:asciiTheme="minorHAnsi" w:hAnsiTheme="minorHAnsi"/>
          <w:noProof/>
          <w:color w:val="auto"/>
          <w:kern w:val="2"/>
          <w:sz w:val="24"/>
          <w:szCs w:val="24"/>
          <w:lang w:eastAsia="pl-PL"/>
          <w14:ligatures w14:val="standardContextual"/>
        </w:rPr>
        <w:tab/>
      </w:r>
      <w:r>
        <w:rPr>
          <w:noProof/>
        </w:rPr>
        <w:t>Test Navigation Flow</w:t>
      </w:r>
      <w:r>
        <w:rPr>
          <w:noProof/>
        </w:rPr>
        <w:tab/>
      </w:r>
      <w:r>
        <w:rPr>
          <w:noProof/>
        </w:rPr>
        <w:fldChar w:fldCharType="begin"/>
      </w:r>
      <w:r>
        <w:rPr>
          <w:noProof/>
        </w:rPr>
        <w:instrText xml:space="preserve"> PAGEREF _Toc187162590 \h </w:instrText>
      </w:r>
      <w:r>
        <w:rPr>
          <w:noProof/>
        </w:rPr>
      </w:r>
      <w:r>
        <w:rPr>
          <w:noProof/>
        </w:rPr>
        <w:fldChar w:fldCharType="separate"/>
      </w:r>
      <w:r>
        <w:rPr>
          <w:noProof/>
        </w:rPr>
        <w:t>27</w:t>
      </w:r>
      <w:r>
        <w:rPr>
          <w:noProof/>
        </w:rPr>
        <w:fldChar w:fldCharType="end"/>
      </w:r>
    </w:p>
    <w:p w14:paraId="1E7902F8" w14:textId="4B544586"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8.5.2.</w:t>
      </w:r>
      <w:r w:rsidRPr="00FB580E">
        <w:rPr>
          <w:rFonts w:asciiTheme="minorHAnsi" w:hAnsiTheme="minorHAnsi"/>
          <w:noProof/>
          <w:color w:val="auto"/>
          <w:kern w:val="2"/>
          <w:sz w:val="24"/>
          <w:szCs w:val="24"/>
          <w:lang w:eastAsia="pl-PL"/>
          <w14:ligatures w14:val="standardContextual"/>
        </w:rPr>
        <w:tab/>
      </w:r>
      <w:r>
        <w:rPr>
          <w:noProof/>
        </w:rPr>
        <w:t>Test Responsiveness</w:t>
      </w:r>
      <w:r>
        <w:rPr>
          <w:noProof/>
        </w:rPr>
        <w:tab/>
      </w:r>
      <w:r>
        <w:rPr>
          <w:noProof/>
        </w:rPr>
        <w:fldChar w:fldCharType="begin"/>
      </w:r>
      <w:r>
        <w:rPr>
          <w:noProof/>
        </w:rPr>
        <w:instrText xml:space="preserve"> PAGEREF _Toc187162591 \h </w:instrText>
      </w:r>
      <w:r>
        <w:rPr>
          <w:noProof/>
        </w:rPr>
      </w:r>
      <w:r>
        <w:rPr>
          <w:noProof/>
        </w:rPr>
        <w:fldChar w:fldCharType="separate"/>
      </w:r>
      <w:r>
        <w:rPr>
          <w:noProof/>
        </w:rPr>
        <w:t>28</w:t>
      </w:r>
      <w:r>
        <w:rPr>
          <w:noProof/>
        </w:rPr>
        <w:fldChar w:fldCharType="end"/>
      </w:r>
    </w:p>
    <w:p w14:paraId="2373B17F" w14:textId="5BD35A7D"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8.6.</w:t>
      </w:r>
      <w:r w:rsidRPr="00FB580E">
        <w:rPr>
          <w:rFonts w:asciiTheme="minorHAnsi" w:hAnsiTheme="minorHAnsi"/>
          <w:noProof/>
          <w:color w:val="auto"/>
          <w:kern w:val="2"/>
          <w:sz w:val="24"/>
          <w:szCs w:val="24"/>
          <w:lang w:eastAsia="pl-PL"/>
          <w14:ligatures w14:val="standardContextual"/>
        </w:rPr>
        <w:tab/>
      </w:r>
      <w:r>
        <w:rPr>
          <w:noProof/>
        </w:rPr>
        <w:t>Class-Specific Unit Tests</w:t>
      </w:r>
      <w:r>
        <w:rPr>
          <w:noProof/>
        </w:rPr>
        <w:tab/>
      </w:r>
      <w:r>
        <w:rPr>
          <w:noProof/>
        </w:rPr>
        <w:fldChar w:fldCharType="begin"/>
      </w:r>
      <w:r>
        <w:rPr>
          <w:noProof/>
        </w:rPr>
        <w:instrText xml:space="preserve"> PAGEREF _Toc187162592 \h </w:instrText>
      </w:r>
      <w:r>
        <w:rPr>
          <w:noProof/>
        </w:rPr>
      </w:r>
      <w:r>
        <w:rPr>
          <w:noProof/>
        </w:rPr>
        <w:fldChar w:fldCharType="separate"/>
      </w:r>
      <w:r>
        <w:rPr>
          <w:noProof/>
        </w:rPr>
        <w:t>28</w:t>
      </w:r>
      <w:r>
        <w:rPr>
          <w:noProof/>
        </w:rPr>
        <w:fldChar w:fldCharType="end"/>
      </w:r>
    </w:p>
    <w:p w14:paraId="286D20F7" w14:textId="53FD5FD5"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8.6.1.</w:t>
      </w:r>
      <w:r w:rsidRPr="00FB580E">
        <w:rPr>
          <w:rFonts w:asciiTheme="minorHAnsi" w:hAnsiTheme="minorHAnsi"/>
          <w:noProof/>
          <w:color w:val="auto"/>
          <w:kern w:val="2"/>
          <w:sz w:val="24"/>
          <w:szCs w:val="24"/>
          <w:lang w:eastAsia="pl-PL"/>
          <w14:ligatures w14:val="standardContextual"/>
        </w:rPr>
        <w:tab/>
      </w:r>
      <w:r>
        <w:rPr>
          <w:noProof/>
        </w:rPr>
        <w:t>Image Class:</w:t>
      </w:r>
      <w:r>
        <w:rPr>
          <w:noProof/>
        </w:rPr>
        <w:tab/>
      </w:r>
      <w:r>
        <w:rPr>
          <w:noProof/>
        </w:rPr>
        <w:fldChar w:fldCharType="begin"/>
      </w:r>
      <w:r>
        <w:rPr>
          <w:noProof/>
        </w:rPr>
        <w:instrText xml:space="preserve"> PAGEREF _Toc187162593 \h </w:instrText>
      </w:r>
      <w:r>
        <w:rPr>
          <w:noProof/>
        </w:rPr>
      </w:r>
      <w:r>
        <w:rPr>
          <w:noProof/>
        </w:rPr>
        <w:fldChar w:fldCharType="separate"/>
      </w:r>
      <w:r>
        <w:rPr>
          <w:noProof/>
        </w:rPr>
        <w:t>28</w:t>
      </w:r>
      <w:r>
        <w:rPr>
          <w:noProof/>
        </w:rPr>
        <w:fldChar w:fldCharType="end"/>
      </w:r>
    </w:p>
    <w:p w14:paraId="7D9676AC" w14:textId="4F89B018"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8.6.2.</w:t>
      </w:r>
      <w:r w:rsidRPr="00FB580E">
        <w:rPr>
          <w:rFonts w:asciiTheme="minorHAnsi" w:hAnsiTheme="minorHAnsi"/>
          <w:noProof/>
          <w:color w:val="auto"/>
          <w:kern w:val="2"/>
          <w:sz w:val="24"/>
          <w:szCs w:val="24"/>
          <w:lang w:eastAsia="pl-PL"/>
          <w14:ligatures w14:val="standardContextual"/>
        </w:rPr>
        <w:tab/>
      </w:r>
      <w:r>
        <w:rPr>
          <w:noProof/>
        </w:rPr>
        <w:t>Batch Class:</w:t>
      </w:r>
      <w:r>
        <w:rPr>
          <w:noProof/>
        </w:rPr>
        <w:tab/>
      </w:r>
      <w:r>
        <w:rPr>
          <w:noProof/>
        </w:rPr>
        <w:fldChar w:fldCharType="begin"/>
      </w:r>
      <w:r>
        <w:rPr>
          <w:noProof/>
        </w:rPr>
        <w:instrText xml:space="preserve"> PAGEREF _Toc187162594 \h </w:instrText>
      </w:r>
      <w:r>
        <w:rPr>
          <w:noProof/>
        </w:rPr>
      </w:r>
      <w:r>
        <w:rPr>
          <w:noProof/>
        </w:rPr>
        <w:fldChar w:fldCharType="separate"/>
      </w:r>
      <w:r>
        <w:rPr>
          <w:noProof/>
        </w:rPr>
        <w:t>28</w:t>
      </w:r>
      <w:r>
        <w:rPr>
          <w:noProof/>
        </w:rPr>
        <w:fldChar w:fldCharType="end"/>
      </w:r>
    </w:p>
    <w:p w14:paraId="1053A79D" w14:textId="3A0951D0"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8.6.3.</w:t>
      </w:r>
      <w:r w:rsidRPr="00FB580E">
        <w:rPr>
          <w:rFonts w:asciiTheme="minorHAnsi" w:hAnsiTheme="minorHAnsi"/>
          <w:noProof/>
          <w:color w:val="auto"/>
          <w:kern w:val="2"/>
          <w:sz w:val="24"/>
          <w:szCs w:val="24"/>
          <w:lang w:eastAsia="pl-PL"/>
          <w14:ligatures w14:val="standardContextual"/>
        </w:rPr>
        <w:tab/>
      </w:r>
      <w:r>
        <w:rPr>
          <w:noProof/>
        </w:rPr>
        <w:t>DescriptionGenerator Class:</w:t>
      </w:r>
      <w:r>
        <w:rPr>
          <w:noProof/>
        </w:rPr>
        <w:tab/>
      </w:r>
      <w:r>
        <w:rPr>
          <w:noProof/>
        </w:rPr>
        <w:fldChar w:fldCharType="begin"/>
      </w:r>
      <w:r>
        <w:rPr>
          <w:noProof/>
        </w:rPr>
        <w:instrText xml:space="preserve"> PAGEREF _Toc187162595 \h </w:instrText>
      </w:r>
      <w:r>
        <w:rPr>
          <w:noProof/>
        </w:rPr>
      </w:r>
      <w:r>
        <w:rPr>
          <w:noProof/>
        </w:rPr>
        <w:fldChar w:fldCharType="separate"/>
      </w:r>
      <w:r>
        <w:rPr>
          <w:noProof/>
        </w:rPr>
        <w:t>28</w:t>
      </w:r>
      <w:r>
        <w:rPr>
          <w:noProof/>
        </w:rPr>
        <w:fldChar w:fldCharType="end"/>
      </w:r>
    </w:p>
    <w:p w14:paraId="7451E0B6" w14:textId="02B42629"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8.6.4.</w:t>
      </w:r>
      <w:r w:rsidRPr="00FB580E">
        <w:rPr>
          <w:rFonts w:asciiTheme="minorHAnsi" w:hAnsiTheme="minorHAnsi"/>
          <w:noProof/>
          <w:color w:val="auto"/>
          <w:kern w:val="2"/>
          <w:sz w:val="24"/>
          <w:szCs w:val="24"/>
          <w:lang w:eastAsia="pl-PL"/>
          <w14:ligatures w14:val="standardContextual"/>
        </w:rPr>
        <w:tab/>
      </w:r>
      <w:r>
        <w:rPr>
          <w:noProof/>
        </w:rPr>
        <w:t>Exporters:</w:t>
      </w:r>
      <w:r>
        <w:rPr>
          <w:noProof/>
        </w:rPr>
        <w:tab/>
      </w:r>
      <w:r>
        <w:rPr>
          <w:noProof/>
        </w:rPr>
        <w:fldChar w:fldCharType="begin"/>
      </w:r>
      <w:r>
        <w:rPr>
          <w:noProof/>
        </w:rPr>
        <w:instrText xml:space="preserve"> PAGEREF _Toc187162596 \h </w:instrText>
      </w:r>
      <w:r>
        <w:rPr>
          <w:noProof/>
        </w:rPr>
      </w:r>
      <w:r>
        <w:rPr>
          <w:noProof/>
        </w:rPr>
        <w:fldChar w:fldCharType="separate"/>
      </w:r>
      <w:r>
        <w:rPr>
          <w:noProof/>
        </w:rPr>
        <w:t>29</w:t>
      </w:r>
      <w:r>
        <w:rPr>
          <w:noProof/>
        </w:rPr>
        <w:fldChar w:fldCharType="end"/>
      </w:r>
    </w:p>
    <w:p w14:paraId="0426AC8B" w14:textId="6A5B4B87" w:rsidR="00FB580E" w:rsidRPr="00FB580E" w:rsidRDefault="00FB580E">
      <w:pPr>
        <w:pStyle w:val="Spistreci2"/>
        <w:tabs>
          <w:tab w:val="left" w:pos="960"/>
          <w:tab w:val="right" w:leader="underscore" w:pos="9060"/>
        </w:tabs>
        <w:rPr>
          <w:rFonts w:asciiTheme="minorHAnsi" w:hAnsiTheme="minorHAnsi"/>
          <w:noProof/>
          <w:color w:val="auto"/>
          <w:kern w:val="2"/>
          <w:sz w:val="24"/>
          <w:szCs w:val="24"/>
          <w:lang w:eastAsia="pl-PL"/>
          <w14:ligatures w14:val="standardContextual"/>
        </w:rPr>
      </w:pPr>
      <w:r>
        <w:rPr>
          <w:noProof/>
        </w:rPr>
        <w:t>8.7.</w:t>
      </w:r>
      <w:r w:rsidRPr="00FB580E">
        <w:rPr>
          <w:rFonts w:asciiTheme="minorHAnsi" w:hAnsiTheme="minorHAnsi"/>
          <w:noProof/>
          <w:color w:val="auto"/>
          <w:kern w:val="2"/>
          <w:sz w:val="24"/>
          <w:szCs w:val="24"/>
          <w:lang w:eastAsia="pl-PL"/>
          <w14:ligatures w14:val="standardContextual"/>
        </w:rPr>
        <w:tab/>
      </w:r>
      <w:r>
        <w:rPr>
          <w:noProof/>
        </w:rPr>
        <w:t>Error Handling Tests</w:t>
      </w:r>
      <w:r>
        <w:rPr>
          <w:noProof/>
        </w:rPr>
        <w:tab/>
      </w:r>
      <w:r>
        <w:rPr>
          <w:noProof/>
        </w:rPr>
        <w:fldChar w:fldCharType="begin"/>
      </w:r>
      <w:r>
        <w:rPr>
          <w:noProof/>
        </w:rPr>
        <w:instrText xml:space="preserve"> PAGEREF _Toc187162597 \h </w:instrText>
      </w:r>
      <w:r>
        <w:rPr>
          <w:noProof/>
        </w:rPr>
      </w:r>
      <w:r>
        <w:rPr>
          <w:noProof/>
        </w:rPr>
        <w:fldChar w:fldCharType="separate"/>
      </w:r>
      <w:r>
        <w:rPr>
          <w:noProof/>
        </w:rPr>
        <w:t>29</w:t>
      </w:r>
      <w:r>
        <w:rPr>
          <w:noProof/>
        </w:rPr>
        <w:fldChar w:fldCharType="end"/>
      </w:r>
    </w:p>
    <w:p w14:paraId="5AB5FEE0" w14:textId="77A355D5" w:rsidR="00FB580E" w:rsidRPr="00FB580E" w:rsidRDefault="00FB580E">
      <w:pPr>
        <w:pStyle w:val="Spistreci3"/>
        <w:tabs>
          <w:tab w:val="left" w:pos="1200"/>
          <w:tab w:val="right" w:leader="underscore" w:pos="9060"/>
        </w:tabs>
        <w:rPr>
          <w:rFonts w:asciiTheme="minorHAnsi" w:hAnsiTheme="minorHAnsi"/>
          <w:noProof/>
          <w:color w:val="auto"/>
          <w:kern w:val="2"/>
          <w:sz w:val="24"/>
          <w:szCs w:val="24"/>
          <w:lang w:eastAsia="pl-PL"/>
          <w14:ligatures w14:val="standardContextual"/>
        </w:rPr>
      </w:pPr>
      <w:r>
        <w:rPr>
          <w:noProof/>
        </w:rPr>
        <w:t>8.7.1.</w:t>
      </w:r>
      <w:r w:rsidRPr="00FB580E">
        <w:rPr>
          <w:rFonts w:asciiTheme="minorHAnsi" w:hAnsiTheme="minorHAnsi"/>
          <w:noProof/>
          <w:color w:val="auto"/>
          <w:kern w:val="2"/>
          <w:sz w:val="24"/>
          <w:szCs w:val="24"/>
          <w:lang w:eastAsia="pl-PL"/>
          <w14:ligatures w14:val="standardContextual"/>
        </w:rPr>
        <w:tab/>
      </w:r>
      <w:r>
        <w:rPr>
          <w:noProof/>
        </w:rPr>
        <w:t>Test Error Propagation</w:t>
      </w:r>
      <w:r>
        <w:rPr>
          <w:noProof/>
        </w:rPr>
        <w:tab/>
      </w:r>
      <w:r>
        <w:rPr>
          <w:noProof/>
        </w:rPr>
        <w:fldChar w:fldCharType="begin"/>
      </w:r>
      <w:r>
        <w:rPr>
          <w:noProof/>
        </w:rPr>
        <w:instrText xml:space="preserve"> PAGEREF _Toc187162598 \h </w:instrText>
      </w:r>
      <w:r>
        <w:rPr>
          <w:noProof/>
        </w:rPr>
      </w:r>
      <w:r>
        <w:rPr>
          <w:noProof/>
        </w:rPr>
        <w:fldChar w:fldCharType="separate"/>
      </w:r>
      <w:r>
        <w:rPr>
          <w:noProof/>
        </w:rPr>
        <w:t>29</w:t>
      </w:r>
      <w:r>
        <w:rPr>
          <w:noProof/>
        </w:rPr>
        <w:fldChar w:fldCharType="end"/>
      </w:r>
    </w:p>
    <w:p w14:paraId="12FFC1ED" w14:textId="06F54E50" w:rsidR="00FB580E" w:rsidRDefault="00FB580E">
      <w:pPr>
        <w:pStyle w:val="Spistreci1"/>
        <w:tabs>
          <w:tab w:val="left" w:pos="660"/>
          <w:tab w:val="right" w:leader="underscore" w:pos="9060"/>
        </w:tabs>
        <w:rPr>
          <w:rFonts w:asciiTheme="minorHAnsi" w:hAnsiTheme="minorHAnsi"/>
          <w:caps w:val="0"/>
          <w:noProof/>
          <w:spacing w:val="0"/>
          <w:kern w:val="2"/>
          <w:sz w:val="24"/>
          <w:szCs w:val="24"/>
          <w:lang w:val="pl-PL" w:eastAsia="pl-PL"/>
          <w14:ligatures w14:val="standardContextual"/>
        </w:rPr>
      </w:pPr>
      <w:r w:rsidRPr="00B455FE">
        <w:rPr>
          <w:noProof/>
          <w:lang w:val="en-US"/>
        </w:rPr>
        <w:t>9.</w:t>
      </w:r>
      <w:r>
        <w:rPr>
          <w:rFonts w:asciiTheme="minorHAnsi" w:hAnsiTheme="minorHAnsi"/>
          <w:caps w:val="0"/>
          <w:noProof/>
          <w:spacing w:val="0"/>
          <w:kern w:val="2"/>
          <w:sz w:val="24"/>
          <w:szCs w:val="24"/>
          <w:lang w:val="pl-PL" w:eastAsia="pl-PL"/>
          <w14:ligatures w14:val="standardContextual"/>
        </w:rPr>
        <w:tab/>
      </w:r>
      <w:r w:rsidRPr="00B455FE">
        <w:rPr>
          <w:noProof/>
          <w:lang w:val="en-US"/>
        </w:rPr>
        <w:t>Glossary</w:t>
      </w:r>
      <w:r>
        <w:rPr>
          <w:noProof/>
        </w:rPr>
        <w:tab/>
      </w:r>
      <w:r>
        <w:rPr>
          <w:noProof/>
        </w:rPr>
        <w:fldChar w:fldCharType="begin"/>
      </w:r>
      <w:r>
        <w:rPr>
          <w:noProof/>
        </w:rPr>
        <w:instrText xml:space="preserve"> PAGEREF _Toc187162599 \h </w:instrText>
      </w:r>
      <w:r>
        <w:rPr>
          <w:noProof/>
        </w:rPr>
      </w:r>
      <w:r>
        <w:rPr>
          <w:noProof/>
        </w:rPr>
        <w:fldChar w:fldCharType="separate"/>
      </w:r>
      <w:r>
        <w:rPr>
          <w:noProof/>
        </w:rPr>
        <w:t>31</w:t>
      </w:r>
      <w:r>
        <w:rPr>
          <w:noProof/>
        </w:rPr>
        <w:fldChar w:fldCharType="end"/>
      </w:r>
    </w:p>
    <w:p w14:paraId="0AE4A377" w14:textId="78BF5FCF" w:rsidR="00243173" w:rsidRDefault="003472D5" w:rsidP="00A366B5">
      <w:pPr>
        <w:pStyle w:val="Spistreci1"/>
        <w:rPr>
          <w:rFonts w:ascii="Times New Roman" w:hAnsi="Times New Roman" w:cs="Times New Roman"/>
          <w:lang w:val="en-US"/>
        </w:rPr>
      </w:pPr>
      <w:r w:rsidRPr="0048677F">
        <w:rPr>
          <w:rFonts w:ascii="Times New Roman" w:hAnsi="Times New Roman" w:cs="Times New Roman"/>
          <w:caps w:val="0"/>
          <w:lang w:val="en-US"/>
        </w:rPr>
        <w:fldChar w:fldCharType="end"/>
      </w:r>
      <w:r w:rsidR="00E75547" w:rsidRPr="0048677F">
        <w:rPr>
          <w:rFonts w:ascii="Times New Roman" w:hAnsi="Times New Roman" w:cs="Times New Roman"/>
          <w:lang w:val="en-US"/>
        </w:rPr>
        <w:tab/>
      </w:r>
    </w:p>
    <w:p w14:paraId="7093BA53" w14:textId="77777777" w:rsidR="00A366B5" w:rsidRPr="00A366B5" w:rsidRDefault="00A366B5" w:rsidP="00A366B5">
      <w:pPr>
        <w:rPr>
          <w:lang w:val="en-US"/>
        </w:rPr>
      </w:pPr>
    </w:p>
    <w:p w14:paraId="688182F7" w14:textId="77777777" w:rsidR="008B2BEA" w:rsidRPr="00844C1F" w:rsidRDefault="008B2BEA" w:rsidP="004B2099">
      <w:pPr>
        <w:pStyle w:val="FP-Heading1"/>
        <w:rPr>
          <w:rFonts w:cstheme="majorHAnsi"/>
          <w:lang w:val="en-US"/>
        </w:rPr>
      </w:pPr>
      <w:bookmarkStart w:id="20" w:name="_Toc363114706"/>
      <w:bookmarkStart w:id="21" w:name="_Toc187162551"/>
      <w:r w:rsidRPr="00844C1F">
        <w:rPr>
          <w:rFonts w:cstheme="majorHAnsi"/>
          <w:lang w:val="en-US"/>
        </w:rPr>
        <w:lastRenderedPageBreak/>
        <w:t>Document history</w:t>
      </w:r>
      <w:bookmarkEnd w:id="20"/>
      <w:bookmarkEnd w:id="21"/>
    </w:p>
    <w:p w14:paraId="4B8A2761" w14:textId="77777777" w:rsidR="001A6F1B" w:rsidRPr="0048677F" w:rsidRDefault="001A6F1B" w:rsidP="001A6F1B">
      <w:pPr>
        <w:pStyle w:val="FP-Normal"/>
        <w:rPr>
          <w:rFonts w:ascii="Times New Roman" w:hAnsi="Times New Roman" w:cs="Times New Roman"/>
          <w:lang w:val="en-US"/>
        </w:rPr>
      </w:pPr>
    </w:p>
    <w:tbl>
      <w:tblPr>
        <w:tblStyle w:val="FP-Table"/>
        <w:tblW w:w="0" w:type="auto"/>
        <w:tblLook w:val="04A0" w:firstRow="1" w:lastRow="0" w:firstColumn="1" w:lastColumn="0" w:noHBand="0" w:noVBand="1"/>
      </w:tblPr>
      <w:tblGrid>
        <w:gridCol w:w="1108"/>
        <w:gridCol w:w="1172"/>
        <w:gridCol w:w="1839"/>
        <w:gridCol w:w="1551"/>
        <w:gridCol w:w="3400"/>
      </w:tblGrid>
      <w:tr w:rsidR="008B2BEA" w:rsidRPr="0048677F" w14:paraId="36B0BFFC" w14:textId="77777777" w:rsidTr="00DE2B24">
        <w:trPr>
          <w:cnfStyle w:val="100000000000" w:firstRow="1" w:lastRow="0" w:firstColumn="0" w:lastColumn="0" w:oddVBand="0" w:evenVBand="0" w:oddHBand="0" w:evenHBand="0" w:firstRowFirstColumn="0" w:firstRowLastColumn="0" w:lastRowFirstColumn="0" w:lastRowLastColumn="0"/>
        </w:trPr>
        <w:tc>
          <w:tcPr>
            <w:tcW w:w="1108" w:type="dxa"/>
          </w:tcPr>
          <w:p w14:paraId="0E15926D" w14:textId="090DC16B" w:rsidR="008B2BEA" w:rsidRPr="00844C1F" w:rsidRDefault="008B2BEA" w:rsidP="008D0734">
            <w:pPr>
              <w:pStyle w:val="FPTableColumns"/>
              <w:rPr>
                <w:rFonts w:cstheme="minorHAnsi"/>
                <w:lang w:val="en-US"/>
              </w:rPr>
            </w:pPr>
            <w:r w:rsidRPr="00844C1F">
              <w:rPr>
                <w:rFonts w:cstheme="minorHAnsi"/>
                <w:lang w:val="en-US"/>
              </w:rPr>
              <w:t>version</w:t>
            </w:r>
          </w:p>
        </w:tc>
        <w:tc>
          <w:tcPr>
            <w:tcW w:w="1172" w:type="dxa"/>
          </w:tcPr>
          <w:p w14:paraId="6C9F1F6F" w14:textId="77777777" w:rsidR="008B2BEA" w:rsidRPr="00844C1F" w:rsidRDefault="008B2BEA" w:rsidP="008D0734">
            <w:pPr>
              <w:pStyle w:val="FPTableColumns"/>
              <w:rPr>
                <w:rFonts w:cstheme="minorHAnsi"/>
                <w:lang w:val="en-US"/>
              </w:rPr>
            </w:pPr>
            <w:r w:rsidRPr="00844C1F">
              <w:rPr>
                <w:rFonts w:cstheme="minorHAnsi"/>
                <w:lang w:val="en-US"/>
              </w:rPr>
              <w:t>Date</w:t>
            </w:r>
          </w:p>
        </w:tc>
        <w:tc>
          <w:tcPr>
            <w:tcW w:w="1839" w:type="dxa"/>
          </w:tcPr>
          <w:p w14:paraId="2F85DC3D" w14:textId="77777777" w:rsidR="008B2BEA" w:rsidRPr="00844C1F" w:rsidRDefault="008B2BEA" w:rsidP="008D0734">
            <w:pPr>
              <w:pStyle w:val="FPTableColumns"/>
              <w:rPr>
                <w:rFonts w:cstheme="minorHAnsi"/>
                <w:lang w:val="en-US"/>
              </w:rPr>
            </w:pPr>
            <w:r w:rsidRPr="00844C1F">
              <w:rPr>
                <w:rFonts w:cstheme="minorHAnsi"/>
                <w:lang w:val="en-US"/>
              </w:rPr>
              <w:t>Author</w:t>
            </w:r>
          </w:p>
        </w:tc>
        <w:tc>
          <w:tcPr>
            <w:tcW w:w="1551" w:type="dxa"/>
          </w:tcPr>
          <w:p w14:paraId="3D5ECDD4" w14:textId="77777777" w:rsidR="008B2BEA" w:rsidRPr="00844C1F" w:rsidRDefault="008B2BEA" w:rsidP="008D0734">
            <w:pPr>
              <w:pStyle w:val="FPTableColumns"/>
              <w:rPr>
                <w:rFonts w:cstheme="minorHAnsi"/>
                <w:lang w:val="en-US"/>
              </w:rPr>
            </w:pPr>
            <w:r w:rsidRPr="00844C1F">
              <w:rPr>
                <w:rFonts w:cstheme="minorHAnsi"/>
                <w:lang w:val="en-US"/>
              </w:rPr>
              <w:t>Approved by</w:t>
            </w:r>
          </w:p>
        </w:tc>
        <w:tc>
          <w:tcPr>
            <w:tcW w:w="3400" w:type="dxa"/>
          </w:tcPr>
          <w:p w14:paraId="790B044C" w14:textId="77777777" w:rsidR="008B2BEA" w:rsidRPr="00844C1F" w:rsidRDefault="008B2BEA" w:rsidP="008D0734">
            <w:pPr>
              <w:pStyle w:val="FPTableColumns"/>
              <w:rPr>
                <w:rFonts w:cstheme="minorHAnsi"/>
                <w:lang w:val="en-US"/>
              </w:rPr>
            </w:pPr>
            <w:r w:rsidRPr="00844C1F">
              <w:rPr>
                <w:rFonts w:cstheme="minorHAnsi"/>
                <w:lang w:val="en-US"/>
              </w:rPr>
              <w:t>Additional Information</w:t>
            </w:r>
          </w:p>
        </w:tc>
      </w:tr>
      <w:tr w:rsidR="008B2BEA" w:rsidRPr="00C9402E" w14:paraId="6467173C" w14:textId="77777777" w:rsidTr="00DE2B24">
        <w:tc>
          <w:tcPr>
            <w:tcW w:w="1108" w:type="dxa"/>
          </w:tcPr>
          <w:p w14:paraId="35C20170" w14:textId="0EF3E563" w:rsidR="008B2BEA" w:rsidRPr="00844C1F" w:rsidRDefault="007D2D55" w:rsidP="009D0ABE">
            <w:pPr>
              <w:pStyle w:val="FP-TableContent-Normal"/>
              <w:jc w:val="both"/>
              <w:rPr>
                <w:rFonts w:cstheme="minorHAnsi"/>
                <w:lang w:val="en-US"/>
              </w:rPr>
            </w:pPr>
            <w:r w:rsidRPr="00844C1F">
              <w:rPr>
                <w:rFonts w:cstheme="minorHAnsi"/>
                <w:lang w:val="en-US"/>
              </w:rPr>
              <w:t>0.1</w:t>
            </w:r>
          </w:p>
        </w:tc>
        <w:tc>
          <w:tcPr>
            <w:tcW w:w="1172" w:type="dxa"/>
          </w:tcPr>
          <w:sdt>
            <w:sdtPr>
              <w:rPr>
                <w:rFonts w:cstheme="minorHAnsi"/>
                <w:lang w:val="en-US"/>
              </w:rPr>
              <w:id w:val="2055885981"/>
              <w:placeholder>
                <w:docPart w:val="DefaultPlaceholder_1082065160"/>
              </w:placeholder>
              <w:date w:fullDate="2024-10-20T00:00:00Z">
                <w:dateFormat w:val="yyyy/MM/dd"/>
                <w:lid w:val="en-US"/>
                <w:storeMappedDataAs w:val="dateTime"/>
                <w:calendar w:val="gregorian"/>
              </w:date>
            </w:sdtPr>
            <w:sdtContent>
              <w:p w14:paraId="6EBDE5D3" w14:textId="68C71CB3" w:rsidR="008B2BEA" w:rsidRPr="00844C1F" w:rsidRDefault="00DB2D1E" w:rsidP="009D0ABE">
                <w:pPr>
                  <w:pStyle w:val="FP-TableContent-Normal"/>
                  <w:jc w:val="both"/>
                  <w:rPr>
                    <w:rFonts w:cstheme="minorHAnsi"/>
                    <w:lang w:val="en-US"/>
                  </w:rPr>
                </w:pPr>
                <w:r w:rsidRPr="00844C1F">
                  <w:rPr>
                    <w:rFonts w:cstheme="minorHAnsi"/>
                    <w:lang w:val="en-US"/>
                  </w:rPr>
                  <w:t>2024/10/2</w:t>
                </w:r>
                <w:r w:rsidR="001248A8">
                  <w:rPr>
                    <w:rFonts w:cstheme="minorHAnsi"/>
                    <w:lang w:val="en-US"/>
                  </w:rPr>
                  <w:t>0</w:t>
                </w:r>
              </w:p>
            </w:sdtContent>
          </w:sdt>
        </w:tc>
        <w:tc>
          <w:tcPr>
            <w:tcW w:w="1839" w:type="dxa"/>
          </w:tcPr>
          <w:p w14:paraId="0626BC14" w14:textId="16C67E18" w:rsidR="000976B3" w:rsidRPr="00844C1F" w:rsidRDefault="00A66701" w:rsidP="009D0ABE">
            <w:pPr>
              <w:pStyle w:val="FP-TableContent-Normal"/>
              <w:jc w:val="both"/>
              <w:rPr>
                <w:rFonts w:cstheme="minorHAnsi"/>
                <w:lang w:val="en-US"/>
              </w:rPr>
            </w:pPr>
            <w:r w:rsidRPr="00844C1F">
              <w:rPr>
                <w:rFonts w:cstheme="minorHAnsi"/>
                <w:lang w:val="en-US"/>
              </w:rPr>
              <w:t>Kacper Sikorski</w:t>
            </w:r>
          </w:p>
        </w:tc>
        <w:tc>
          <w:tcPr>
            <w:tcW w:w="1551" w:type="dxa"/>
          </w:tcPr>
          <w:p w14:paraId="1709F873" w14:textId="30C14A12" w:rsidR="008B2BEA" w:rsidRPr="00844C1F" w:rsidRDefault="00EB0825" w:rsidP="009D0ABE">
            <w:pPr>
              <w:pStyle w:val="FP-TableContent-Normal"/>
              <w:jc w:val="both"/>
              <w:rPr>
                <w:rFonts w:cstheme="minorHAnsi"/>
                <w:lang w:val="en-US"/>
              </w:rPr>
            </w:pPr>
            <w:r w:rsidRPr="00844C1F">
              <w:rPr>
                <w:rFonts w:cstheme="minorHAnsi"/>
                <w:lang w:val="en-US"/>
              </w:rPr>
              <w:t>Project Team</w:t>
            </w:r>
          </w:p>
        </w:tc>
        <w:tc>
          <w:tcPr>
            <w:tcW w:w="3400" w:type="dxa"/>
          </w:tcPr>
          <w:p w14:paraId="748D1B8E" w14:textId="5EC3E8ED" w:rsidR="008B2BEA" w:rsidRPr="00844C1F" w:rsidRDefault="006325E7" w:rsidP="009D0ABE">
            <w:pPr>
              <w:pStyle w:val="FP-TableContent-Normal"/>
              <w:jc w:val="both"/>
              <w:rPr>
                <w:rFonts w:cstheme="minorHAnsi"/>
                <w:lang w:val="en-US"/>
              </w:rPr>
            </w:pPr>
            <w:r w:rsidRPr="00844C1F">
              <w:rPr>
                <w:rFonts w:cstheme="minorHAnsi"/>
                <w:lang w:val="en-US"/>
              </w:rPr>
              <w:t>Initial version of the document</w:t>
            </w:r>
          </w:p>
        </w:tc>
      </w:tr>
      <w:tr w:rsidR="00D234AF" w:rsidRPr="0048677F" w14:paraId="2584B69B" w14:textId="77777777" w:rsidTr="00DE2B24">
        <w:tc>
          <w:tcPr>
            <w:tcW w:w="1108" w:type="dxa"/>
          </w:tcPr>
          <w:p w14:paraId="70FD119C" w14:textId="333AF044" w:rsidR="00D234AF" w:rsidRPr="00844C1F" w:rsidRDefault="00AF0A65" w:rsidP="009D0ABE">
            <w:pPr>
              <w:pStyle w:val="FP-TableContent-Normal"/>
              <w:jc w:val="both"/>
              <w:rPr>
                <w:rFonts w:cstheme="minorHAnsi"/>
                <w:lang w:val="en-US"/>
              </w:rPr>
            </w:pPr>
            <w:r w:rsidRPr="00844C1F">
              <w:rPr>
                <w:rFonts w:cstheme="minorHAnsi"/>
                <w:lang w:val="en-US"/>
              </w:rPr>
              <w:t>1.0</w:t>
            </w:r>
          </w:p>
        </w:tc>
        <w:tc>
          <w:tcPr>
            <w:tcW w:w="1172" w:type="dxa"/>
          </w:tcPr>
          <w:sdt>
            <w:sdtPr>
              <w:rPr>
                <w:rFonts w:cstheme="minorHAnsi"/>
                <w:lang w:val="en-US"/>
              </w:rPr>
              <w:id w:val="-1310019460"/>
              <w:placeholder>
                <w:docPart w:val="4DC6A38AF628400A913216BD4A67E9DC"/>
              </w:placeholder>
              <w:date w:fullDate="2024-10-25T00:00:00Z">
                <w:dateFormat w:val="yyyy/MM/dd"/>
                <w:lid w:val="en-US"/>
                <w:storeMappedDataAs w:val="dateTime"/>
                <w:calendar w:val="gregorian"/>
              </w:date>
            </w:sdtPr>
            <w:sdtContent>
              <w:p w14:paraId="37999418" w14:textId="43AF5A96" w:rsidR="00D234AF" w:rsidRPr="00844C1F" w:rsidRDefault="00DB2D1E" w:rsidP="009D0ABE">
                <w:pPr>
                  <w:pStyle w:val="FP-TableContent-Normal"/>
                  <w:jc w:val="both"/>
                  <w:rPr>
                    <w:rFonts w:cstheme="minorHAnsi"/>
                    <w:lang w:val="en-US"/>
                  </w:rPr>
                </w:pPr>
                <w:r w:rsidRPr="00844C1F">
                  <w:rPr>
                    <w:rFonts w:cstheme="minorHAnsi"/>
                    <w:lang w:val="en-US"/>
                  </w:rPr>
                  <w:t>2024/10/</w:t>
                </w:r>
                <w:r w:rsidR="00D97987">
                  <w:rPr>
                    <w:rFonts w:cstheme="minorHAnsi"/>
                    <w:lang w:val="en-US"/>
                  </w:rPr>
                  <w:t>2</w:t>
                </w:r>
                <w:r w:rsidR="002B725F">
                  <w:rPr>
                    <w:rFonts w:cstheme="minorHAnsi"/>
                    <w:lang w:val="en-US"/>
                  </w:rPr>
                  <w:t>5</w:t>
                </w:r>
              </w:p>
            </w:sdtContent>
          </w:sdt>
        </w:tc>
        <w:tc>
          <w:tcPr>
            <w:tcW w:w="1839" w:type="dxa"/>
          </w:tcPr>
          <w:p w14:paraId="19D33177" w14:textId="1BCD36E3" w:rsidR="00D234AF" w:rsidRPr="00844C1F" w:rsidRDefault="000510EA" w:rsidP="009D0ABE">
            <w:pPr>
              <w:pStyle w:val="FP-TableContent-Normal"/>
              <w:jc w:val="both"/>
              <w:rPr>
                <w:rFonts w:cstheme="minorHAnsi"/>
                <w:lang w:val="en-US"/>
              </w:rPr>
            </w:pPr>
            <w:r w:rsidRPr="00844C1F">
              <w:rPr>
                <w:rFonts w:cstheme="minorHAnsi"/>
                <w:lang w:val="en-US"/>
              </w:rPr>
              <w:t>Kacper Sikorski</w:t>
            </w:r>
          </w:p>
        </w:tc>
        <w:tc>
          <w:tcPr>
            <w:tcW w:w="1551" w:type="dxa"/>
          </w:tcPr>
          <w:p w14:paraId="561D666A" w14:textId="4541B094" w:rsidR="00D234AF" w:rsidRPr="00844C1F" w:rsidRDefault="00B62BC9" w:rsidP="009D0ABE">
            <w:pPr>
              <w:pStyle w:val="FP-TableContent-Normal"/>
              <w:jc w:val="both"/>
              <w:rPr>
                <w:rFonts w:cstheme="minorHAnsi"/>
                <w:lang w:val="en-US"/>
              </w:rPr>
            </w:pPr>
            <w:r w:rsidRPr="00844C1F">
              <w:rPr>
                <w:rFonts w:cstheme="minorHAnsi"/>
                <w:lang w:val="en-US"/>
              </w:rPr>
              <w:t>Konrad Wnuk</w:t>
            </w:r>
          </w:p>
        </w:tc>
        <w:tc>
          <w:tcPr>
            <w:tcW w:w="3400" w:type="dxa"/>
          </w:tcPr>
          <w:p w14:paraId="40EED596" w14:textId="6461FAFC" w:rsidR="00D234AF" w:rsidRPr="00844C1F" w:rsidRDefault="0056746D" w:rsidP="009D0ABE">
            <w:pPr>
              <w:pStyle w:val="FP-TableContent-Normal"/>
              <w:jc w:val="both"/>
              <w:rPr>
                <w:rFonts w:cstheme="minorHAnsi"/>
                <w:lang w:val="en-US"/>
              </w:rPr>
            </w:pPr>
            <w:r w:rsidRPr="00844C1F">
              <w:rPr>
                <w:rFonts w:cstheme="minorHAnsi"/>
                <w:lang w:val="en-US"/>
              </w:rPr>
              <w:t>Text specification</w:t>
            </w:r>
          </w:p>
        </w:tc>
      </w:tr>
      <w:tr w:rsidR="000510EA" w:rsidRPr="0048677F" w14:paraId="485379A0" w14:textId="77777777" w:rsidTr="00DE2B24">
        <w:tc>
          <w:tcPr>
            <w:tcW w:w="1108" w:type="dxa"/>
          </w:tcPr>
          <w:p w14:paraId="4D403094" w14:textId="431262B6" w:rsidR="000510EA" w:rsidRPr="00844C1F" w:rsidRDefault="0056746D" w:rsidP="009D0ABE">
            <w:pPr>
              <w:pStyle w:val="FP-TableContent-Normal"/>
              <w:jc w:val="both"/>
              <w:rPr>
                <w:rFonts w:cstheme="minorHAnsi"/>
                <w:lang w:val="en-US"/>
              </w:rPr>
            </w:pPr>
            <w:r w:rsidRPr="00844C1F">
              <w:rPr>
                <w:rFonts w:cstheme="minorHAnsi"/>
                <w:lang w:val="en-US"/>
              </w:rPr>
              <w:t>1.</w:t>
            </w:r>
            <w:r w:rsidR="007D2D55" w:rsidRPr="00844C1F">
              <w:rPr>
                <w:rFonts w:cstheme="minorHAnsi"/>
                <w:lang w:val="en-US"/>
              </w:rPr>
              <w:t>1</w:t>
            </w:r>
          </w:p>
        </w:tc>
        <w:tc>
          <w:tcPr>
            <w:tcW w:w="1172" w:type="dxa"/>
          </w:tcPr>
          <w:sdt>
            <w:sdtPr>
              <w:rPr>
                <w:rFonts w:cstheme="minorHAnsi"/>
                <w:lang w:val="en-US"/>
              </w:rPr>
              <w:id w:val="-1255657795"/>
              <w:placeholder>
                <w:docPart w:val="028E4FFD526C4C5FBC981F9006A30E14"/>
              </w:placeholder>
              <w:date w:fullDate="2024-10-27T00:00:00Z">
                <w:dateFormat w:val="yyyy/MM/dd"/>
                <w:lid w:val="en-US"/>
                <w:storeMappedDataAs w:val="dateTime"/>
                <w:calendar w:val="gregorian"/>
              </w:date>
            </w:sdtPr>
            <w:sdtContent>
              <w:p w14:paraId="329472CF" w14:textId="1BF9600B" w:rsidR="000510EA" w:rsidRPr="00844C1F" w:rsidRDefault="00B10A9C" w:rsidP="009D0ABE">
                <w:pPr>
                  <w:pStyle w:val="FP-TableContent-Normal"/>
                  <w:jc w:val="both"/>
                  <w:rPr>
                    <w:rFonts w:cstheme="minorHAnsi"/>
                    <w:lang w:val="en-US"/>
                  </w:rPr>
                </w:pPr>
                <w:r>
                  <w:rPr>
                    <w:rFonts w:cstheme="minorHAnsi"/>
                    <w:lang w:val="en-US"/>
                  </w:rPr>
                  <w:t>2024/10/</w:t>
                </w:r>
                <w:r w:rsidR="009B4577">
                  <w:rPr>
                    <w:rFonts w:cstheme="minorHAnsi"/>
                    <w:lang w:val="en-US"/>
                  </w:rPr>
                  <w:t>27</w:t>
                </w:r>
              </w:p>
            </w:sdtContent>
          </w:sdt>
        </w:tc>
        <w:tc>
          <w:tcPr>
            <w:tcW w:w="1839" w:type="dxa"/>
          </w:tcPr>
          <w:p w14:paraId="04054F43" w14:textId="23847B0A" w:rsidR="000510EA" w:rsidRPr="00844C1F" w:rsidRDefault="00E87C3D" w:rsidP="009D0ABE">
            <w:pPr>
              <w:pStyle w:val="FP-TableContent-Normal"/>
              <w:jc w:val="both"/>
              <w:rPr>
                <w:rFonts w:cstheme="minorHAnsi"/>
                <w:lang w:val="en-US"/>
              </w:rPr>
            </w:pPr>
            <w:r w:rsidRPr="00844C1F">
              <w:rPr>
                <w:rFonts w:cstheme="minorHAnsi"/>
                <w:lang w:val="en-US"/>
              </w:rPr>
              <w:t>Konrad Wnuk</w:t>
            </w:r>
          </w:p>
        </w:tc>
        <w:tc>
          <w:tcPr>
            <w:tcW w:w="1551" w:type="dxa"/>
          </w:tcPr>
          <w:p w14:paraId="5ABE6B92" w14:textId="234EC6D9" w:rsidR="000510EA" w:rsidRPr="00844C1F" w:rsidRDefault="00B62BC9" w:rsidP="009D0ABE">
            <w:pPr>
              <w:pStyle w:val="FP-TableContent-Normal"/>
              <w:jc w:val="both"/>
              <w:rPr>
                <w:rFonts w:cstheme="minorHAnsi"/>
                <w:lang w:val="en-US"/>
              </w:rPr>
            </w:pPr>
            <w:r w:rsidRPr="00844C1F">
              <w:rPr>
                <w:rFonts w:cstheme="minorHAnsi"/>
                <w:lang w:val="en-US"/>
              </w:rPr>
              <w:t>Krzysztof Witek</w:t>
            </w:r>
          </w:p>
        </w:tc>
        <w:tc>
          <w:tcPr>
            <w:tcW w:w="3400" w:type="dxa"/>
          </w:tcPr>
          <w:p w14:paraId="56319CA6" w14:textId="003A8066" w:rsidR="000510EA" w:rsidRPr="00844C1F" w:rsidRDefault="007456C8" w:rsidP="009D0ABE">
            <w:pPr>
              <w:pStyle w:val="FP-TableContent-Normal"/>
              <w:jc w:val="both"/>
              <w:rPr>
                <w:rFonts w:cstheme="minorHAnsi"/>
                <w:lang w:val="en-US"/>
              </w:rPr>
            </w:pPr>
            <w:r w:rsidRPr="00844C1F">
              <w:rPr>
                <w:rFonts w:cstheme="minorHAnsi"/>
                <w:lang w:val="en-US"/>
              </w:rPr>
              <w:t>Functional system requirements</w:t>
            </w:r>
          </w:p>
        </w:tc>
      </w:tr>
      <w:tr w:rsidR="000510EA" w:rsidRPr="0048677F" w14:paraId="091D7390" w14:textId="77777777" w:rsidTr="00DE2B24">
        <w:tc>
          <w:tcPr>
            <w:tcW w:w="1108" w:type="dxa"/>
          </w:tcPr>
          <w:p w14:paraId="0D423A05" w14:textId="47333D29" w:rsidR="000510EA" w:rsidRPr="00844C1F" w:rsidRDefault="00763197" w:rsidP="009D0ABE">
            <w:pPr>
              <w:pStyle w:val="FP-TableContent-Normal"/>
              <w:jc w:val="both"/>
              <w:rPr>
                <w:rFonts w:cstheme="minorHAnsi"/>
                <w:lang w:val="en-US"/>
              </w:rPr>
            </w:pPr>
            <w:r w:rsidRPr="00844C1F">
              <w:rPr>
                <w:rFonts w:cstheme="minorHAnsi"/>
                <w:lang w:val="en-US"/>
              </w:rPr>
              <w:t>1.3</w:t>
            </w:r>
          </w:p>
        </w:tc>
        <w:tc>
          <w:tcPr>
            <w:tcW w:w="1172" w:type="dxa"/>
          </w:tcPr>
          <w:sdt>
            <w:sdtPr>
              <w:rPr>
                <w:rFonts w:cstheme="minorHAnsi"/>
                <w:lang w:val="en-US"/>
              </w:rPr>
              <w:id w:val="1498611243"/>
              <w:placeholder>
                <w:docPart w:val="553E0097EB69458C9978F232BF4C0ED5"/>
              </w:placeholder>
              <w:date w:fullDate="2024-10-30T00:00:00Z">
                <w:dateFormat w:val="yyyy/MM/dd"/>
                <w:lid w:val="en-US"/>
                <w:storeMappedDataAs w:val="dateTime"/>
                <w:calendar w:val="gregorian"/>
              </w:date>
            </w:sdtPr>
            <w:sdtContent>
              <w:p w14:paraId="40B89986" w14:textId="17580505" w:rsidR="000510EA" w:rsidRPr="00844C1F" w:rsidRDefault="00E87C3D" w:rsidP="009D0ABE">
                <w:pPr>
                  <w:pStyle w:val="FP-TableContent-Normal"/>
                  <w:jc w:val="both"/>
                  <w:rPr>
                    <w:rFonts w:cstheme="minorHAnsi"/>
                    <w:lang w:val="en-US"/>
                  </w:rPr>
                </w:pPr>
                <w:r w:rsidRPr="00844C1F">
                  <w:rPr>
                    <w:rFonts w:cstheme="minorHAnsi"/>
                    <w:lang w:val="en-US"/>
                  </w:rPr>
                  <w:t>2024/1</w:t>
                </w:r>
                <w:r w:rsidR="00884BEA">
                  <w:rPr>
                    <w:rFonts w:cstheme="minorHAnsi"/>
                    <w:lang w:val="en-US"/>
                  </w:rPr>
                  <w:t>0</w:t>
                </w:r>
                <w:r w:rsidRPr="00844C1F">
                  <w:rPr>
                    <w:rFonts w:cstheme="minorHAnsi"/>
                    <w:lang w:val="en-US"/>
                  </w:rPr>
                  <w:t>/</w:t>
                </w:r>
                <w:r w:rsidR="00557D5B">
                  <w:rPr>
                    <w:rFonts w:cstheme="minorHAnsi"/>
                    <w:lang w:val="en-US"/>
                  </w:rPr>
                  <w:t>30</w:t>
                </w:r>
              </w:p>
            </w:sdtContent>
          </w:sdt>
        </w:tc>
        <w:tc>
          <w:tcPr>
            <w:tcW w:w="1839" w:type="dxa"/>
          </w:tcPr>
          <w:p w14:paraId="04E67D01" w14:textId="55F2ECDA" w:rsidR="000510EA" w:rsidRPr="00844C1F" w:rsidRDefault="003F1EF5" w:rsidP="009D0ABE">
            <w:pPr>
              <w:pStyle w:val="FP-TableContent-Normal"/>
              <w:jc w:val="both"/>
              <w:rPr>
                <w:rFonts w:cstheme="minorHAnsi"/>
                <w:lang w:val="en-US"/>
              </w:rPr>
            </w:pPr>
            <w:r w:rsidRPr="00844C1F">
              <w:rPr>
                <w:rFonts w:cstheme="minorHAnsi"/>
                <w:lang w:val="en-US"/>
              </w:rPr>
              <w:t>Krzysztof Witek</w:t>
            </w:r>
          </w:p>
        </w:tc>
        <w:tc>
          <w:tcPr>
            <w:tcW w:w="1551" w:type="dxa"/>
          </w:tcPr>
          <w:p w14:paraId="1956423E" w14:textId="02F19782" w:rsidR="000510EA" w:rsidRPr="00844C1F" w:rsidRDefault="00B62BC9" w:rsidP="009D0ABE">
            <w:pPr>
              <w:pStyle w:val="FP-TableContent-Normal"/>
              <w:jc w:val="both"/>
              <w:rPr>
                <w:rFonts w:cstheme="minorHAnsi"/>
                <w:lang w:val="en-US"/>
              </w:rPr>
            </w:pPr>
            <w:r w:rsidRPr="00844C1F">
              <w:rPr>
                <w:rFonts w:cstheme="minorHAnsi"/>
                <w:lang w:val="en-US"/>
              </w:rPr>
              <w:t>Konrad Wnuk</w:t>
            </w:r>
          </w:p>
        </w:tc>
        <w:tc>
          <w:tcPr>
            <w:tcW w:w="3400" w:type="dxa"/>
          </w:tcPr>
          <w:p w14:paraId="1D3804D0" w14:textId="276E60ED" w:rsidR="000510EA" w:rsidRPr="00844C1F" w:rsidRDefault="003F1EF5" w:rsidP="009D0ABE">
            <w:pPr>
              <w:pStyle w:val="FP-TableContent-Normal"/>
              <w:jc w:val="both"/>
              <w:rPr>
                <w:rFonts w:cstheme="minorHAnsi"/>
                <w:lang w:val="en-US"/>
              </w:rPr>
            </w:pPr>
            <w:r w:rsidRPr="00844C1F">
              <w:rPr>
                <w:rFonts w:cstheme="minorHAnsi"/>
                <w:lang w:val="en-US"/>
              </w:rPr>
              <w:t>Glossary of project terms</w:t>
            </w:r>
          </w:p>
        </w:tc>
      </w:tr>
      <w:tr w:rsidR="00E87C3D" w:rsidRPr="0048677F" w14:paraId="1054C725" w14:textId="77777777" w:rsidTr="00DE2B24">
        <w:tc>
          <w:tcPr>
            <w:tcW w:w="1108" w:type="dxa"/>
          </w:tcPr>
          <w:p w14:paraId="30749359" w14:textId="7E7D8631" w:rsidR="00E87C3D" w:rsidRPr="00844C1F" w:rsidRDefault="00017FA9" w:rsidP="009D0ABE">
            <w:pPr>
              <w:pStyle w:val="FP-TableContent-Normal"/>
              <w:jc w:val="both"/>
              <w:rPr>
                <w:rFonts w:cstheme="minorHAnsi"/>
                <w:lang w:val="en-US"/>
              </w:rPr>
            </w:pPr>
            <w:r w:rsidRPr="00844C1F">
              <w:rPr>
                <w:rFonts w:cstheme="minorHAnsi"/>
                <w:lang w:val="en-US"/>
              </w:rPr>
              <w:t>2</w:t>
            </w:r>
            <w:r w:rsidR="00E87C3D" w:rsidRPr="00844C1F">
              <w:rPr>
                <w:rFonts w:cstheme="minorHAnsi"/>
                <w:lang w:val="en-US"/>
              </w:rPr>
              <w:t>.0</w:t>
            </w:r>
          </w:p>
        </w:tc>
        <w:tc>
          <w:tcPr>
            <w:tcW w:w="1172" w:type="dxa"/>
          </w:tcPr>
          <w:sdt>
            <w:sdtPr>
              <w:rPr>
                <w:rFonts w:cstheme="minorHAnsi"/>
                <w:lang w:val="en-US"/>
              </w:rPr>
              <w:id w:val="-2106178682"/>
              <w:placeholder>
                <w:docPart w:val="A56C607C083548CD90C402BDD9C46B67"/>
              </w:placeholder>
              <w:date w:fullDate="2024-11-07T00:00:00Z">
                <w:dateFormat w:val="yyyy/MM/dd"/>
                <w:lid w:val="en-US"/>
                <w:storeMappedDataAs w:val="dateTime"/>
                <w:calendar w:val="gregorian"/>
              </w:date>
            </w:sdtPr>
            <w:sdtContent>
              <w:p w14:paraId="03459AA0" w14:textId="42FA7EAF" w:rsidR="00E87C3D" w:rsidRPr="00844C1F" w:rsidRDefault="001B6F79" w:rsidP="009D0ABE">
                <w:pPr>
                  <w:pStyle w:val="FP-TableContent-Normal"/>
                  <w:jc w:val="both"/>
                  <w:rPr>
                    <w:rFonts w:cstheme="minorHAnsi"/>
                    <w:lang w:val="en-US"/>
                  </w:rPr>
                </w:pPr>
                <w:r>
                  <w:rPr>
                    <w:rFonts w:cstheme="minorHAnsi"/>
                    <w:lang w:val="en-US"/>
                  </w:rPr>
                  <w:t>2024/1</w:t>
                </w:r>
                <w:r w:rsidR="00105E23">
                  <w:rPr>
                    <w:rFonts w:cstheme="minorHAnsi"/>
                    <w:lang w:val="en-US"/>
                  </w:rPr>
                  <w:t>1</w:t>
                </w:r>
                <w:r>
                  <w:rPr>
                    <w:rFonts w:cstheme="minorHAnsi"/>
                    <w:lang w:val="en-US"/>
                  </w:rPr>
                  <w:t>/</w:t>
                </w:r>
                <w:r w:rsidR="00077511">
                  <w:rPr>
                    <w:rFonts w:cstheme="minorHAnsi"/>
                    <w:lang w:val="en-US"/>
                  </w:rPr>
                  <w:t>0</w:t>
                </w:r>
                <w:r w:rsidR="005F55C6">
                  <w:rPr>
                    <w:rFonts w:cstheme="minorHAnsi"/>
                    <w:lang w:val="en-US"/>
                  </w:rPr>
                  <w:t>7</w:t>
                </w:r>
              </w:p>
            </w:sdtContent>
          </w:sdt>
        </w:tc>
        <w:tc>
          <w:tcPr>
            <w:tcW w:w="1839" w:type="dxa"/>
          </w:tcPr>
          <w:p w14:paraId="204995B6" w14:textId="2D49D9F9" w:rsidR="00E87C3D" w:rsidRPr="00844C1F" w:rsidRDefault="00AC5504" w:rsidP="009D0ABE">
            <w:pPr>
              <w:pStyle w:val="FP-TableContent-Normal"/>
              <w:jc w:val="both"/>
              <w:rPr>
                <w:rFonts w:cstheme="minorHAnsi"/>
                <w:lang w:val="en-US"/>
              </w:rPr>
            </w:pPr>
            <w:r w:rsidRPr="00844C1F">
              <w:rPr>
                <w:rFonts w:cstheme="minorHAnsi"/>
                <w:lang w:val="en-US"/>
              </w:rPr>
              <w:t>Krzysztof Witek</w:t>
            </w:r>
          </w:p>
        </w:tc>
        <w:tc>
          <w:tcPr>
            <w:tcW w:w="1551" w:type="dxa"/>
          </w:tcPr>
          <w:p w14:paraId="420139B1" w14:textId="7FCF5600" w:rsidR="00E87C3D" w:rsidRPr="00844C1F" w:rsidRDefault="00FE4CE9" w:rsidP="009D0ABE">
            <w:pPr>
              <w:pStyle w:val="FP-TableContent-Normal"/>
              <w:jc w:val="both"/>
              <w:rPr>
                <w:rFonts w:cstheme="minorHAnsi"/>
                <w:lang w:val="en-US"/>
              </w:rPr>
            </w:pPr>
            <w:r w:rsidRPr="00844C1F">
              <w:rPr>
                <w:rFonts w:cstheme="minorHAnsi"/>
                <w:lang w:val="en-US"/>
              </w:rPr>
              <w:t>Konrad Wnuk</w:t>
            </w:r>
          </w:p>
        </w:tc>
        <w:tc>
          <w:tcPr>
            <w:tcW w:w="3400" w:type="dxa"/>
          </w:tcPr>
          <w:p w14:paraId="440F0C39" w14:textId="5003B895" w:rsidR="00E87C3D" w:rsidRPr="00844C1F" w:rsidRDefault="007456C8" w:rsidP="009D0ABE">
            <w:pPr>
              <w:pStyle w:val="FP-TableContent-Normal"/>
              <w:jc w:val="both"/>
              <w:rPr>
                <w:rFonts w:cstheme="minorHAnsi"/>
                <w:lang w:val="en-US"/>
              </w:rPr>
            </w:pPr>
            <w:r w:rsidRPr="00844C1F">
              <w:rPr>
                <w:rFonts w:cstheme="minorHAnsi"/>
                <w:lang w:val="en-US"/>
              </w:rPr>
              <w:t>Non-functional system requirements</w:t>
            </w:r>
          </w:p>
        </w:tc>
      </w:tr>
      <w:tr w:rsidR="00E87C3D" w:rsidRPr="006B331B" w14:paraId="6F83FF3E" w14:textId="77777777" w:rsidTr="00DE2B24">
        <w:tc>
          <w:tcPr>
            <w:tcW w:w="1108" w:type="dxa"/>
          </w:tcPr>
          <w:p w14:paraId="0869A383" w14:textId="4023765B" w:rsidR="00E87C3D" w:rsidRPr="00844C1F" w:rsidRDefault="007D2D55" w:rsidP="009D0ABE">
            <w:pPr>
              <w:pStyle w:val="FP-TableContent-Normal"/>
              <w:jc w:val="both"/>
              <w:rPr>
                <w:rFonts w:cstheme="minorHAnsi"/>
                <w:lang w:val="en-US"/>
              </w:rPr>
            </w:pPr>
            <w:r w:rsidRPr="00844C1F">
              <w:rPr>
                <w:rFonts w:cstheme="minorHAnsi"/>
                <w:lang w:val="en-US"/>
              </w:rPr>
              <w:t>2.</w:t>
            </w:r>
            <w:r w:rsidR="00702CC2" w:rsidRPr="00844C1F">
              <w:rPr>
                <w:rFonts w:cstheme="minorHAnsi"/>
                <w:lang w:val="en-US"/>
              </w:rPr>
              <w:t>1</w:t>
            </w:r>
          </w:p>
        </w:tc>
        <w:tc>
          <w:tcPr>
            <w:tcW w:w="1172" w:type="dxa"/>
          </w:tcPr>
          <w:p w14:paraId="57B29E1F" w14:textId="3B5642ED" w:rsidR="00E87C3D" w:rsidRPr="00844C1F" w:rsidRDefault="00702CC2" w:rsidP="009D0ABE">
            <w:pPr>
              <w:pStyle w:val="FP-TableContent-Normal"/>
              <w:jc w:val="both"/>
              <w:rPr>
                <w:rFonts w:cstheme="minorHAnsi"/>
                <w:lang w:val="en-US"/>
              </w:rPr>
            </w:pPr>
            <w:r w:rsidRPr="00844C1F">
              <w:rPr>
                <w:rFonts w:cstheme="minorHAnsi"/>
                <w:lang w:val="en-US"/>
              </w:rPr>
              <w:t>2024/11/1</w:t>
            </w:r>
            <w:r w:rsidR="006C2F77">
              <w:rPr>
                <w:rFonts w:cstheme="minorHAnsi"/>
                <w:lang w:val="en-US"/>
              </w:rPr>
              <w:t>0</w:t>
            </w:r>
          </w:p>
        </w:tc>
        <w:tc>
          <w:tcPr>
            <w:tcW w:w="1839" w:type="dxa"/>
          </w:tcPr>
          <w:p w14:paraId="7A68FAAD" w14:textId="40513172" w:rsidR="00E87C3D" w:rsidRPr="00844C1F" w:rsidRDefault="00702CC2" w:rsidP="009D0ABE">
            <w:pPr>
              <w:pStyle w:val="FP-TableContent-Normal"/>
              <w:jc w:val="both"/>
              <w:rPr>
                <w:rFonts w:cstheme="minorHAnsi"/>
                <w:lang w:val="en-US"/>
              </w:rPr>
            </w:pPr>
            <w:r w:rsidRPr="00844C1F">
              <w:rPr>
                <w:rFonts w:cstheme="minorHAnsi"/>
                <w:lang w:val="en-US"/>
              </w:rPr>
              <w:t>Konrad Wnuk</w:t>
            </w:r>
          </w:p>
        </w:tc>
        <w:tc>
          <w:tcPr>
            <w:tcW w:w="1551" w:type="dxa"/>
          </w:tcPr>
          <w:p w14:paraId="2865C2E0" w14:textId="06EA3586" w:rsidR="00E87C3D" w:rsidRPr="00844C1F" w:rsidRDefault="00FE4CE9" w:rsidP="009D0ABE">
            <w:pPr>
              <w:pStyle w:val="FP-TableContent-Normal"/>
              <w:jc w:val="both"/>
              <w:rPr>
                <w:rFonts w:cstheme="minorHAnsi"/>
                <w:lang w:val="en-US"/>
              </w:rPr>
            </w:pPr>
            <w:r w:rsidRPr="00844C1F">
              <w:rPr>
                <w:rFonts w:cstheme="minorHAnsi"/>
                <w:lang w:val="en-US"/>
              </w:rPr>
              <w:t>Krzysztof Witek</w:t>
            </w:r>
          </w:p>
        </w:tc>
        <w:tc>
          <w:tcPr>
            <w:tcW w:w="3400" w:type="dxa"/>
          </w:tcPr>
          <w:p w14:paraId="62F1C0F2" w14:textId="68AC0770" w:rsidR="00E87C3D" w:rsidRPr="00844C1F" w:rsidRDefault="000E1A4F" w:rsidP="009D0ABE">
            <w:pPr>
              <w:pStyle w:val="FP-TableContent-Normal"/>
              <w:jc w:val="both"/>
              <w:rPr>
                <w:rFonts w:cstheme="minorHAnsi"/>
                <w:lang w:val="en-US"/>
              </w:rPr>
            </w:pPr>
            <w:r>
              <w:rPr>
                <w:rFonts w:cstheme="minorHAnsi"/>
                <w:lang w:val="en-US"/>
              </w:rPr>
              <w:t>D</w:t>
            </w:r>
            <w:r w:rsidR="00C965B3" w:rsidRPr="00C965B3">
              <w:rPr>
                <w:rFonts w:cstheme="minorHAnsi"/>
                <w:lang w:val="en-US"/>
              </w:rPr>
              <w:t>efined use case scenarios</w:t>
            </w:r>
          </w:p>
        </w:tc>
      </w:tr>
      <w:tr w:rsidR="006C2F77" w:rsidRPr="006B331B" w14:paraId="1D62790A" w14:textId="77777777" w:rsidTr="00DE2B24">
        <w:tc>
          <w:tcPr>
            <w:tcW w:w="1108" w:type="dxa"/>
          </w:tcPr>
          <w:p w14:paraId="621D4A41" w14:textId="5E8E7AF1" w:rsidR="006C2F77" w:rsidRPr="00844C1F" w:rsidRDefault="006C2F77" w:rsidP="009D0ABE">
            <w:pPr>
              <w:pStyle w:val="FP-TableContent-Normal"/>
              <w:jc w:val="both"/>
              <w:rPr>
                <w:rFonts w:cstheme="minorHAnsi"/>
                <w:lang w:val="en-US"/>
              </w:rPr>
            </w:pPr>
            <w:r>
              <w:rPr>
                <w:rFonts w:cstheme="minorHAnsi"/>
                <w:lang w:val="en-US"/>
              </w:rPr>
              <w:t>2.2</w:t>
            </w:r>
          </w:p>
        </w:tc>
        <w:tc>
          <w:tcPr>
            <w:tcW w:w="1172" w:type="dxa"/>
          </w:tcPr>
          <w:p w14:paraId="18B68F7C" w14:textId="4B8E6E5E" w:rsidR="006C2F77" w:rsidRPr="00844C1F" w:rsidRDefault="006C2F77" w:rsidP="009D0ABE">
            <w:pPr>
              <w:pStyle w:val="FP-TableContent-Normal"/>
              <w:jc w:val="both"/>
              <w:rPr>
                <w:rFonts w:cstheme="minorHAnsi"/>
                <w:lang w:val="en-US"/>
              </w:rPr>
            </w:pPr>
            <w:r>
              <w:rPr>
                <w:rFonts w:cstheme="minorHAnsi"/>
                <w:lang w:val="en-US"/>
              </w:rPr>
              <w:t>2024/11/17</w:t>
            </w:r>
          </w:p>
        </w:tc>
        <w:tc>
          <w:tcPr>
            <w:tcW w:w="1839" w:type="dxa"/>
          </w:tcPr>
          <w:p w14:paraId="2EAB42CB" w14:textId="4116386C" w:rsidR="006C2F77" w:rsidRPr="00844C1F" w:rsidRDefault="006C2F77" w:rsidP="009D0ABE">
            <w:pPr>
              <w:pStyle w:val="FP-TableContent-Normal"/>
              <w:jc w:val="both"/>
              <w:rPr>
                <w:rFonts w:cstheme="minorHAnsi"/>
                <w:lang w:val="en-US"/>
              </w:rPr>
            </w:pPr>
            <w:r w:rsidRPr="00844C1F">
              <w:rPr>
                <w:rFonts w:cstheme="minorHAnsi"/>
                <w:szCs w:val="12"/>
                <w:lang w:val="pl-PL"/>
              </w:rPr>
              <w:t xml:space="preserve">Mateusz </w:t>
            </w:r>
            <w:proofErr w:type="spellStart"/>
            <w:r w:rsidRPr="00844C1F">
              <w:rPr>
                <w:rFonts w:cstheme="minorHAnsi"/>
                <w:szCs w:val="12"/>
                <w:lang w:val="pl-PL"/>
              </w:rPr>
              <w:t>Falfus</w:t>
            </w:r>
            <w:proofErr w:type="spellEnd"/>
          </w:p>
        </w:tc>
        <w:tc>
          <w:tcPr>
            <w:tcW w:w="1551" w:type="dxa"/>
          </w:tcPr>
          <w:p w14:paraId="7B2E28CE" w14:textId="1BC803DB" w:rsidR="006C2F77" w:rsidRPr="00844C1F" w:rsidRDefault="006C2F77" w:rsidP="009D0ABE">
            <w:pPr>
              <w:pStyle w:val="FP-TableContent-Normal"/>
              <w:jc w:val="both"/>
              <w:rPr>
                <w:rFonts w:cstheme="minorHAnsi"/>
                <w:lang w:val="en-US"/>
              </w:rPr>
            </w:pPr>
            <w:r>
              <w:rPr>
                <w:rFonts w:cstheme="minorHAnsi"/>
                <w:lang w:val="en-US"/>
              </w:rPr>
              <w:t>Kacper Sikorski</w:t>
            </w:r>
          </w:p>
        </w:tc>
        <w:tc>
          <w:tcPr>
            <w:tcW w:w="3400" w:type="dxa"/>
          </w:tcPr>
          <w:p w14:paraId="34E0567B" w14:textId="4D0A023A" w:rsidR="006C2F77" w:rsidRDefault="006C2F77" w:rsidP="009D0ABE">
            <w:pPr>
              <w:pStyle w:val="FP-TableContent-Normal"/>
              <w:jc w:val="both"/>
              <w:rPr>
                <w:rFonts w:cstheme="minorHAnsi"/>
                <w:lang w:val="en-US"/>
              </w:rPr>
            </w:pPr>
            <w:r>
              <w:rPr>
                <w:rFonts w:cstheme="minorHAnsi"/>
                <w:lang w:val="en-US"/>
              </w:rPr>
              <w:t>E</w:t>
            </w:r>
            <w:r w:rsidRPr="00C965B3">
              <w:rPr>
                <w:rFonts w:cstheme="minorHAnsi"/>
                <w:lang w:val="en-US"/>
              </w:rPr>
              <w:t>xpanded glossary</w:t>
            </w:r>
          </w:p>
        </w:tc>
      </w:tr>
      <w:tr w:rsidR="0001412F" w:rsidRPr="006B331B" w14:paraId="04142BB4" w14:textId="77777777" w:rsidTr="00DE2B24">
        <w:tc>
          <w:tcPr>
            <w:tcW w:w="1108" w:type="dxa"/>
          </w:tcPr>
          <w:p w14:paraId="2A0C8274" w14:textId="0720EC6B" w:rsidR="0001412F" w:rsidRDefault="0001412F" w:rsidP="009D0ABE">
            <w:pPr>
              <w:pStyle w:val="FP-TableContent-Normal"/>
              <w:jc w:val="both"/>
              <w:rPr>
                <w:rFonts w:cstheme="minorHAnsi"/>
                <w:lang w:val="en-US"/>
              </w:rPr>
            </w:pPr>
            <w:r>
              <w:rPr>
                <w:rFonts w:cstheme="minorHAnsi"/>
                <w:lang w:val="en-US"/>
              </w:rPr>
              <w:t>3.0</w:t>
            </w:r>
          </w:p>
        </w:tc>
        <w:tc>
          <w:tcPr>
            <w:tcW w:w="1172" w:type="dxa"/>
          </w:tcPr>
          <w:p w14:paraId="3CF5735C" w14:textId="16A3B0CD" w:rsidR="0001412F" w:rsidRDefault="0001412F" w:rsidP="009D0ABE">
            <w:pPr>
              <w:pStyle w:val="FP-TableContent-Normal"/>
              <w:jc w:val="both"/>
              <w:rPr>
                <w:rFonts w:cstheme="minorHAnsi"/>
                <w:lang w:val="en-US"/>
              </w:rPr>
            </w:pPr>
            <w:r>
              <w:rPr>
                <w:rFonts w:cstheme="minorHAnsi"/>
                <w:lang w:val="en-US"/>
              </w:rPr>
              <w:t>2024/11/22</w:t>
            </w:r>
          </w:p>
        </w:tc>
        <w:tc>
          <w:tcPr>
            <w:tcW w:w="1839" w:type="dxa"/>
          </w:tcPr>
          <w:p w14:paraId="2F575462" w14:textId="39D0CBA2" w:rsidR="0001412F" w:rsidRPr="00844C1F" w:rsidRDefault="0001412F" w:rsidP="009D0ABE">
            <w:pPr>
              <w:pStyle w:val="FP-TableContent-Normal"/>
              <w:jc w:val="both"/>
              <w:rPr>
                <w:rFonts w:cstheme="minorHAnsi"/>
                <w:szCs w:val="12"/>
                <w:lang w:val="pl-PL"/>
              </w:rPr>
            </w:pPr>
            <w:r w:rsidRPr="00844C1F">
              <w:rPr>
                <w:rFonts w:cstheme="minorHAnsi"/>
                <w:lang w:val="en-US"/>
              </w:rPr>
              <w:t>Konrad Wnuk</w:t>
            </w:r>
          </w:p>
        </w:tc>
        <w:tc>
          <w:tcPr>
            <w:tcW w:w="1551" w:type="dxa"/>
          </w:tcPr>
          <w:p w14:paraId="444D03C6" w14:textId="6F6E5926" w:rsidR="0001412F" w:rsidRDefault="008A3965" w:rsidP="009D0ABE">
            <w:pPr>
              <w:pStyle w:val="FP-TableContent-Normal"/>
              <w:jc w:val="both"/>
              <w:rPr>
                <w:rFonts w:cstheme="minorHAnsi"/>
                <w:lang w:val="en-US"/>
              </w:rPr>
            </w:pPr>
            <w:r>
              <w:rPr>
                <w:rFonts w:cstheme="minorHAnsi"/>
                <w:lang w:val="en-US"/>
              </w:rPr>
              <w:t>Kacper Sikorski</w:t>
            </w:r>
          </w:p>
        </w:tc>
        <w:tc>
          <w:tcPr>
            <w:tcW w:w="3400" w:type="dxa"/>
          </w:tcPr>
          <w:p w14:paraId="5996AA68" w14:textId="2B1CB0BE" w:rsidR="0001412F" w:rsidRDefault="009A1021" w:rsidP="009D0ABE">
            <w:pPr>
              <w:pStyle w:val="FP-TableContent-Normal"/>
              <w:jc w:val="both"/>
              <w:rPr>
                <w:rFonts w:cstheme="minorHAnsi"/>
                <w:lang w:val="en-US"/>
              </w:rPr>
            </w:pPr>
            <w:r>
              <w:rPr>
                <w:rFonts w:cstheme="minorHAnsi"/>
                <w:lang w:val="en-US"/>
              </w:rPr>
              <w:t>P</w:t>
            </w:r>
            <w:r w:rsidRPr="009A1021">
              <w:rPr>
                <w:rFonts w:cstheme="minorHAnsi"/>
                <w:lang w:val="en-US"/>
              </w:rPr>
              <w:t>reparation of class hierarchy</w:t>
            </w:r>
          </w:p>
        </w:tc>
      </w:tr>
      <w:tr w:rsidR="00D836B8" w:rsidRPr="006B331B" w14:paraId="096AA47A" w14:textId="77777777" w:rsidTr="00DE2B24">
        <w:tc>
          <w:tcPr>
            <w:tcW w:w="1108" w:type="dxa"/>
          </w:tcPr>
          <w:p w14:paraId="53205A04" w14:textId="70AFF9C8" w:rsidR="00D836B8" w:rsidRDefault="00D836B8" w:rsidP="009D0ABE">
            <w:pPr>
              <w:pStyle w:val="FP-TableContent-Normal"/>
              <w:jc w:val="both"/>
              <w:rPr>
                <w:rFonts w:cstheme="minorHAnsi"/>
                <w:lang w:val="en-US"/>
              </w:rPr>
            </w:pPr>
            <w:r>
              <w:rPr>
                <w:rFonts w:cstheme="minorHAnsi"/>
                <w:lang w:val="en-US"/>
              </w:rPr>
              <w:t>3.1</w:t>
            </w:r>
          </w:p>
        </w:tc>
        <w:tc>
          <w:tcPr>
            <w:tcW w:w="1172" w:type="dxa"/>
          </w:tcPr>
          <w:p w14:paraId="1B2A1DE0" w14:textId="58B8DF45" w:rsidR="00D836B8" w:rsidRDefault="00D836B8" w:rsidP="009D0ABE">
            <w:pPr>
              <w:pStyle w:val="FP-TableContent-Normal"/>
              <w:jc w:val="both"/>
              <w:rPr>
                <w:rFonts w:cstheme="minorHAnsi"/>
                <w:lang w:val="en-US"/>
              </w:rPr>
            </w:pPr>
            <w:r>
              <w:rPr>
                <w:rFonts w:cstheme="minorHAnsi"/>
                <w:lang w:val="en-US"/>
              </w:rPr>
              <w:t>2024/11/2</w:t>
            </w:r>
            <w:r w:rsidR="00F60841">
              <w:rPr>
                <w:rFonts w:cstheme="minorHAnsi"/>
                <w:lang w:val="en-US"/>
              </w:rPr>
              <w:t>3</w:t>
            </w:r>
          </w:p>
        </w:tc>
        <w:tc>
          <w:tcPr>
            <w:tcW w:w="1839" w:type="dxa"/>
          </w:tcPr>
          <w:p w14:paraId="39C8ECB9" w14:textId="423BD2DD" w:rsidR="00D836B8" w:rsidRPr="00844C1F" w:rsidRDefault="00F60841" w:rsidP="009D0ABE">
            <w:pPr>
              <w:pStyle w:val="FP-TableContent-Normal"/>
              <w:jc w:val="both"/>
              <w:rPr>
                <w:rFonts w:cstheme="minorHAnsi"/>
                <w:lang w:val="en-US"/>
              </w:rPr>
            </w:pPr>
            <w:r w:rsidRPr="00844C1F">
              <w:rPr>
                <w:rFonts w:cstheme="minorHAnsi"/>
                <w:lang w:val="en-US"/>
              </w:rPr>
              <w:t>Krzysztof Witek</w:t>
            </w:r>
          </w:p>
        </w:tc>
        <w:tc>
          <w:tcPr>
            <w:tcW w:w="1551" w:type="dxa"/>
          </w:tcPr>
          <w:p w14:paraId="6C2E4095" w14:textId="64FDBEF3" w:rsidR="00D836B8" w:rsidRDefault="00F60841" w:rsidP="009D0ABE">
            <w:pPr>
              <w:pStyle w:val="FP-TableContent-Normal"/>
              <w:jc w:val="both"/>
              <w:rPr>
                <w:rFonts w:cstheme="minorHAnsi"/>
                <w:lang w:val="en-US"/>
              </w:rPr>
            </w:pPr>
            <w:r>
              <w:rPr>
                <w:rFonts w:cstheme="minorHAnsi"/>
                <w:lang w:val="en-US"/>
              </w:rPr>
              <w:t>Konrad Wnuk</w:t>
            </w:r>
          </w:p>
        </w:tc>
        <w:tc>
          <w:tcPr>
            <w:tcW w:w="3400" w:type="dxa"/>
          </w:tcPr>
          <w:p w14:paraId="457089FE" w14:textId="00E05C44" w:rsidR="00D836B8" w:rsidRDefault="00764FE4" w:rsidP="009D0ABE">
            <w:pPr>
              <w:pStyle w:val="FP-TableContent-Normal"/>
              <w:jc w:val="both"/>
              <w:rPr>
                <w:rFonts w:cstheme="minorHAnsi"/>
                <w:lang w:val="en-US"/>
              </w:rPr>
            </w:pPr>
            <w:r>
              <w:rPr>
                <w:rFonts w:cstheme="minorHAnsi"/>
                <w:lang w:val="en-US"/>
              </w:rPr>
              <w:t>P</w:t>
            </w:r>
            <w:r w:rsidRPr="00764FE4">
              <w:rPr>
                <w:rFonts w:cstheme="minorHAnsi"/>
                <w:lang w:val="en-US"/>
              </w:rPr>
              <w:t>reparation of class diagram</w:t>
            </w:r>
          </w:p>
        </w:tc>
      </w:tr>
      <w:tr w:rsidR="007516C8" w:rsidRPr="006C0A6A" w14:paraId="678C08E3" w14:textId="77777777" w:rsidTr="00DE2B24">
        <w:tc>
          <w:tcPr>
            <w:tcW w:w="1108" w:type="dxa"/>
          </w:tcPr>
          <w:p w14:paraId="03B82312" w14:textId="2D534496" w:rsidR="007516C8" w:rsidRDefault="007516C8" w:rsidP="009D0ABE">
            <w:pPr>
              <w:pStyle w:val="FP-TableContent-Normal"/>
              <w:jc w:val="both"/>
              <w:rPr>
                <w:rFonts w:cstheme="minorHAnsi"/>
                <w:lang w:val="en-US"/>
              </w:rPr>
            </w:pPr>
            <w:r>
              <w:rPr>
                <w:rFonts w:cstheme="minorHAnsi"/>
                <w:lang w:val="en-US"/>
              </w:rPr>
              <w:t>3.2</w:t>
            </w:r>
          </w:p>
        </w:tc>
        <w:tc>
          <w:tcPr>
            <w:tcW w:w="1172" w:type="dxa"/>
          </w:tcPr>
          <w:p w14:paraId="4A262110" w14:textId="6A459BDB" w:rsidR="007516C8" w:rsidRDefault="007516C8" w:rsidP="009D0ABE">
            <w:pPr>
              <w:pStyle w:val="FP-TableContent-Normal"/>
              <w:jc w:val="both"/>
              <w:rPr>
                <w:rFonts w:cstheme="minorHAnsi"/>
                <w:lang w:val="en-US"/>
              </w:rPr>
            </w:pPr>
            <w:r>
              <w:rPr>
                <w:rFonts w:cstheme="minorHAnsi"/>
                <w:lang w:val="en-US"/>
              </w:rPr>
              <w:t>2024/11/24</w:t>
            </w:r>
          </w:p>
        </w:tc>
        <w:tc>
          <w:tcPr>
            <w:tcW w:w="1839" w:type="dxa"/>
          </w:tcPr>
          <w:p w14:paraId="33CF2D24" w14:textId="56CD2127" w:rsidR="007516C8" w:rsidRPr="00844C1F" w:rsidRDefault="007516C8" w:rsidP="009D0ABE">
            <w:pPr>
              <w:pStyle w:val="FP-TableContent-Normal"/>
              <w:jc w:val="both"/>
              <w:rPr>
                <w:rFonts w:cstheme="minorHAnsi"/>
                <w:lang w:val="en-US"/>
              </w:rPr>
            </w:pPr>
            <w:r w:rsidRPr="00844C1F">
              <w:rPr>
                <w:rFonts w:cstheme="minorHAnsi"/>
                <w:szCs w:val="12"/>
                <w:lang w:val="pl-PL"/>
              </w:rPr>
              <w:t>Miko</w:t>
            </w:r>
            <w:r w:rsidRPr="00844C1F">
              <w:rPr>
                <w:rFonts w:ascii="Calibri" w:hAnsi="Calibri" w:cs="Calibri"/>
                <w:szCs w:val="12"/>
                <w:lang w:val="pl-PL"/>
              </w:rPr>
              <w:t>ł</w:t>
            </w:r>
            <w:r w:rsidRPr="00844C1F">
              <w:rPr>
                <w:rFonts w:cstheme="minorHAnsi"/>
                <w:szCs w:val="12"/>
                <w:lang w:val="pl-PL"/>
              </w:rPr>
              <w:t>aj Mieszczok</w:t>
            </w:r>
            <w:r>
              <w:rPr>
                <w:rFonts w:cstheme="minorHAnsi"/>
                <w:szCs w:val="12"/>
                <w:lang w:val="pl-PL"/>
              </w:rPr>
              <w:t xml:space="preserve"> </w:t>
            </w:r>
          </w:p>
        </w:tc>
        <w:tc>
          <w:tcPr>
            <w:tcW w:w="1551" w:type="dxa"/>
          </w:tcPr>
          <w:p w14:paraId="2E039F1D" w14:textId="13DD5599" w:rsidR="007516C8" w:rsidRDefault="007516C8" w:rsidP="009D0ABE">
            <w:pPr>
              <w:pStyle w:val="FP-TableContent-Normal"/>
              <w:jc w:val="both"/>
              <w:rPr>
                <w:rFonts w:cstheme="minorHAnsi"/>
                <w:lang w:val="en-US"/>
              </w:rPr>
            </w:pPr>
            <w:r w:rsidRPr="007516C8">
              <w:rPr>
                <w:rFonts w:cstheme="minorHAnsi"/>
                <w:lang w:val="en-US"/>
              </w:rPr>
              <w:t xml:space="preserve">Mateusz </w:t>
            </w:r>
            <w:proofErr w:type="spellStart"/>
            <w:r w:rsidRPr="007516C8">
              <w:rPr>
                <w:rFonts w:cstheme="minorHAnsi"/>
                <w:lang w:val="en-US"/>
              </w:rPr>
              <w:t>Falfus</w:t>
            </w:r>
            <w:proofErr w:type="spellEnd"/>
          </w:p>
        </w:tc>
        <w:tc>
          <w:tcPr>
            <w:tcW w:w="3400" w:type="dxa"/>
          </w:tcPr>
          <w:p w14:paraId="5BFBD7A0" w14:textId="3F8540F6" w:rsidR="007516C8" w:rsidRDefault="00A3330A" w:rsidP="009D0ABE">
            <w:pPr>
              <w:pStyle w:val="FP-TableContent-Normal"/>
              <w:jc w:val="both"/>
              <w:rPr>
                <w:rFonts w:cstheme="minorHAnsi"/>
                <w:lang w:val="en-US"/>
              </w:rPr>
            </w:pPr>
            <w:r>
              <w:rPr>
                <w:rFonts w:cstheme="minorHAnsi"/>
                <w:lang w:val="en-US"/>
              </w:rPr>
              <w:t>P</w:t>
            </w:r>
            <w:r w:rsidRPr="00A3330A">
              <w:rPr>
                <w:rFonts w:cstheme="minorHAnsi"/>
                <w:lang w:val="en-US"/>
              </w:rPr>
              <w:t>rototype development</w:t>
            </w:r>
          </w:p>
        </w:tc>
      </w:tr>
      <w:tr w:rsidR="00D836B8" w:rsidRPr="006B331B" w14:paraId="6936DE7D" w14:textId="77777777" w:rsidTr="00DE2B24">
        <w:tc>
          <w:tcPr>
            <w:tcW w:w="1108" w:type="dxa"/>
          </w:tcPr>
          <w:p w14:paraId="16141C26" w14:textId="6927DFAE" w:rsidR="00D836B8" w:rsidRDefault="00D836B8" w:rsidP="009D0ABE">
            <w:pPr>
              <w:pStyle w:val="FP-TableContent-Normal"/>
              <w:jc w:val="both"/>
              <w:rPr>
                <w:rFonts w:cstheme="minorHAnsi"/>
                <w:lang w:val="en-US"/>
              </w:rPr>
            </w:pPr>
            <w:r>
              <w:rPr>
                <w:rFonts w:cstheme="minorHAnsi"/>
                <w:lang w:val="en-US"/>
              </w:rPr>
              <w:t>3.</w:t>
            </w:r>
            <w:r w:rsidR="007516C8">
              <w:rPr>
                <w:rFonts w:cstheme="minorHAnsi"/>
                <w:lang w:val="en-US"/>
              </w:rPr>
              <w:t>3</w:t>
            </w:r>
          </w:p>
        </w:tc>
        <w:tc>
          <w:tcPr>
            <w:tcW w:w="1172" w:type="dxa"/>
          </w:tcPr>
          <w:p w14:paraId="1C8892B5" w14:textId="300C8DC1" w:rsidR="00D836B8" w:rsidRDefault="00D836B8" w:rsidP="009D0ABE">
            <w:pPr>
              <w:pStyle w:val="FP-TableContent-Normal"/>
              <w:jc w:val="both"/>
              <w:rPr>
                <w:rFonts w:cstheme="minorHAnsi"/>
                <w:lang w:val="en-US"/>
              </w:rPr>
            </w:pPr>
            <w:r>
              <w:rPr>
                <w:rFonts w:cstheme="minorHAnsi"/>
                <w:lang w:val="en-US"/>
              </w:rPr>
              <w:t>2024/11/</w:t>
            </w:r>
            <w:r w:rsidR="003F0279">
              <w:rPr>
                <w:rFonts w:cstheme="minorHAnsi"/>
                <w:lang w:val="en-US"/>
              </w:rPr>
              <w:t>25</w:t>
            </w:r>
          </w:p>
        </w:tc>
        <w:tc>
          <w:tcPr>
            <w:tcW w:w="1839" w:type="dxa"/>
          </w:tcPr>
          <w:p w14:paraId="3E70E65F" w14:textId="7B98ACF3" w:rsidR="00D836B8" w:rsidRPr="00844C1F" w:rsidRDefault="003F0279" w:rsidP="009D0ABE">
            <w:pPr>
              <w:pStyle w:val="FP-TableContent-Normal"/>
              <w:jc w:val="both"/>
              <w:rPr>
                <w:rFonts w:cstheme="minorHAnsi"/>
                <w:lang w:val="en-US"/>
              </w:rPr>
            </w:pPr>
            <w:r w:rsidRPr="007516C8">
              <w:rPr>
                <w:rFonts w:cstheme="minorHAnsi"/>
                <w:szCs w:val="12"/>
                <w:lang w:val="pl-PL"/>
              </w:rPr>
              <w:t xml:space="preserve">Justyn </w:t>
            </w:r>
            <w:proofErr w:type="spellStart"/>
            <w:r w:rsidRPr="007516C8">
              <w:rPr>
                <w:rFonts w:cstheme="minorHAnsi"/>
                <w:szCs w:val="12"/>
                <w:lang w:val="pl-PL"/>
              </w:rPr>
              <w:t>Rojkowski</w:t>
            </w:r>
            <w:proofErr w:type="spellEnd"/>
          </w:p>
        </w:tc>
        <w:tc>
          <w:tcPr>
            <w:tcW w:w="1551" w:type="dxa"/>
          </w:tcPr>
          <w:p w14:paraId="0C42A255" w14:textId="78613251" w:rsidR="00D836B8" w:rsidRDefault="003F0279" w:rsidP="009D0ABE">
            <w:pPr>
              <w:pStyle w:val="FP-TableContent-Normal"/>
              <w:jc w:val="both"/>
              <w:rPr>
                <w:rFonts w:cstheme="minorHAnsi"/>
                <w:lang w:val="en-US"/>
              </w:rPr>
            </w:pPr>
            <w:r w:rsidRPr="007516C8">
              <w:rPr>
                <w:rFonts w:cstheme="minorHAnsi"/>
                <w:lang w:val="en-US"/>
              </w:rPr>
              <w:t xml:space="preserve">Mateusz </w:t>
            </w:r>
            <w:proofErr w:type="spellStart"/>
            <w:r w:rsidRPr="007516C8">
              <w:rPr>
                <w:rFonts w:cstheme="minorHAnsi"/>
                <w:lang w:val="en-US"/>
              </w:rPr>
              <w:t>Falfus</w:t>
            </w:r>
            <w:proofErr w:type="spellEnd"/>
          </w:p>
        </w:tc>
        <w:tc>
          <w:tcPr>
            <w:tcW w:w="3400" w:type="dxa"/>
          </w:tcPr>
          <w:p w14:paraId="735A45DB" w14:textId="5E894E47" w:rsidR="00D836B8" w:rsidRDefault="003F0279" w:rsidP="009D0ABE">
            <w:pPr>
              <w:pStyle w:val="FP-TableContent-Normal"/>
              <w:jc w:val="both"/>
              <w:rPr>
                <w:rFonts w:cstheme="minorHAnsi"/>
                <w:lang w:val="en-US"/>
              </w:rPr>
            </w:pPr>
            <w:r>
              <w:rPr>
                <w:rFonts w:cstheme="minorHAnsi"/>
                <w:lang w:val="en-US"/>
              </w:rPr>
              <w:t>M</w:t>
            </w:r>
            <w:r w:rsidR="00BE0627" w:rsidRPr="00A3330A">
              <w:rPr>
                <w:rFonts w:cstheme="minorHAnsi"/>
                <w:lang w:val="en-US"/>
              </w:rPr>
              <w:t>odel testing</w:t>
            </w:r>
          </w:p>
        </w:tc>
      </w:tr>
      <w:tr w:rsidR="00BE0627" w:rsidRPr="006B331B" w14:paraId="4F2E9BB1" w14:textId="77777777" w:rsidTr="00DE2B24">
        <w:tc>
          <w:tcPr>
            <w:tcW w:w="1108" w:type="dxa"/>
          </w:tcPr>
          <w:p w14:paraId="0D2DA7C3" w14:textId="211E0B37" w:rsidR="00BE0627" w:rsidRDefault="00BE0627" w:rsidP="00BE0627">
            <w:pPr>
              <w:pStyle w:val="FP-TableContent-Normal"/>
              <w:jc w:val="both"/>
              <w:rPr>
                <w:rFonts w:cstheme="minorHAnsi"/>
                <w:lang w:val="en-US"/>
              </w:rPr>
            </w:pPr>
            <w:r>
              <w:rPr>
                <w:rFonts w:cstheme="minorHAnsi"/>
                <w:lang w:val="en-US"/>
              </w:rPr>
              <w:t>3.</w:t>
            </w:r>
            <w:r w:rsidR="003F0279">
              <w:rPr>
                <w:rFonts w:cstheme="minorHAnsi"/>
                <w:lang w:val="en-US"/>
              </w:rPr>
              <w:t>4</w:t>
            </w:r>
          </w:p>
        </w:tc>
        <w:tc>
          <w:tcPr>
            <w:tcW w:w="1172" w:type="dxa"/>
          </w:tcPr>
          <w:p w14:paraId="2B899A8A" w14:textId="5953F911" w:rsidR="00BE0627" w:rsidRDefault="00BE0627" w:rsidP="00BE0627">
            <w:pPr>
              <w:pStyle w:val="FP-TableContent-Normal"/>
              <w:jc w:val="both"/>
              <w:rPr>
                <w:rFonts w:cstheme="minorHAnsi"/>
                <w:lang w:val="en-US"/>
              </w:rPr>
            </w:pPr>
            <w:r>
              <w:rPr>
                <w:rFonts w:cstheme="minorHAnsi"/>
                <w:lang w:val="en-US"/>
              </w:rPr>
              <w:t>2024/11/2</w:t>
            </w:r>
            <w:r w:rsidR="003F0279">
              <w:rPr>
                <w:rFonts w:cstheme="minorHAnsi"/>
                <w:lang w:val="en-US"/>
              </w:rPr>
              <w:t>6</w:t>
            </w:r>
          </w:p>
        </w:tc>
        <w:tc>
          <w:tcPr>
            <w:tcW w:w="1839" w:type="dxa"/>
          </w:tcPr>
          <w:p w14:paraId="58FA6A89" w14:textId="7FB374A0" w:rsidR="00BE0627" w:rsidRDefault="00BE0627" w:rsidP="00BE0627">
            <w:pPr>
              <w:pStyle w:val="FP-TableContent-Normal"/>
              <w:jc w:val="both"/>
              <w:rPr>
                <w:rFonts w:cstheme="minorHAnsi"/>
                <w:lang w:val="en-US"/>
              </w:rPr>
            </w:pPr>
            <w:r>
              <w:rPr>
                <w:rFonts w:cstheme="minorHAnsi"/>
                <w:lang w:val="en-US"/>
              </w:rPr>
              <w:t>Konrad Wnuk</w:t>
            </w:r>
          </w:p>
        </w:tc>
        <w:tc>
          <w:tcPr>
            <w:tcW w:w="1551" w:type="dxa"/>
          </w:tcPr>
          <w:p w14:paraId="19D5F1C6" w14:textId="228E18DC" w:rsidR="00BE0627" w:rsidRDefault="00BE0627" w:rsidP="00BE0627">
            <w:pPr>
              <w:pStyle w:val="FP-TableContent-Normal"/>
              <w:jc w:val="both"/>
              <w:rPr>
                <w:rFonts w:cstheme="minorHAnsi"/>
                <w:lang w:val="en-US"/>
              </w:rPr>
            </w:pPr>
            <w:r>
              <w:rPr>
                <w:rFonts w:cstheme="minorHAnsi"/>
                <w:lang w:val="en-US"/>
              </w:rPr>
              <w:t>Kacper Sikorski</w:t>
            </w:r>
          </w:p>
        </w:tc>
        <w:tc>
          <w:tcPr>
            <w:tcW w:w="3400" w:type="dxa"/>
          </w:tcPr>
          <w:p w14:paraId="3FA8F0E7" w14:textId="405C77C7" w:rsidR="00BE0627" w:rsidRDefault="00BE0627" w:rsidP="00BE0627">
            <w:pPr>
              <w:pStyle w:val="FP-TableContent-Normal"/>
              <w:jc w:val="both"/>
              <w:rPr>
                <w:rFonts w:cstheme="minorHAnsi"/>
                <w:lang w:val="en-US"/>
              </w:rPr>
            </w:pPr>
            <w:r>
              <w:rPr>
                <w:rFonts w:cstheme="minorHAnsi"/>
                <w:lang w:val="en-US"/>
              </w:rPr>
              <w:t>E</w:t>
            </w:r>
            <w:r w:rsidRPr="00C965B3">
              <w:rPr>
                <w:rFonts w:cstheme="minorHAnsi"/>
                <w:lang w:val="en-US"/>
              </w:rPr>
              <w:t>xpanded glossary</w:t>
            </w:r>
          </w:p>
        </w:tc>
      </w:tr>
      <w:tr w:rsidR="00BE0627" w:rsidRPr="006B331B" w14:paraId="7C7384C6" w14:textId="77777777" w:rsidTr="00DE2B24">
        <w:tc>
          <w:tcPr>
            <w:tcW w:w="1108" w:type="dxa"/>
          </w:tcPr>
          <w:p w14:paraId="55B4F611" w14:textId="366BEE8D" w:rsidR="00BE0627" w:rsidRDefault="00BE0627" w:rsidP="00BE0627">
            <w:pPr>
              <w:pStyle w:val="FP-TableContent-Normal"/>
              <w:jc w:val="both"/>
              <w:rPr>
                <w:rFonts w:cstheme="minorHAnsi"/>
                <w:lang w:val="en-US"/>
              </w:rPr>
            </w:pPr>
            <w:r>
              <w:rPr>
                <w:rFonts w:cstheme="minorHAnsi"/>
                <w:lang w:val="en-US"/>
              </w:rPr>
              <w:t>4.0</w:t>
            </w:r>
          </w:p>
        </w:tc>
        <w:tc>
          <w:tcPr>
            <w:tcW w:w="1172" w:type="dxa"/>
          </w:tcPr>
          <w:p w14:paraId="1A50CE22" w14:textId="65AB6838" w:rsidR="00BE0627" w:rsidRDefault="00BE0627" w:rsidP="00BE0627">
            <w:pPr>
              <w:pStyle w:val="FP-TableContent-Normal"/>
              <w:jc w:val="both"/>
              <w:rPr>
                <w:rFonts w:cstheme="minorHAnsi"/>
                <w:lang w:val="en-US"/>
              </w:rPr>
            </w:pPr>
            <w:r>
              <w:rPr>
                <w:rFonts w:cstheme="minorHAnsi"/>
                <w:lang w:val="en-US"/>
              </w:rPr>
              <w:t>2024/11/30</w:t>
            </w:r>
          </w:p>
        </w:tc>
        <w:tc>
          <w:tcPr>
            <w:tcW w:w="1839" w:type="dxa"/>
          </w:tcPr>
          <w:p w14:paraId="2900ADAB" w14:textId="7BCA13BE" w:rsidR="00BE0627" w:rsidRDefault="00BE0627" w:rsidP="00BE0627">
            <w:pPr>
              <w:pStyle w:val="FP-TableContent-Normal"/>
              <w:jc w:val="both"/>
              <w:rPr>
                <w:rFonts w:cstheme="minorHAnsi"/>
                <w:lang w:val="en-US"/>
              </w:rPr>
            </w:pPr>
            <w:r>
              <w:rPr>
                <w:rFonts w:cstheme="minorHAnsi"/>
                <w:lang w:val="en-US"/>
              </w:rPr>
              <w:t>Krzysztof Witek</w:t>
            </w:r>
          </w:p>
        </w:tc>
        <w:tc>
          <w:tcPr>
            <w:tcW w:w="1551" w:type="dxa"/>
          </w:tcPr>
          <w:p w14:paraId="1A133F42" w14:textId="12645357" w:rsidR="00BE0627" w:rsidRDefault="00BE0627" w:rsidP="00BE0627">
            <w:pPr>
              <w:pStyle w:val="FP-TableContent-Normal"/>
              <w:jc w:val="both"/>
              <w:rPr>
                <w:rFonts w:cstheme="minorHAnsi"/>
                <w:lang w:val="en-US"/>
              </w:rPr>
            </w:pPr>
            <w:r>
              <w:rPr>
                <w:rFonts w:cstheme="minorHAnsi"/>
                <w:lang w:val="en-US"/>
              </w:rPr>
              <w:t>Konrad Wnuk</w:t>
            </w:r>
          </w:p>
        </w:tc>
        <w:tc>
          <w:tcPr>
            <w:tcW w:w="3400" w:type="dxa"/>
          </w:tcPr>
          <w:p w14:paraId="6F6E7B0D" w14:textId="2DDDF910" w:rsidR="00BE0627" w:rsidRDefault="00BE0627" w:rsidP="00BE0627">
            <w:pPr>
              <w:pStyle w:val="FP-TableContent-Normal"/>
              <w:jc w:val="both"/>
              <w:rPr>
                <w:rFonts w:cstheme="minorHAnsi"/>
                <w:lang w:val="en-US"/>
              </w:rPr>
            </w:pPr>
            <w:r>
              <w:rPr>
                <w:rFonts w:cstheme="minorHAnsi"/>
                <w:lang w:val="en-US"/>
              </w:rPr>
              <w:t>Interaction diagrams</w:t>
            </w:r>
          </w:p>
        </w:tc>
      </w:tr>
      <w:tr w:rsidR="0054748E" w:rsidRPr="00C9402E" w14:paraId="2008C1BC" w14:textId="77777777" w:rsidTr="00DE2B24">
        <w:tc>
          <w:tcPr>
            <w:tcW w:w="1108" w:type="dxa"/>
          </w:tcPr>
          <w:p w14:paraId="66E12352" w14:textId="2C40BA65" w:rsidR="0054748E" w:rsidRDefault="0054748E" w:rsidP="00BE0627">
            <w:pPr>
              <w:pStyle w:val="FP-TableContent-Normal"/>
              <w:jc w:val="both"/>
              <w:rPr>
                <w:rFonts w:cstheme="minorHAnsi"/>
                <w:lang w:val="en-US"/>
              </w:rPr>
            </w:pPr>
            <w:r>
              <w:rPr>
                <w:rFonts w:cstheme="minorHAnsi"/>
                <w:lang w:val="en-US"/>
              </w:rPr>
              <w:t>4.1</w:t>
            </w:r>
          </w:p>
        </w:tc>
        <w:tc>
          <w:tcPr>
            <w:tcW w:w="1172" w:type="dxa"/>
          </w:tcPr>
          <w:p w14:paraId="6614FEE4" w14:textId="742B07F2" w:rsidR="0054748E" w:rsidRDefault="0054748E" w:rsidP="00BE0627">
            <w:pPr>
              <w:pStyle w:val="FP-TableContent-Normal"/>
              <w:jc w:val="both"/>
              <w:rPr>
                <w:rFonts w:cstheme="minorHAnsi"/>
                <w:lang w:val="en-US"/>
              </w:rPr>
            </w:pPr>
            <w:r>
              <w:rPr>
                <w:rFonts w:cstheme="minorHAnsi"/>
                <w:lang w:val="en-US"/>
              </w:rPr>
              <w:t>2024/12/0</w:t>
            </w:r>
            <w:r w:rsidR="007037FB">
              <w:rPr>
                <w:rFonts w:cstheme="minorHAnsi"/>
                <w:lang w:val="en-US"/>
              </w:rPr>
              <w:t>5</w:t>
            </w:r>
          </w:p>
        </w:tc>
        <w:tc>
          <w:tcPr>
            <w:tcW w:w="1839" w:type="dxa"/>
          </w:tcPr>
          <w:p w14:paraId="4E836591" w14:textId="2734F11C" w:rsidR="0054748E" w:rsidRDefault="0054748E" w:rsidP="00BE0627">
            <w:pPr>
              <w:pStyle w:val="FP-TableContent-Normal"/>
              <w:jc w:val="both"/>
              <w:rPr>
                <w:rFonts w:cstheme="minorHAnsi"/>
                <w:lang w:val="en-US"/>
              </w:rPr>
            </w:pPr>
            <w:r>
              <w:rPr>
                <w:rFonts w:cstheme="minorHAnsi"/>
                <w:lang w:val="en-US"/>
              </w:rPr>
              <w:t>Konrad Wnuk</w:t>
            </w:r>
          </w:p>
        </w:tc>
        <w:tc>
          <w:tcPr>
            <w:tcW w:w="1551" w:type="dxa"/>
          </w:tcPr>
          <w:p w14:paraId="21DC455E" w14:textId="3B704C4E" w:rsidR="0054748E" w:rsidRDefault="0054748E" w:rsidP="00BE0627">
            <w:pPr>
              <w:pStyle w:val="FP-TableContent-Normal"/>
              <w:jc w:val="both"/>
              <w:rPr>
                <w:rFonts w:cstheme="minorHAnsi"/>
                <w:lang w:val="en-US"/>
              </w:rPr>
            </w:pPr>
            <w:r>
              <w:rPr>
                <w:rFonts w:cstheme="minorHAnsi"/>
                <w:lang w:val="en-US"/>
              </w:rPr>
              <w:t>Krzysztof Witek</w:t>
            </w:r>
          </w:p>
        </w:tc>
        <w:tc>
          <w:tcPr>
            <w:tcW w:w="3400" w:type="dxa"/>
          </w:tcPr>
          <w:p w14:paraId="1A5DEAE3" w14:textId="58D95754" w:rsidR="0054748E" w:rsidRDefault="00B66ACE" w:rsidP="00BE0627">
            <w:pPr>
              <w:pStyle w:val="FP-TableContent-Normal"/>
              <w:jc w:val="both"/>
              <w:rPr>
                <w:rFonts w:cstheme="minorHAnsi"/>
                <w:lang w:val="en-US"/>
              </w:rPr>
            </w:pPr>
            <w:r>
              <w:rPr>
                <w:rFonts w:cstheme="minorHAnsi"/>
                <w:lang w:val="en-US"/>
              </w:rPr>
              <w:t>Extend</w:t>
            </w:r>
            <w:r w:rsidR="00F333AF" w:rsidRPr="00F333AF">
              <w:rPr>
                <w:rFonts w:cstheme="minorHAnsi"/>
                <w:lang w:val="en-US"/>
              </w:rPr>
              <w:t xml:space="preserve"> description of the class hierarchy</w:t>
            </w:r>
          </w:p>
        </w:tc>
      </w:tr>
      <w:tr w:rsidR="00450D32" w:rsidRPr="00C9402E" w14:paraId="18A431BE" w14:textId="77777777" w:rsidTr="00DE2B24">
        <w:tc>
          <w:tcPr>
            <w:tcW w:w="1108" w:type="dxa"/>
          </w:tcPr>
          <w:p w14:paraId="22423F71" w14:textId="6E45B4BC" w:rsidR="00450D32" w:rsidRDefault="00450D32" w:rsidP="00450D32">
            <w:pPr>
              <w:pStyle w:val="FP-TableContent-Normal"/>
              <w:jc w:val="both"/>
              <w:rPr>
                <w:rFonts w:cstheme="minorHAnsi"/>
                <w:lang w:val="en-US"/>
              </w:rPr>
            </w:pPr>
            <w:r>
              <w:rPr>
                <w:rFonts w:cstheme="minorHAnsi"/>
                <w:lang w:val="en-US"/>
              </w:rPr>
              <w:t>5.0</w:t>
            </w:r>
          </w:p>
        </w:tc>
        <w:tc>
          <w:tcPr>
            <w:tcW w:w="1172" w:type="dxa"/>
          </w:tcPr>
          <w:p w14:paraId="62889110" w14:textId="03338544" w:rsidR="00450D32" w:rsidRDefault="00450D32" w:rsidP="00450D32">
            <w:pPr>
              <w:pStyle w:val="FP-TableContent-Normal"/>
              <w:jc w:val="both"/>
              <w:rPr>
                <w:rFonts w:cstheme="minorHAnsi"/>
                <w:lang w:val="en-US"/>
              </w:rPr>
            </w:pPr>
            <w:r>
              <w:rPr>
                <w:rFonts w:cstheme="minorHAnsi"/>
                <w:lang w:val="en-US"/>
              </w:rPr>
              <w:t>2024/12/14</w:t>
            </w:r>
          </w:p>
        </w:tc>
        <w:tc>
          <w:tcPr>
            <w:tcW w:w="1839" w:type="dxa"/>
          </w:tcPr>
          <w:p w14:paraId="2C3209CD" w14:textId="6A8C23A5" w:rsidR="00450D32" w:rsidRDefault="00450D32" w:rsidP="00450D32">
            <w:pPr>
              <w:pStyle w:val="FP-TableContent-Normal"/>
              <w:jc w:val="both"/>
              <w:rPr>
                <w:rFonts w:cstheme="minorHAnsi"/>
                <w:lang w:val="en-US"/>
              </w:rPr>
            </w:pPr>
            <w:r>
              <w:rPr>
                <w:rFonts w:cstheme="minorHAnsi"/>
                <w:lang w:val="en-US"/>
              </w:rPr>
              <w:t>Konrad Wnuk</w:t>
            </w:r>
          </w:p>
        </w:tc>
        <w:tc>
          <w:tcPr>
            <w:tcW w:w="1551" w:type="dxa"/>
          </w:tcPr>
          <w:p w14:paraId="16AEC209" w14:textId="1D4055A6" w:rsidR="00450D32" w:rsidRDefault="00450D32" w:rsidP="00450D32">
            <w:pPr>
              <w:pStyle w:val="FP-TableContent-Normal"/>
              <w:jc w:val="both"/>
              <w:rPr>
                <w:rFonts w:cstheme="minorHAnsi"/>
                <w:lang w:val="en-US"/>
              </w:rPr>
            </w:pPr>
            <w:r>
              <w:rPr>
                <w:rFonts w:cstheme="minorHAnsi"/>
                <w:lang w:val="en-US"/>
              </w:rPr>
              <w:t>Kacper Sikorski</w:t>
            </w:r>
          </w:p>
        </w:tc>
        <w:tc>
          <w:tcPr>
            <w:tcW w:w="3400" w:type="dxa"/>
          </w:tcPr>
          <w:p w14:paraId="49568E76" w14:textId="48229094" w:rsidR="00450D32" w:rsidRDefault="00450D32" w:rsidP="00450D32">
            <w:pPr>
              <w:pStyle w:val="FP-TableContent-Normal"/>
              <w:jc w:val="both"/>
              <w:rPr>
                <w:rFonts w:cstheme="minorHAnsi"/>
                <w:lang w:val="en-US"/>
              </w:rPr>
            </w:pPr>
            <w:r>
              <w:rPr>
                <w:rFonts w:cstheme="minorHAnsi"/>
                <w:lang w:val="en-US"/>
              </w:rPr>
              <w:t>D</w:t>
            </w:r>
            <w:r w:rsidRPr="006F6D82">
              <w:rPr>
                <w:rFonts w:cstheme="minorHAnsi"/>
                <w:lang w:val="en-US"/>
              </w:rPr>
              <w:t>evelopment of tests used in the projection</w:t>
            </w:r>
          </w:p>
        </w:tc>
      </w:tr>
      <w:tr w:rsidR="00450D32" w:rsidRPr="00C9402E" w14:paraId="5F252D82" w14:textId="77777777" w:rsidTr="00DE2B24">
        <w:tc>
          <w:tcPr>
            <w:tcW w:w="1108" w:type="dxa"/>
          </w:tcPr>
          <w:p w14:paraId="4F95AFE9" w14:textId="37A5292F" w:rsidR="00450D32" w:rsidRDefault="00450D32" w:rsidP="00450D32">
            <w:pPr>
              <w:pStyle w:val="FP-TableContent-Normal"/>
              <w:jc w:val="both"/>
              <w:rPr>
                <w:rFonts w:cstheme="minorHAnsi"/>
                <w:lang w:val="en-US"/>
              </w:rPr>
            </w:pPr>
            <w:r>
              <w:rPr>
                <w:rFonts w:cstheme="minorHAnsi"/>
                <w:lang w:val="en-US"/>
              </w:rPr>
              <w:t>5.1</w:t>
            </w:r>
          </w:p>
        </w:tc>
        <w:tc>
          <w:tcPr>
            <w:tcW w:w="1172" w:type="dxa"/>
          </w:tcPr>
          <w:p w14:paraId="3C8A5E4D" w14:textId="1D3C5BC9" w:rsidR="00450D32" w:rsidRDefault="00450D32" w:rsidP="00450D32">
            <w:pPr>
              <w:pStyle w:val="FP-TableContent-Normal"/>
              <w:jc w:val="both"/>
              <w:rPr>
                <w:rFonts w:cstheme="minorHAnsi"/>
                <w:lang w:val="en-US"/>
              </w:rPr>
            </w:pPr>
            <w:r>
              <w:rPr>
                <w:rFonts w:cstheme="minorHAnsi"/>
                <w:lang w:val="en-US"/>
              </w:rPr>
              <w:t>2024/12/15</w:t>
            </w:r>
          </w:p>
        </w:tc>
        <w:tc>
          <w:tcPr>
            <w:tcW w:w="1839" w:type="dxa"/>
          </w:tcPr>
          <w:p w14:paraId="235095F4" w14:textId="174F9564" w:rsidR="00450D32" w:rsidRDefault="00450D32" w:rsidP="00450D32">
            <w:pPr>
              <w:pStyle w:val="FP-TableContent-Normal"/>
              <w:jc w:val="both"/>
              <w:rPr>
                <w:rFonts w:cstheme="minorHAnsi"/>
                <w:lang w:val="en-US"/>
              </w:rPr>
            </w:pPr>
            <w:r>
              <w:rPr>
                <w:rFonts w:cstheme="minorHAnsi"/>
                <w:lang w:val="en-US"/>
              </w:rPr>
              <w:t>Konrad Wnuk</w:t>
            </w:r>
          </w:p>
        </w:tc>
        <w:tc>
          <w:tcPr>
            <w:tcW w:w="1551" w:type="dxa"/>
          </w:tcPr>
          <w:p w14:paraId="65956D48" w14:textId="76133E64" w:rsidR="00450D32" w:rsidRDefault="00450D32" w:rsidP="00450D32">
            <w:pPr>
              <w:pStyle w:val="FP-TableContent-Normal"/>
              <w:jc w:val="both"/>
              <w:rPr>
                <w:rFonts w:cstheme="minorHAnsi"/>
                <w:lang w:val="en-US"/>
              </w:rPr>
            </w:pPr>
            <w:r>
              <w:rPr>
                <w:rFonts w:cstheme="minorHAnsi"/>
                <w:lang w:val="en-US"/>
              </w:rPr>
              <w:t>Kacper Sikorski</w:t>
            </w:r>
          </w:p>
        </w:tc>
        <w:tc>
          <w:tcPr>
            <w:tcW w:w="3400" w:type="dxa"/>
          </w:tcPr>
          <w:p w14:paraId="308E537A" w14:textId="0825CEA3" w:rsidR="00450D32" w:rsidRDefault="003E6AA7" w:rsidP="00450D32">
            <w:pPr>
              <w:pStyle w:val="FP-TableContent-Normal"/>
              <w:jc w:val="both"/>
              <w:rPr>
                <w:rFonts w:cstheme="minorHAnsi"/>
                <w:lang w:val="en-US"/>
              </w:rPr>
            </w:pPr>
            <w:r w:rsidRPr="003E6AA7">
              <w:rPr>
                <w:rFonts w:cstheme="minorHAnsi"/>
                <w:lang w:val="en-US"/>
              </w:rPr>
              <w:t>Expanded glossary</w:t>
            </w:r>
            <w:r w:rsidR="00250801">
              <w:rPr>
                <w:rFonts w:cstheme="minorHAnsi"/>
                <w:lang w:val="en-US"/>
              </w:rPr>
              <w:t xml:space="preserve"> </w:t>
            </w:r>
            <w:r w:rsidR="00250801" w:rsidRPr="00250801">
              <w:rPr>
                <w:rFonts w:cstheme="minorHAnsi"/>
                <w:lang w:val="en-US"/>
              </w:rPr>
              <w:t xml:space="preserve">in </w:t>
            </w:r>
            <w:r w:rsidR="00250801">
              <w:rPr>
                <w:rFonts w:cstheme="minorHAnsi"/>
                <w:lang w:val="en-US"/>
              </w:rPr>
              <w:t>testing</w:t>
            </w:r>
            <w:r w:rsidR="00250801" w:rsidRPr="00250801">
              <w:rPr>
                <w:rFonts w:cstheme="minorHAnsi"/>
                <w:lang w:val="en-US"/>
              </w:rPr>
              <w:t xml:space="preserve"> field</w:t>
            </w:r>
          </w:p>
        </w:tc>
      </w:tr>
      <w:tr w:rsidR="00D9120C" w:rsidRPr="001C7884" w14:paraId="26533D5C" w14:textId="77777777" w:rsidTr="00DE2B24">
        <w:tc>
          <w:tcPr>
            <w:tcW w:w="1108" w:type="dxa"/>
          </w:tcPr>
          <w:p w14:paraId="64F4E9EF" w14:textId="2536AD10" w:rsidR="00D9120C" w:rsidRDefault="00D9120C" w:rsidP="00450D32">
            <w:pPr>
              <w:pStyle w:val="FP-TableContent-Normal"/>
              <w:jc w:val="both"/>
              <w:rPr>
                <w:rFonts w:cstheme="minorHAnsi"/>
                <w:lang w:val="en-US"/>
              </w:rPr>
            </w:pPr>
            <w:r>
              <w:rPr>
                <w:rFonts w:cstheme="minorHAnsi"/>
                <w:lang w:val="en-US"/>
              </w:rPr>
              <w:t>5.2</w:t>
            </w:r>
          </w:p>
        </w:tc>
        <w:tc>
          <w:tcPr>
            <w:tcW w:w="1172" w:type="dxa"/>
          </w:tcPr>
          <w:p w14:paraId="22BF60E6" w14:textId="178DDC0F" w:rsidR="00D9120C" w:rsidRDefault="00D9120C" w:rsidP="00450D32">
            <w:pPr>
              <w:pStyle w:val="FP-TableContent-Normal"/>
              <w:jc w:val="both"/>
              <w:rPr>
                <w:rFonts w:cstheme="minorHAnsi"/>
                <w:lang w:val="en-US"/>
              </w:rPr>
            </w:pPr>
            <w:r>
              <w:rPr>
                <w:rFonts w:cstheme="minorHAnsi"/>
                <w:lang w:val="en-US"/>
              </w:rPr>
              <w:t>2025/01/07</w:t>
            </w:r>
          </w:p>
        </w:tc>
        <w:tc>
          <w:tcPr>
            <w:tcW w:w="1839" w:type="dxa"/>
          </w:tcPr>
          <w:p w14:paraId="22F520B0" w14:textId="4173CD9F" w:rsidR="00D9120C" w:rsidRDefault="00D9120C" w:rsidP="00450D32">
            <w:pPr>
              <w:pStyle w:val="FP-TableContent-Normal"/>
              <w:jc w:val="both"/>
              <w:rPr>
                <w:rFonts w:cstheme="minorHAnsi"/>
                <w:lang w:val="en-US"/>
              </w:rPr>
            </w:pPr>
            <w:r w:rsidRPr="00D9120C">
              <w:rPr>
                <w:rFonts w:cstheme="minorHAnsi"/>
                <w:lang w:val="en-US"/>
              </w:rPr>
              <w:t>Konrad Wnuk</w:t>
            </w:r>
          </w:p>
        </w:tc>
        <w:tc>
          <w:tcPr>
            <w:tcW w:w="1551" w:type="dxa"/>
          </w:tcPr>
          <w:p w14:paraId="30F3BE34" w14:textId="77777777" w:rsidR="00D9120C" w:rsidRDefault="00D9120C" w:rsidP="00450D32">
            <w:pPr>
              <w:pStyle w:val="FP-TableContent-Normal"/>
              <w:jc w:val="both"/>
              <w:rPr>
                <w:rFonts w:cstheme="minorHAnsi"/>
                <w:lang w:val="en-US"/>
              </w:rPr>
            </w:pPr>
          </w:p>
        </w:tc>
        <w:tc>
          <w:tcPr>
            <w:tcW w:w="3400" w:type="dxa"/>
          </w:tcPr>
          <w:p w14:paraId="11D4A88F" w14:textId="28EF2082" w:rsidR="00D9120C" w:rsidRPr="003E6AA7" w:rsidRDefault="001C7884" w:rsidP="00450D32">
            <w:pPr>
              <w:pStyle w:val="FP-TableContent-Normal"/>
              <w:jc w:val="both"/>
              <w:rPr>
                <w:rFonts w:cstheme="minorHAnsi"/>
                <w:lang w:val="en-US"/>
              </w:rPr>
            </w:pPr>
            <w:r w:rsidRPr="001C7884">
              <w:rPr>
                <w:rFonts w:cstheme="minorHAnsi"/>
                <w:lang w:val="en-US"/>
              </w:rPr>
              <w:t>Correct and design new test descriptions according to recommendations</w:t>
            </w:r>
          </w:p>
        </w:tc>
      </w:tr>
    </w:tbl>
    <w:p w14:paraId="62E30F8A" w14:textId="77777777" w:rsidR="008119CC" w:rsidRPr="0048677F" w:rsidRDefault="008119CC" w:rsidP="006125B7">
      <w:pPr>
        <w:pStyle w:val="FP-Normal"/>
        <w:rPr>
          <w:rFonts w:ascii="Times New Roman" w:hAnsi="Times New Roman" w:cs="Times New Roman"/>
          <w:lang w:val="en-US"/>
        </w:rPr>
      </w:pPr>
    </w:p>
    <w:p w14:paraId="3B5BC859" w14:textId="77777777" w:rsidR="00832547" w:rsidRPr="0048677F" w:rsidRDefault="00832547" w:rsidP="00CF676D">
      <w:pPr>
        <w:pStyle w:val="FP-Normal"/>
        <w:rPr>
          <w:rFonts w:ascii="Times New Roman" w:hAnsi="Times New Roman" w:cs="Times New Roman"/>
          <w:lang w:val="en-US"/>
        </w:rPr>
      </w:pPr>
    </w:p>
    <w:p w14:paraId="3BD80311" w14:textId="32E80B2A" w:rsidR="008119CC" w:rsidRPr="00844C1F" w:rsidRDefault="00633340" w:rsidP="00243173">
      <w:pPr>
        <w:pStyle w:val="FP-Heading1"/>
        <w:rPr>
          <w:rFonts w:cstheme="majorHAnsi"/>
          <w:lang w:val="en-US"/>
        </w:rPr>
      </w:pPr>
      <w:bookmarkStart w:id="22" w:name="_Toc187162552"/>
      <w:r w:rsidRPr="00844C1F">
        <w:rPr>
          <w:rFonts w:cstheme="majorHAnsi"/>
          <w:lang w:val="en-US"/>
        </w:rPr>
        <w:lastRenderedPageBreak/>
        <w:t>Introduction</w:t>
      </w:r>
      <w:bookmarkEnd w:id="22"/>
    </w:p>
    <w:p w14:paraId="023F575A" w14:textId="18938C3A" w:rsidR="006B6ED7" w:rsidRPr="0048677F" w:rsidRDefault="00B84C81" w:rsidP="007B3236">
      <w:pPr>
        <w:pStyle w:val="FP-Normal"/>
        <w:rPr>
          <w:lang w:val="en-US"/>
        </w:rPr>
      </w:pPr>
      <w:r w:rsidRPr="0048677F">
        <w:rPr>
          <w:lang w:val="en-US"/>
        </w:rPr>
        <w:t xml:space="preserve">This project document outlines the development of an </w:t>
      </w:r>
      <w:r w:rsidRPr="00F24B73">
        <w:rPr>
          <w:lang w:val="en-US"/>
        </w:rPr>
        <w:t>AI-based</w:t>
      </w:r>
      <w:r w:rsidRPr="00A950F9">
        <w:rPr>
          <w:b/>
          <w:bCs/>
          <w:lang w:val="en-US"/>
        </w:rPr>
        <w:t xml:space="preserve"> system</w:t>
      </w:r>
      <w:r w:rsidRPr="0048677F">
        <w:rPr>
          <w:lang w:val="en-US"/>
        </w:rPr>
        <w:t xml:space="preserve"> that generates descriptive captions for </w:t>
      </w:r>
      <w:r w:rsidRPr="00A950F9">
        <w:rPr>
          <w:b/>
          <w:bCs/>
          <w:lang w:val="en-US"/>
        </w:rPr>
        <w:t>agricultural images</w:t>
      </w:r>
      <w:r w:rsidRPr="0048677F">
        <w:rPr>
          <w:lang w:val="en-US"/>
        </w:rPr>
        <w:t xml:space="preserve">, leveraging the capabilities of </w:t>
      </w:r>
      <w:r w:rsidRPr="00A950F9">
        <w:rPr>
          <w:b/>
          <w:bCs/>
          <w:lang w:val="en-US"/>
        </w:rPr>
        <w:t>Large Language Models (LLMs)</w:t>
      </w:r>
      <w:r w:rsidRPr="0048677F">
        <w:rPr>
          <w:lang w:val="en-US"/>
        </w:rPr>
        <w:t xml:space="preserve">. The project aims to support various users, including </w:t>
      </w:r>
      <w:r w:rsidRPr="00AF33A3">
        <w:rPr>
          <w:b/>
          <w:bCs/>
          <w:lang w:val="en-US"/>
        </w:rPr>
        <w:t>farmers</w:t>
      </w:r>
      <w:r w:rsidRPr="0048677F">
        <w:rPr>
          <w:lang w:val="en-US"/>
        </w:rPr>
        <w:t xml:space="preserve">, </w:t>
      </w:r>
      <w:r w:rsidR="0014028D" w:rsidRPr="0014028D">
        <w:rPr>
          <w:b/>
          <w:bCs/>
          <w:lang w:val="en-US"/>
        </w:rPr>
        <w:t>agricultural analysts</w:t>
      </w:r>
      <w:r w:rsidRPr="0048677F">
        <w:rPr>
          <w:lang w:val="en-US"/>
        </w:rPr>
        <w:t xml:space="preserve">, and </w:t>
      </w:r>
      <w:r w:rsidRPr="0014028D">
        <w:rPr>
          <w:b/>
          <w:bCs/>
          <w:lang w:val="en-US"/>
        </w:rPr>
        <w:t>visually impaired individuals</w:t>
      </w:r>
      <w:r w:rsidRPr="0048677F">
        <w:rPr>
          <w:lang w:val="en-US"/>
        </w:rPr>
        <w:t xml:space="preserve">, by transforming visual data into </w:t>
      </w:r>
      <w:r w:rsidRPr="00A950F9">
        <w:rPr>
          <w:b/>
          <w:bCs/>
          <w:lang w:val="en-US"/>
        </w:rPr>
        <w:t>accessible</w:t>
      </w:r>
      <w:r w:rsidRPr="0048677F">
        <w:rPr>
          <w:lang w:val="en-US"/>
        </w:rPr>
        <w:t>, informative content. By utilizing advanced AI technologies, this system bridges the gap between the complex analysis of agricultural imagery and practical, user-friendly output.</w:t>
      </w:r>
    </w:p>
    <w:p w14:paraId="3E4AE13F" w14:textId="7854D5AC" w:rsidR="00DD5E4C" w:rsidRPr="0048677F" w:rsidRDefault="009055AF" w:rsidP="0074344A">
      <w:pPr>
        <w:pStyle w:val="FP-Heading21"/>
        <w:rPr>
          <w:lang w:val="en-US"/>
        </w:rPr>
      </w:pPr>
      <w:bookmarkStart w:id="23" w:name="_Toc187162553"/>
      <w:r w:rsidRPr="0048677F">
        <w:rPr>
          <w:lang w:val="en-US"/>
        </w:rPr>
        <w:t>Background</w:t>
      </w:r>
      <w:bookmarkEnd w:id="23"/>
    </w:p>
    <w:p w14:paraId="3B497A9E" w14:textId="005A7533" w:rsidR="006B6ED7" w:rsidRPr="0048677F" w:rsidRDefault="006B6ED7" w:rsidP="006B6ED7">
      <w:pPr>
        <w:pStyle w:val="FP-Normal"/>
        <w:rPr>
          <w:lang w:val="en-US"/>
        </w:rPr>
      </w:pPr>
      <w:r w:rsidRPr="0048677F">
        <w:rPr>
          <w:lang w:val="en-US"/>
        </w:rPr>
        <w:t xml:space="preserve">Advances in artificial intelligence, particularly with </w:t>
      </w:r>
      <w:r w:rsidRPr="00FB3321">
        <w:rPr>
          <w:b/>
          <w:bCs/>
          <w:lang w:val="en-US"/>
        </w:rPr>
        <w:t>LLMs</w:t>
      </w:r>
      <w:r w:rsidRPr="0048677F">
        <w:rPr>
          <w:lang w:val="en-US"/>
        </w:rPr>
        <w:t>, have significantly impacted various industries by enabling automated interpretation and text generation. These models have been instrumental in transforming how we interact with data across sectors like healthcare, environmental science, and automated support services. In agriculture, AI systems capable of processing and describing images offer critical support for tasks such as monitoring crop health, identifying plant species, or detecting pests. Such tools benefit users who may not have technical expertise and create more inclusive access for individuals with visual impairments.</w:t>
      </w:r>
    </w:p>
    <w:p w14:paraId="6FD20AF6" w14:textId="543EDE03" w:rsidR="00D826B8" w:rsidRPr="0048677F" w:rsidRDefault="00335D5E" w:rsidP="00335D5E">
      <w:pPr>
        <w:pStyle w:val="FP-Heading21"/>
        <w:rPr>
          <w:lang w:val="en-US"/>
        </w:rPr>
      </w:pPr>
      <w:bookmarkStart w:id="24" w:name="_Toc187162554"/>
      <w:r w:rsidRPr="0048677F">
        <w:rPr>
          <w:lang w:val="en-US"/>
        </w:rPr>
        <w:t>System Overview</w:t>
      </w:r>
      <w:bookmarkEnd w:id="24"/>
    </w:p>
    <w:p w14:paraId="191BF84C" w14:textId="0327BC2E" w:rsidR="00DE41B3" w:rsidRPr="0048677F" w:rsidRDefault="00335D5E" w:rsidP="00335D5E">
      <w:pPr>
        <w:pStyle w:val="FP-Normal"/>
        <w:rPr>
          <w:lang w:val="en-US"/>
        </w:rPr>
      </w:pPr>
      <w:r w:rsidRPr="6C027BEB">
        <w:rPr>
          <w:lang w:val="en-US"/>
        </w:rPr>
        <w:t xml:space="preserve">The system will be built using </w:t>
      </w:r>
      <w:r w:rsidRPr="6C027BEB">
        <w:rPr>
          <w:b/>
          <w:bCs/>
          <w:lang w:val="en-US"/>
        </w:rPr>
        <w:t>Python</w:t>
      </w:r>
      <w:r w:rsidRPr="6C027BEB">
        <w:rPr>
          <w:lang w:val="en-US"/>
        </w:rPr>
        <w:t xml:space="preserve"> as the main programming language and will employ </w:t>
      </w:r>
      <w:r w:rsidRPr="6C027BEB">
        <w:rPr>
          <w:b/>
          <w:bCs/>
          <w:lang w:val="en-US"/>
        </w:rPr>
        <w:t>TensorFlow</w:t>
      </w:r>
      <w:r w:rsidRPr="6C027BEB">
        <w:rPr>
          <w:lang w:val="en-US"/>
        </w:rPr>
        <w:t xml:space="preserve"> for integrating and </w:t>
      </w:r>
      <w:r w:rsidRPr="6C027BEB">
        <w:rPr>
          <w:b/>
          <w:bCs/>
          <w:lang w:val="en-US"/>
        </w:rPr>
        <w:t>fine-tuning pre-trained LLMs</w:t>
      </w:r>
      <w:r w:rsidRPr="6C027BEB">
        <w:rPr>
          <w:lang w:val="en-US"/>
        </w:rPr>
        <w:t xml:space="preserve"> that can generate descriptions from images.</w:t>
      </w:r>
      <w:r w:rsidR="00E906F8" w:rsidRPr="6C027BEB">
        <w:rPr>
          <w:lang w:val="en-US"/>
        </w:rPr>
        <w:t xml:space="preserve"> System will generate </w:t>
      </w:r>
      <w:r w:rsidR="00656D0F" w:rsidRPr="6C027BEB">
        <w:rPr>
          <w:b/>
          <w:bCs/>
          <w:lang w:val="en-US"/>
        </w:rPr>
        <w:t xml:space="preserve">images </w:t>
      </w:r>
      <w:r w:rsidR="00E906F8" w:rsidRPr="6C027BEB">
        <w:rPr>
          <w:b/>
          <w:bCs/>
          <w:lang w:val="en-US"/>
        </w:rPr>
        <w:t>descriptions</w:t>
      </w:r>
      <w:r w:rsidR="00E906F8" w:rsidRPr="6C027BEB">
        <w:rPr>
          <w:lang w:val="en-US"/>
        </w:rPr>
        <w:t xml:space="preserve"> related to agricultural topics. Within the system, the language model will process images in </w:t>
      </w:r>
      <w:r w:rsidR="00E906F8" w:rsidRPr="6C027BEB">
        <w:rPr>
          <w:b/>
          <w:bCs/>
          <w:lang w:val="en-US"/>
        </w:rPr>
        <w:t>RGB</w:t>
      </w:r>
      <w:r w:rsidR="00E906F8" w:rsidRPr="6C027BEB">
        <w:rPr>
          <w:lang w:val="en-US"/>
        </w:rPr>
        <w:t xml:space="preserve"> format to generate a general description of the images. These images may depict elements such as agricultural fields, plants or plant problems. The system will be a tool to support visual content analysis, useful for </w:t>
      </w:r>
      <w:r w:rsidR="00E906F8" w:rsidRPr="6C027BEB">
        <w:rPr>
          <w:b/>
          <w:bCs/>
          <w:lang w:val="en-US"/>
        </w:rPr>
        <w:t>crop management</w:t>
      </w:r>
      <w:r w:rsidR="00E906F8" w:rsidRPr="6C027BEB">
        <w:rPr>
          <w:lang w:val="en-US"/>
        </w:rPr>
        <w:t>.</w:t>
      </w:r>
      <w:r w:rsidR="002869EA" w:rsidRPr="6C027BEB">
        <w:rPr>
          <w:lang w:val="en-US"/>
        </w:rPr>
        <w:t xml:space="preserve"> </w:t>
      </w:r>
      <w:r w:rsidR="002869EA" w:rsidRPr="6C027BEB">
        <w:rPr>
          <w:b/>
          <w:bCs/>
          <w:lang w:val="en-US"/>
        </w:rPr>
        <w:t>GUI</w:t>
      </w:r>
      <w:r w:rsidR="002869EA" w:rsidRPr="6C027BEB">
        <w:rPr>
          <w:lang w:val="en-US"/>
        </w:rPr>
        <w:t xml:space="preserve"> built in </w:t>
      </w:r>
      <w:r w:rsidR="002869EA" w:rsidRPr="6C027BEB">
        <w:rPr>
          <w:b/>
          <w:bCs/>
          <w:lang w:val="en-US"/>
        </w:rPr>
        <w:t>Tkinter</w:t>
      </w:r>
      <w:r w:rsidR="002869EA" w:rsidRPr="6C027BEB">
        <w:rPr>
          <w:lang w:val="en-US"/>
        </w:rPr>
        <w:t xml:space="preserve"> for </w:t>
      </w:r>
      <w:r w:rsidR="002869EA" w:rsidRPr="6C027BEB">
        <w:rPr>
          <w:b/>
          <w:bCs/>
          <w:lang w:val="en-US"/>
        </w:rPr>
        <w:t>Python</w:t>
      </w:r>
      <w:r w:rsidR="002869EA" w:rsidRPr="6C027BEB">
        <w:rPr>
          <w:lang w:val="en-US"/>
        </w:rPr>
        <w:t xml:space="preserve">, which will allow the user to point to a folder containing images for analysis. The process begins with the extraction and analysis of the </w:t>
      </w:r>
      <w:r w:rsidR="002869EA" w:rsidRPr="6C027BEB">
        <w:rPr>
          <w:b/>
          <w:bCs/>
          <w:lang w:val="en-US"/>
        </w:rPr>
        <w:t>RGB channels</w:t>
      </w:r>
      <w:r w:rsidR="002869EA" w:rsidRPr="6C027BEB">
        <w:rPr>
          <w:lang w:val="en-US"/>
        </w:rPr>
        <w:t xml:space="preserve"> of the images </w:t>
      </w:r>
      <w:r w:rsidR="00974F60" w:rsidRPr="6C027BEB">
        <w:rPr>
          <w:lang w:val="en-US"/>
        </w:rPr>
        <w:t xml:space="preserve">– </w:t>
      </w:r>
      <w:r w:rsidR="002869EA" w:rsidRPr="6C027BEB">
        <w:rPr>
          <w:lang w:val="en-US"/>
        </w:rPr>
        <w:t xml:space="preserve">the images will be divided into packets, which will allow efficient management of memory and processing time, avoiding the simultaneous analysis of too many images. Each image packet is processed sequentially, and the generated descriptions will be written in </w:t>
      </w:r>
      <w:r w:rsidR="002869EA" w:rsidRPr="6C027BEB">
        <w:rPr>
          <w:b/>
          <w:bCs/>
          <w:lang w:val="en-US"/>
        </w:rPr>
        <w:t>batches</w:t>
      </w:r>
      <w:r w:rsidR="002869EA" w:rsidRPr="6C027BEB">
        <w:rPr>
          <w:lang w:val="en-US"/>
        </w:rPr>
        <w:t xml:space="preserve"> to the </w:t>
      </w:r>
      <w:r w:rsidR="002869EA" w:rsidRPr="6C027BEB">
        <w:rPr>
          <w:b/>
          <w:bCs/>
          <w:lang w:val="en-US"/>
        </w:rPr>
        <w:t>output file</w:t>
      </w:r>
      <w:r w:rsidR="002869EA" w:rsidRPr="6C027BEB">
        <w:rPr>
          <w:lang w:val="en-US"/>
        </w:rPr>
        <w:t xml:space="preserve">. </w:t>
      </w:r>
      <w:r w:rsidR="00187DC4" w:rsidRPr="6C027BEB">
        <w:rPr>
          <w:lang w:val="en-US"/>
        </w:rPr>
        <w:t xml:space="preserve"> </w:t>
      </w:r>
      <w:r w:rsidR="002F7A1E" w:rsidRPr="6C027BEB">
        <w:rPr>
          <w:b/>
          <w:bCs/>
          <w:lang w:val="en-US"/>
        </w:rPr>
        <w:t>Farmers</w:t>
      </w:r>
      <w:r w:rsidR="002F7A1E" w:rsidRPr="6C027BEB">
        <w:rPr>
          <w:lang w:val="en-US"/>
        </w:rPr>
        <w:t xml:space="preserve"> can use the system</w:t>
      </w:r>
      <w:r w:rsidR="00150E96" w:rsidRPr="6C027BEB">
        <w:rPr>
          <w:lang w:val="en-US"/>
        </w:rPr>
        <w:t xml:space="preserve"> as </w:t>
      </w:r>
      <w:r w:rsidR="00150E96" w:rsidRPr="6C027BEB">
        <w:rPr>
          <w:b/>
          <w:bCs/>
          <w:lang w:val="en-US"/>
        </w:rPr>
        <w:t>assistive tool</w:t>
      </w:r>
      <w:r w:rsidR="002F7A1E" w:rsidRPr="6C027BEB">
        <w:rPr>
          <w:lang w:val="en-US"/>
        </w:rPr>
        <w:t xml:space="preserve"> to monitor crop health and detect potential issues through generated image descriptions, facilitating quicker and more informed decisions.</w:t>
      </w:r>
      <w:r w:rsidR="00BA39AF" w:rsidRPr="6C027BEB">
        <w:rPr>
          <w:lang w:val="en-US"/>
        </w:rPr>
        <w:t xml:space="preserve"> </w:t>
      </w:r>
      <w:r w:rsidR="00AD6ADE" w:rsidRPr="6C027BEB">
        <w:rPr>
          <w:b/>
          <w:bCs/>
          <w:lang w:val="en-US"/>
        </w:rPr>
        <w:t>Advanced analysts</w:t>
      </w:r>
      <w:r w:rsidR="00AD6ADE" w:rsidRPr="6C027BEB">
        <w:rPr>
          <w:lang w:val="en-US"/>
        </w:rPr>
        <w:t xml:space="preserve"> benefit from the system by conducting more detailed interpretations of </w:t>
      </w:r>
      <w:r w:rsidR="009507D7" w:rsidRPr="6C027BEB">
        <w:rPr>
          <w:lang w:val="en-US"/>
        </w:rPr>
        <w:t>many</w:t>
      </w:r>
      <w:r w:rsidR="00AD6ADE" w:rsidRPr="6C027BEB">
        <w:rPr>
          <w:lang w:val="en-US"/>
        </w:rPr>
        <w:t xml:space="preserve"> agricultural images.</w:t>
      </w:r>
      <w:r w:rsidR="00DA11F6" w:rsidRPr="6C027BEB">
        <w:rPr>
          <w:lang w:val="en-US"/>
        </w:rPr>
        <w:t xml:space="preserve"> The system's performance can be further enhanced through </w:t>
      </w:r>
      <w:r w:rsidR="00DA11F6" w:rsidRPr="6C027BEB">
        <w:rPr>
          <w:b/>
          <w:bCs/>
          <w:lang w:val="en-US"/>
        </w:rPr>
        <w:t>model training</w:t>
      </w:r>
      <w:r w:rsidR="00DA11F6" w:rsidRPr="6C027BEB">
        <w:rPr>
          <w:lang w:val="en-US"/>
        </w:rPr>
        <w:t>, a process that involves teaching the AI model to improve its ability to generate accurate descriptions by exposing it to various datasets.</w:t>
      </w:r>
    </w:p>
    <w:p w14:paraId="1B9A8E99" w14:textId="74EDA7E2" w:rsidR="00335D5E" w:rsidRDefault="0096119C" w:rsidP="0096119C">
      <w:pPr>
        <w:pStyle w:val="FP-Heading1"/>
      </w:pPr>
      <w:bookmarkStart w:id="25" w:name="_Toc187162555"/>
      <w:r w:rsidRPr="0096119C">
        <w:lastRenderedPageBreak/>
        <w:t>Requirements</w:t>
      </w:r>
      <w:bookmarkEnd w:id="25"/>
    </w:p>
    <w:p w14:paraId="4B4F8E95" w14:textId="23D08999" w:rsidR="0096119C" w:rsidRDefault="003A388C" w:rsidP="0096119C">
      <w:pPr>
        <w:pStyle w:val="FP-Normal"/>
      </w:pPr>
      <w:r w:rsidRPr="003A388C">
        <w:t>This section specifies the functional and non-functional requirements for the</w:t>
      </w:r>
      <w:r>
        <w:t xml:space="preserve"> project</w:t>
      </w:r>
      <w:r w:rsidRPr="003A388C">
        <w:t>, including clear identifiers and acceptance criteria. The functional requirements (FR) detail what the system must accomplish, while the non-functional requirements (NFR) describe the attributes and constraints for optimal performance</w:t>
      </w:r>
      <w:r>
        <w:t xml:space="preserve"> </w:t>
      </w:r>
      <w:r w:rsidR="00FB29A0" w:rsidRPr="00FB29A0">
        <w:t>and user satisfaction.</w:t>
      </w:r>
    </w:p>
    <w:p w14:paraId="28075F4C" w14:textId="5EE59D07" w:rsidR="0022133F" w:rsidRDefault="0022133F" w:rsidP="0022133F">
      <w:pPr>
        <w:pStyle w:val="FP-Heading21"/>
      </w:pPr>
      <w:bookmarkStart w:id="26" w:name="_Toc187162556"/>
      <w:r w:rsidRPr="0022133F">
        <w:t>Functional Requirements</w:t>
      </w:r>
      <w:bookmarkEnd w:id="26"/>
    </w:p>
    <w:p w14:paraId="2BF5B7D3" w14:textId="0EAC3AE6" w:rsidR="0022133F" w:rsidRDefault="00C22900" w:rsidP="0022133F">
      <w:pPr>
        <w:pStyle w:val="FP-Normal"/>
      </w:pPr>
      <w:r w:rsidRPr="00C22900">
        <w:t>The functional requirements specify the key functionalities of the system. Each requirement is identified for easy reference.</w:t>
      </w:r>
    </w:p>
    <w:p w14:paraId="2ED1028E" w14:textId="75293E02" w:rsidR="00087B78" w:rsidRDefault="00087B78" w:rsidP="0022133F">
      <w:pPr>
        <w:pStyle w:val="FP-Normal"/>
      </w:pPr>
      <w:r w:rsidRPr="00087B78">
        <w:rPr>
          <w:b/>
          <w:bCs/>
        </w:rPr>
        <w:t>FR.1 – Image Input and Processing</w:t>
      </w:r>
      <w:r w:rsidRPr="00087B78">
        <w:t xml:space="preserve"> – The system must allow </w:t>
      </w:r>
      <w:r w:rsidR="00281775">
        <w:rPr>
          <w:b/>
          <w:bCs/>
          <w:lang w:val="en-US"/>
        </w:rPr>
        <w:t>u</w:t>
      </w:r>
      <w:r w:rsidR="00281775" w:rsidRPr="00136BBA">
        <w:rPr>
          <w:b/>
          <w:bCs/>
          <w:lang w:val="en-US"/>
        </w:rPr>
        <w:t>ser</w:t>
      </w:r>
      <w:r w:rsidR="00281775" w:rsidRPr="00087B78">
        <w:t xml:space="preserve"> </w:t>
      </w:r>
      <w:r w:rsidRPr="00087B78">
        <w:t xml:space="preserve">to upload and process input images, including hyperspectral image sets. </w:t>
      </w:r>
      <w:r w:rsidR="00281775" w:rsidRPr="00136BBA">
        <w:rPr>
          <w:b/>
          <w:bCs/>
          <w:lang w:val="en-US"/>
        </w:rPr>
        <w:t>User</w:t>
      </w:r>
      <w:r w:rsidR="00281775" w:rsidRPr="00087B78">
        <w:t xml:space="preserve"> </w:t>
      </w:r>
      <w:r w:rsidRPr="00087B78">
        <w:t xml:space="preserve">should be able to select specific </w:t>
      </w:r>
      <w:r w:rsidRPr="00882E61">
        <w:rPr>
          <w:b/>
          <w:bCs/>
        </w:rPr>
        <w:t>RGB channels</w:t>
      </w:r>
      <w:r w:rsidRPr="00087B78">
        <w:t xml:space="preserve"> from these hyperspectral bands or have the system automatically detect the appropriate channels.</w:t>
      </w:r>
    </w:p>
    <w:p w14:paraId="05AE5A46" w14:textId="473F330B" w:rsidR="007A031B" w:rsidRPr="008F4BD0" w:rsidRDefault="007A031B" w:rsidP="0022133F">
      <w:pPr>
        <w:pStyle w:val="FP-Normal"/>
        <w:rPr>
          <w:i/>
          <w:iCs/>
        </w:rPr>
      </w:pPr>
      <w:r w:rsidRPr="008F4BD0">
        <w:rPr>
          <w:i/>
          <w:iCs/>
        </w:rPr>
        <w:t>Acceptance Criteria:</w:t>
      </w:r>
    </w:p>
    <w:p w14:paraId="3C68D33A" w14:textId="08E57861" w:rsidR="007A031B" w:rsidRDefault="007A031B" w:rsidP="007A031B">
      <w:pPr>
        <w:pStyle w:val="FP-List-Bullet"/>
      </w:pPr>
      <w:r w:rsidRPr="007A031B">
        <w:t xml:space="preserve">The system provides an option in the GUI to manually select </w:t>
      </w:r>
      <w:r w:rsidRPr="00882E61">
        <w:rPr>
          <w:b/>
          <w:bCs/>
        </w:rPr>
        <w:t>RGB channels</w:t>
      </w:r>
      <w:r w:rsidRPr="007A031B">
        <w:t xml:space="preserve"> from an input image.</w:t>
      </w:r>
    </w:p>
    <w:p w14:paraId="6F7B6256" w14:textId="42BEE82C" w:rsidR="007A031B" w:rsidRDefault="007A031B" w:rsidP="007A031B">
      <w:pPr>
        <w:pStyle w:val="FP-List-Bullet"/>
      </w:pPr>
      <w:r w:rsidRPr="007A031B">
        <w:t xml:space="preserve">The system has an automated detection feature for identifying </w:t>
      </w:r>
      <w:r w:rsidRPr="00882E61">
        <w:rPr>
          <w:b/>
          <w:bCs/>
        </w:rPr>
        <w:t>RGB channels</w:t>
      </w:r>
      <w:r w:rsidRPr="007A031B">
        <w:t xml:space="preserve"> in hyperspectral images.</w:t>
      </w:r>
    </w:p>
    <w:p w14:paraId="607BB291" w14:textId="099119EB" w:rsidR="00F8678D" w:rsidRDefault="00983410" w:rsidP="007A031B">
      <w:pPr>
        <w:pStyle w:val="FP-List-Bullet"/>
      </w:pPr>
      <w:r>
        <w:t>T</w:t>
      </w:r>
      <w:r w:rsidR="00F8678D" w:rsidRPr="00F8678D">
        <w:t xml:space="preserve">he system can process </w:t>
      </w:r>
      <w:r w:rsidR="008A6442" w:rsidRPr="00815D5D">
        <w:rPr>
          <w:b/>
          <w:bCs/>
        </w:rPr>
        <w:t xml:space="preserve">low-resolution </w:t>
      </w:r>
      <w:r w:rsidR="00F8678D" w:rsidRPr="00815D5D">
        <w:rPr>
          <w:b/>
          <w:bCs/>
        </w:rPr>
        <w:t>images</w:t>
      </w:r>
      <w:r w:rsidR="00F8678D" w:rsidRPr="00F8678D">
        <w:t xml:space="preserve"> up to a resolution of 1024x1024 pixels without errors.</w:t>
      </w:r>
    </w:p>
    <w:p w14:paraId="110FB595" w14:textId="77777777" w:rsidR="00CF5E52" w:rsidRDefault="00CF5E52" w:rsidP="00CF5E52">
      <w:pPr>
        <w:pStyle w:val="FP-List-Bullet"/>
        <w:numPr>
          <w:ilvl w:val="0"/>
          <w:numId w:val="0"/>
        </w:numPr>
      </w:pPr>
    </w:p>
    <w:p w14:paraId="63278920" w14:textId="2A7D960E" w:rsidR="00166D7C" w:rsidRDefault="00CF5E52" w:rsidP="0022133F">
      <w:pPr>
        <w:pStyle w:val="FP-Normal"/>
      </w:pPr>
      <w:r w:rsidRPr="00CF5E52">
        <w:rPr>
          <w:b/>
          <w:bCs/>
        </w:rPr>
        <w:t>FR.2 – Batch Image Processing</w:t>
      </w:r>
      <w:r>
        <w:rPr>
          <w:b/>
          <w:bCs/>
        </w:rPr>
        <w:t xml:space="preserve"> </w:t>
      </w:r>
      <w:r>
        <w:t xml:space="preserve">– </w:t>
      </w:r>
      <w:r w:rsidRPr="00CF5E52">
        <w:t>The system must process images in batches to manage memory and optimize processing time.</w:t>
      </w:r>
    </w:p>
    <w:p w14:paraId="21CCB4D9" w14:textId="19B2EAC8" w:rsidR="00CF5E52" w:rsidRDefault="00CF5E52" w:rsidP="0022133F">
      <w:pPr>
        <w:pStyle w:val="FP-Normal"/>
        <w:rPr>
          <w:i/>
          <w:iCs/>
        </w:rPr>
      </w:pPr>
      <w:r w:rsidRPr="00CF5E52">
        <w:rPr>
          <w:i/>
          <w:iCs/>
        </w:rPr>
        <w:t>Acceptance Criteria:</w:t>
      </w:r>
    </w:p>
    <w:p w14:paraId="28AC87A8" w14:textId="334FBF1F" w:rsidR="00CF5E52" w:rsidRDefault="0031733A" w:rsidP="00CF5E52">
      <w:pPr>
        <w:pStyle w:val="FP-List-Bullet"/>
      </w:pPr>
      <w:r w:rsidRPr="0031733A">
        <w:t xml:space="preserve">The system outputs progress logs for </w:t>
      </w:r>
      <w:r w:rsidRPr="00064834">
        <w:rPr>
          <w:b/>
          <w:bCs/>
        </w:rPr>
        <w:t>batch processing</w:t>
      </w:r>
      <w:r w:rsidRPr="0031733A">
        <w:t>.</w:t>
      </w:r>
    </w:p>
    <w:p w14:paraId="78E79600" w14:textId="364E1C24" w:rsidR="00276558" w:rsidRDefault="00276558" w:rsidP="00CF5E52">
      <w:pPr>
        <w:pStyle w:val="FP-List-Bullet"/>
      </w:pPr>
      <w:r w:rsidRPr="00276558">
        <w:t>The system must handle large batches without encountering errors, except in cases of extremely large, impractical volumes. It should continue processing for longer durations if necessary but remain stable</w:t>
      </w:r>
      <w:r w:rsidR="00E21DE5">
        <w:t xml:space="preserve">, </w:t>
      </w:r>
      <w:r w:rsidRPr="00276558">
        <w:t>operational</w:t>
      </w:r>
      <w:r w:rsidR="00520687">
        <w:t xml:space="preserve"> </w:t>
      </w:r>
      <w:r w:rsidR="00520687" w:rsidRPr="00520687">
        <w:t>and provide a final output after completion</w:t>
      </w:r>
      <w:r w:rsidRPr="00276558">
        <w:t>.</w:t>
      </w:r>
    </w:p>
    <w:p w14:paraId="1ECBC892" w14:textId="77777777" w:rsidR="00674E69" w:rsidRDefault="00674E69" w:rsidP="00674E69">
      <w:pPr>
        <w:pStyle w:val="FP-List-Bullet"/>
        <w:numPr>
          <w:ilvl w:val="0"/>
          <w:numId w:val="0"/>
        </w:numPr>
        <w:ind w:left="1069"/>
      </w:pPr>
    </w:p>
    <w:p w14:paraId="1FB1A7E3" w14:textId="6A0969ED" w:rsidR="00AD2B61" w:rsidRDefault="00AD2B61" w:rsidP="00AD2B61">
      <w:pPr>
        <w:pStyle w:val="FP-List-Bullet"/>
        <w:numPr>
          <w:ilvl w:val="0"/>
          <w:numId w:val="0"/>
        </w:numPr>
      </w:pPr>
      <w:r w:rsidRPr="00AD2B61">
        <w:rPr>
          <w:b/>
          <w:bCs/>
        </w:rPr>
        <w:t>FR.3 – Description Generation</w:t>
      </w:r>
      <w:r>
        <w:rPr>
          <w:b/>
          <w:bCs/>
        </w:rPr>
        <w:t xml:space="preserve"> </w:t>
      </w:r>
      <w:r>
        <w:t xml:space="preserve">– </w:t>
      </w:r>
      <w:r w:rsidR="00F23177" w:rsidRPr="00F23177">
        <w:t xml:space="preserve">The system must use a pre-trained LLM to generate concise descriptions of the </w:t>
      </w:r>
      <w:r w:rsidR="001F312C" w:rsidRPr="00F23177">
        <w:t>analysed</w:t>
      </w:r>
      <w:r w:rsidR="00F23177" w:rsidRPr="00F23177">
        <w:t xml:space="preserve"> images, focusing on key visual elements.</w:t>
      </w:r>
    </w:p>
    <w:p w14:paraId="1E1C4B3A" w14:textId="55FF12A7" w:rsidR="00F23177" w:rsidRDefault="0030395D" w:rsidP="00AD2B61">
      <w:pPr>
        <w:pStyle w:val="FP-List-Bullet"/>
        <w:numPr>
          <w:ilvl w:val="0"/>
          <w:numId w:val="0"/>
        </w:numPr>
        <w:rPr>
          <w:i/>
          <w:iCs/>
        </w:rPr>
      </w:pPr>
      <w:r w:rsidRPr="0030395D">
        <w:rPr>
          <w:i/>
          <w:iCs/>
        </w:rPr>
        <w:t>Acceptance Criteria:</w:t>
      </w:r>
    </w:p>
    <w:p w14:paraId="5AAEEF07" w14:textId="62D81A33" w:rsidR="0030395D" w:rsidRDefault="0030395D" w:rsidP="0030395D">
      <w:pPr>
        <w:pStyle w:val="FP-List-Bullet"/>
      </w:pPr>
      <w:r w:rsidRPr="0030395D">
        <w:t xml:space="preserve">The generated descriptions cover primary image </w:t>
      </w:r>
      <w:r w:rsidR="00453E66" w:rsidRPr="00453E66">
        <w:rPr>
          <w:b/>
          <w:bCs/>
        </w:rPr>
        <w:t>nature elements</w:t>
      </w:r>
      <w:r w:rsidRPr="0030395D">
        <w:t xml:space="preserve"> such as crops, plants, and pest indicators.</w:t>
      </w:r>
      <w:r w:rsidR="007D1E9E">
        <w:t xml:space="preserve"> </w:t>
      </w:r>
    </w:p>
    <w:p w14:paraId="60FC7695" w14:textId="33A7E7AC" w:rsidR="0097147F" w:rsidRDefault="0097147F" w:rsidP="0030395D">
      <w:pPr>
        <w:pStyle w:val="FP-List-Bullet"/>
      </w:pPr>
      <w:r w:rsidRPr="0097147F">
        <w:t xml:space="preserve">The system provides the user with simple and quick access to </w:t>
      </w:r>
      <w:r w:rsidRPr="00341648">
        <w:rPr>
          <w:b/>
          <w:bCs/>
        </w:rPr>
        <w:t>visual analysis</w:t>
      </w:r>
      <w:r w:rsidRPr="0097147F">
        <w:t xml:space="preserve"> of images</w:t>
      </w:r>
      <w:r w:rsidR="00B91BA4">
        <w:t xml:space="preserve"> by a </w:t>
      </w:r>
      <w:r w:rsidR="00B91BA4" w:rsidRPr="00B91BA4">
        <w:rPr>
          <w:b/>
          <w:bCs/>
        </w:rPr>
        <w:t>factual description</w:t>
      </w:r>
      <w:r>
        <w:t>.</w:t>
      </w:r>
    </w:p>
    <w:p w14:paraId="044D5509" w14:textId="5330429A" w:rsidR="0030395D" w:rsidRDefault="007E3F4F" w:rsidP="0030395D">
      <w:pPr>
        <w:pStyle w:val="FP-List-Bullet"/>
      </w:pPr>
      <w:r w:rsidRPr="007E3F4F">
        <w:lastRenderedPageBreak/>
        <w:t xml:space="preserve">The system achieves an accuracy significantly better than a simple </w:t>
      </w:r>
      <w:r w:rsidRPr="008406A9">
        <w:rPr>
          <w:b/>
          <w:bCs/>
        </w:rPr>
        <w:t>Markov chain-based text generation model</w:t>
      </w:r>
      <w:r w:rsidRPr="007E3F4F">
        <w:t xml:space="preserve"> when compared to benchmark human-generated descriptions.</w:t>
      </w:r>
    </w:p>
    <w:p w14:paraId="2C40D681" w14:textId="13DA5D79" w:rsidR="007D1E9E" w:rsidRDefault="001F3E06" w:rsidP="0030395D">
      <w:pPr>
        <w:pStyle w:val="FP-List-Bullet"/>
      </w:pPr>
      <w:r w:rsidRPr="001F3E06">
        <w:t xml:space="preserve">The generated descriptions adhere to the principle of </w:t>
      </w:r>
      <w:r w:rsidRPr="001F3E06">
        <w:rPr>
          <w:b/>
          <w:bCs/>
        </w:rPr>
        <w:t>description simplicity</w:t>
      </w:r>
      <w:r w:rsidRPr="001F3E06">
        <w:t>, ensuring that they are clear, easy to understand, and not overly detailed.</w:t>
      </w:r>
    </w:p>
    <w:p w14:paraId="25307DAA" w14:textId="311A5221" w:rsidR="003E52B7" w:rsidRPr="003E52B7" w:rsidRDefault="003E52B7" w:rsidP="00A82046">
      <w:pPr>
        <w:pStyle w:val="FP-List-Bullet"/>
        <w:numPr>
          <w:ilvl w:val="0"/>
          <w:numId w:val="0"/>
        </w:numPr>
        <w:ind w:left="1069"/>
      </w:pPr>
    </w:p>
    <w:p w14:paraId="672C7AE2" w14:textId="2C02C7C1" w:rsidR="00371BAE" w:rsidRDefault="00C671AD" w:rsidP="00C671AD">
      <w:pPr>
        <w:pStyle w:val="FP-Heading21"/>
      </w:pPr>
      <w:bookmarkStart w:id="27" w:name="_Toc187162557"/>
      <w:r w:rsidRPr="00C671AD">
        <w:t>Non-Functional Requirements</w:t>
      </w:r>
      <w:bookmarkEnd w:id="27"/>
    </w:p>
    <w:p w14:paraId="3E22EFEE" w14:textId="707AB7E0" w:rsidR="00C671AD" w:rsidRDefault="00C671AD" w:rsidP="00C671AD">
      <w:pPr>
        <w:pStyle w:val="FP-Normal"/>
      </w:pPr>
      <w:r w:rsidRPr="00C671AD">
        <w:t>The non-functional requirements define the qualities the system must possess to be effective. Each requirement is assigned an identifier and includes strict acceptance criteria.</w:t>
      </w:r>
    </w:p>
    <w:p w14:paraId="69626A04" w14:textId="4244E511" w:rsidR="003751FF" w:rsidRDefault="003751FF" w:rsidP="00C671AD">
      <w:pPr>
        <w:pStyle w:val="FP-Normal"/>
      </w:pPr>
      <w:r w:rsidRPr="003751FF">
        <w:rPr>
          <w:b/>
          <w:bCs/>
        </w:rPr>
        <w:t>NFR.1 – Performance</w:t>
      </w:r>
      <w:r>
        <w:rPr>
          <w:b/>
          <w:bCs/>
        </w:rPr>
        <w:t xml:space="preserve"> </w:t>
      </w:r>
      <w:r>
        <w:t xml:space="preserve">– </w:t>
      </w:r>
      <w:r w:rsidRPr="003751FF">
        <w:t>The system should be able to process images quickly, ensuring efficient use of resources.</w:t>
      </w:r>
    </w:p>
    <w:p w14:paraId="771DBB34" w14:textId="37C992CA" w:rsidR="003751FF" w:rsidRDefault="003751FF" w:rsidP="00C671AD">
      <w:pPr>
        <w:pStyle w:val="FP-Normal"/>
        <w:rPr>
          <w:i/>
          <w:iCs/>
        </w:rPr>
      </w:pPr>
      <w:r w:rsidRPr="003751FF">
        <w:rPr>
          <w:i/>
          <w:iCs/>
        </w:rPr>
        <w:t>Acceptance Criteria:</w:t>
      </w:r>
    </w:p>
    <w:p w14:paraId="6C5BC1E5" w14:textId="2EC729FE" w:rsidR="003751FF" w:rsidRDefault="003751FF" w:rsidP="003751FF">
      <w:pPr>
        <w:pStyle w:val="FP-List-Bullet"/>
      </w:pPr>
      <w:r w:rsidRPr="003751FF">
        <w:t xml:space="preserve">The system can process a batch of 100 </w:t>
      </w:r>
      <w:r w:rsidRPr="00347DAA">
        <w:rPr>
          <w:b/>
          <w:bCs/>
        </w:rPr>
        <w:t>images</w:t>
      </w:r>
      <w:r w:rsidRPr="003751FF">
        <w:t xml:space="preserve"> within 10 minutes using a modern mid-range GPU from the NVIDIA GeForce RTX 20 series.</w:t>
      </w:r>
    </w:p>
    <w:p w14:paraId="66A854EE" w14:textId="343E97F1" w:rsidR="003751FF" w:rsidRDefault="00DE68AC" w:rsidP="003751FF">
      <w:pPr>
        <w:pStyle w:val="FP-List-Bullet"/>
      </w:pPr>
      <w:r w:rsidRPr="00DE68AC">
        <w:t>The application's startup and initial loading time, before it is ready for use, should not exceed 2 minutes.</w:t>
      </w:r>
    </w:p>
    <w:p w14:paraId="263F9A7C" w14:textId="77777777" w:rsidR="00644B36" w:rsidRDefault="00644B36" w:rsidP="00644B36">
      <w:pPr>
        <w:pStyle w:val="FP-List-Bullet"/>
        <w:numPr>
          <w:ilvl w:val="0"/>
          <w:numId w:val="0"/>
        </w:numPr>
        <w:ind w:left="1069"/>
      </w:pPr>
    </w:p>
    <w:p w14:paraId="3BAEDE62" w14:textId="05DC5721" w:rsidR="005771BD" w:rsidRDefault="005771BD" w:rsidP="005771BD">
      <w:pPr>
        <w:pStyle w:val="FP-List-Bullet"/>
        <w:numPr>
          <w:ilvl w:val="0"/>
          <w:numId w:val="0"/>
        </w:numPr>
      </w:pPr>
      <w:r>
        <w:rPr>
          <w:b/>
          <w:bCs/>
        </w:rPr>
        <w:t>N</w:t>
      </w:r>
      <w:r w:rsidRPr="00B138A0">
        <w:rPr>
          <w:b/>
          <w:bCs/>
        </w:rPr>
        <w:t>FR.</w:t>
      </w:r>
      <w:r>
        <w:rPr>
          <w:b/>
          <w:bCs/>
        </w:rPr>
        <w:t>2</w:t>
      </w:r>
      <w:r w:rsidRPr="00B138A0">
        <w:rPr>
          <w:b/>
          <w:bCs/>
        </w:rPr>
        <w:t xml:space="preserve"> – User Interaction via GUI</w:t>
      </w:r>
      <w:r>
        <w:rPr>
          <w:b/>
          <w:bCs/>
        </w:rPr>
        <w:t xml:space="preserve"> </w:t>
      </w:r>
      <w:r w:rsidRPr="00B138A0">
        <w:t>–</w:t>
      </w:r>
      <w:r>
        <w:rPr>
          <w:b/>
          <w:bCs/>
        </w:rPr>
        <w:t xml:space="preserve"> </w:t>
      </w:r>
      <w:r w:rsidRPr="00206687">
        <w:t xml:space="preserve">The system must provide </w:t>
      </w:r>
      <w:r w:rsidRPr="00592B5D">
        <w:rPr>
          <w:b/>
          <w:bCs/>
        </w:rPr>
        <w:t>GUI</w:t>
      </w:r>
      <w:r w:rsidRPr="00206687">
        <w:t xml:space="preserve"> for user interaction, allowing the upload and selection of image folders.</w:t>
      </w:r>
    </w:p>
    <w:p w14:paraId="3E96203B" w14:textId="77777777" w:rsidR="005771BD" w:rsidRDefault="005771BD" w:rsidP="005771BD">
      <w:pPr>
        <w:pStyle w:val="FP-List-Bullet"/>
        <w:numPr>
          <w:ilvl w:val="0"/>
          <w:numId w:val="0"/>
        </w:numPr>
        <w:rPr>
          <w:i/>
          <w:iCs/>
        </w:rPr>
      </w:pPr>
      <w:r w:rsidRPr="001E6E06">
        <w:rPr>
          <w:i/>
          <w:iCs/>
        </w:rPr>
        <w:t>Acceptance Criteria:</w:t>
      </w:r>
    </w:p>
    <w:p w14:paraId="205F4DFA" w14:textId="34F97EF4" w:rsidR="005771BD" w:rsidRDefault="005771BD" w:rsidP="005771BD">
      <w:pPr>
        <w:pStyle w:val="FP-List-Bullet"/>
      </w:pPr>
      <w:r w:rsidRPr="001E6E06">
        <w:t>Users can navigate the GUI and select image folders within three clicks.</w:t>
      </w:r>
    </w:p>
    <w:p w14:paraId="033F41CC" w14:textId="77777777" w:rsidR="005771BD" w:rsidRDefault="005771BD" w:rsidP="005771BD">
      <w:pPr>
        <w:pStyle w:val="FP-List-Bullet"/>
      </w:pPr>
      <w:r w:rsidRPr="00E47FCC">
        <w:t>The GUI is responsive and functional on displays with a resolution of 1920x1080 pixels.</w:t>
      </w:r>
    </w:p>
    <w:p w14:paraId="1D84F2B0" w14:textId="6AA15E7A" w:rsidR="002F1E8B" w:rsidRDefault="002F1E8B" w:rsidP="005771BD">
      <w:pPr>
        <w:pStyle w:val="FP-List-Bullet"/>
      </w:pPr>
      <w:r>
        <w:t xml:space="preserve">Every </w:t>
      </w:r>
      <w:r w:rsidRPr="002F1E8B">
        <w:t>key feature of the program can be performed from the GUI level</w:t>
      </w:r>
      <w:r>
        <w:t>.</w:t>
      </w:r>
    </w:p>
    <w:p w14:paraId="14FC76BD" w14:textId="56E70726" w:rsidR="002F1E8B" w:rsidRDefault="00982282" w:rsidP="005771BD">
      <w:pPr>
        <w:pStyle w:val="FP-List-Bullet"/>
      </w:pPr>
      <w:r w:rsidRPr="00982282">
        <w:t xml:space="preserve">The GUI adheres to </w:t>
      </w:r>
      <w:r w:rsidRPr="003E48D5">
        <w:rPr>
          <w:b/>
          <w:bCs/>
        </w:rPr>
        <w:t>accessibility</w:t>
      </w:r>
      <w:r w:rsidRPr="00982282">
        <w:t xml:space="preserve"> best practices, providing clear labels and descriptive tooltips for key functions to enhance usability for all users, including those with disabilities.</w:t>
      </w:r>
    </w:p>
    <w:p w14:paraId="7E93440B" w14:textId="77777777" w:rsidR="00644B36" w:rsidRDefault="00644B36" w:rsidP="00644B36">
      <w:pPr>
        <w:pStyle w:val="FP-List-Bullet"/>
        <w:numPr>
          <w:ilvl w:val="0"/>
          <w:numId w:val="0"/>
        </w:numPr>
        <w:ind w:left="1069"/>
      </w:pPr>
    </w:p>
    <w:p w14:paraId="59CD81D2" w14:textId="78B4A400" w:rsidR="00A82046" w:rsidRDefault="00A82046" w:rsidP="00A82046">
      <w:pPr>
        <w:pStyle w:val="FP-List-Bullet"/>
        <w:numPr>
          <w:ilvl w:val="0"/>
          <w:numId w:val="0"/>
        </w:numPr>
      </w:pPr>
      <w:r>
        <w:rPr>
          <w:b/>
          <w:bCs/>
        </w:rPr>
        <w:t>N</w:t>
      </w:r>
      <w:r w:rsidR="005D27A7">
        <w:rPr>
          <w:b/>
          <w:bCs/>
        </w:rPr>
        <w:t>F</w:t>
      </w:r>
      <w:r>
        <w:rPr>
          <w:b/>
          <w:bCs/>
        </w:rPr>
        <w:t>R</w:t>
      </w:r>
      <w:r w:rsidRPr="00E47FCC">
        <w:rPr>
          <w:b/>
          <w:bCs/>
        </w:rPr>
        <w:t>.</w:t>
      </w:r>
      <w:r>
        <w:rPr>
          <w:b/>
          <w:bCs/>
        </w:rPr>
        <w:t>3</w:t>
      </w:r>
      <w:r w:rsidRPr="00E47FCC">
        <w:rPr>
          <w:b/>
          <w:bCs/>
        </w:rPr>
        <w:t xml:space="preserve"> – Screen Reader Compatibility</w:t>
      </w:r>
      <w:r>
        <w:rPr>
          <w:b/>
          <w:bCs/>
        </w:rPr>
        <w:t xml:space="preserve"> </w:t>
      </w:r>
      <w:r w:rsidRPr="00E47FCC">
        <w:t>–</w:t>
      </w:r>
      <w:r>
        <w:rPr>
          <w:b/>
          <w:bCs/>
        </w:rPr>
        <w:t xml:space="preserve"> </w:t>
      </w:r>
      <w:r w:rsidRPr="00A11883">
        <w:t xml:space="preserve">The system must generate output text that is compatible with screen readers to aid </w:t>
      </w:r>
      <w:r w:rsidRPr="003E48D5">
        <w:rPr>
          <w:b/>
          <w:bCs/>
        </w:rPr>
        <w:t>visually impaired users</w:t>
      </w:r>
      <w:r w:rsidRPr="00A11883">
        <w:t>.</w:t>
      </w:r>
    </w:p>
    <w:p w14:paraId="379E0B99" w14:textId="67490A27" w:rsidR="00A82046" w:rsidRPr="00A82046" w:rsidRDefault="00A82046" w:rsidP="00A82046">
      <w:pPr>
        <w:pStyle w:val="FP-Normal"/>
        <w:rPr>
          <w:i/>
          <w:iCs/>
        </w:rPr>
      </w:pPr>
      <w:r w:rsidRPr="003751FF">
        <w:rPr>
          <w:i/>
          <w:iCs/>
        </w:rPr>
        <w:t>Acceptance Criteria:</w:t>
      </w:r>
    </w:p>
    <w:p w14:paraId="3BFA3A38" w14:textId="77777777" w:rsidR="00A82046" w:rsidRDefault="00A82046" w:rsidP="00A82046">
      <w:pPr>
        <w:pStyle w:val="FP-List-Bullet"/>
      </w:pPr>
      <w:r w:rsidRPr="003E48D5">
        <w:rPr>
          <w:b/>
          <w:bCs/>
        </w:rPr>
        <w:t>Visually impaired users</w:t>
      </w:r>
      <w:r w:rsidRPr="003E52B7">
        <w:t xml:space="preserve"> can navigate the system's output</w:t>
      </w:r>
      <w:r>
        <w:t>.</w:t>
      </w:r>
    </w:p>
    <w:p w14:paraId="3EBEE047" w14:textId="09984386" w:rsidR="005771BD" w:rsidRDefault="00A82046" w:rsidP="00A82046">
      <w:pPr>
        <w:pStyle w:val="FP-List-Bullet"/>
      </w:pPr>
      <w:r w:rsidRPr="00A82046">
        <w:t xml:space="preserve">The text formatting, including new lines and overall structure, must be optimized for </w:t>
      </w:r>
      <w:r w:rsidRPr="005F4546">
        <w:rPr>
          <w:b/>
          <w:bCs/>
        </w:rPr>
        <w:t>screen reader</w:t>
      </w:r>
      <w:r w:rsidRPr="00A82046">
        <w:t xml:space="preserve"> usage to ensure smooth navigation and comprehension.</w:t>
      </w:r>
    </w:p>
    <w:p w14:paraId="73971FFF" w14:textId="77777777" w:rsidR="00644B36" w:rsidRDefault="00644B36" w:rsidP="00644B36">
      <w:pPr>
        <w:pStyle w:val="FP-List-Bullet"/>
        <w:numPr>
          <w:ilvl w:val="0"/>
          <w:numId w:val="0"/>
        </w:numPr>
        <w:ind w:left="1069"/>
      </w:pPr>
    </w:p>
    <w:p w14:paraId="38186B55" w14:textId="79831B1A" w:rsidR="007B64A5" w:rsidRPr="00FF1B78" w:rsidRDefault="007B64A5" w:rsidP="007B64A5">
      <w:pPr>
        <w:pStyle w:val="FP-List-Bullet"/>
        <w:numPr>
          <w:ilvl w:val="0"/>
          <w:numId w:val="0"/>
        </w:numPr>
        <w:rPr>
          <w:lang w:val="en-US"/>
        </w:rPr>
      </w:pPr>
      <w:r w:rsidRPr="007B64A5">
        <w:rPr>
          <w:b/>
          <w:bCs/>
        </w:rPr>
        <w:t>NFR.</w:t>
      </w:r>
      <w:r>
        <w:rPr>
          <w:b/>
          <w:bCs/>
        </w:rPr>
        <w:t>4</w:t>
      </w:r>
      <w:r w:rsidRPr="007B64A5">
        <w:rPr>
          <w:b/>
          <w:bCs/>
        </w:rPr>
        <w:t xml:space="preserve"> – Compatibility</w:t>
      </w:r>
      <w:r w:rsidR="00FF1B78">
        <w:t xml:space="preserve"> – </w:t>
      </w:r>
      <w:r w:rsidR="00FF1B78" w:rsidRPr="00FF1B78">
        <w:t>The system should be compatible with standard operating systems such as Windows and macOS.</w:t>
      </w:r>
    </w:p>
    <w:p w14:paraId="13C476FF" w14:textId="77777777" w:rsidR="00FF1B78" w:rsidRPr="00A82046" w:rsidRDefault="00FF1B78" w:rsidP="00FF1B78">
      <w:pPr>
        <w:pStyle w:val="FP-Normal"/>
        <w:rPr>
          <w:i/>
          <w:iCs/>
        </w:rPr>
      </w:pPr>
      <w:r w:rsidRPr="003751FF">
        <w:rPr>
          <w:i/>
          <w:iCs/>
        </w:rPr>
        <w:lastRenderedPageBreak/>
        <w:t>Acceptance Criteria:</w:t>
      </w:r>
    </w:p>
    <w:p w14:paraId="4845CC6F" w14:textId="1DA7F1CF" w:rsidR="00FF1B78" w:rsidRDefault="003A3CE9" w:rsidP="00FF1B78">
      <w:pPr>
        <w:pStyle w:val="FP-List-Bullet"/>
      </w:pPr>
      <w:r w:rsidRPr="003A3CE9">
        <w:t>The system runs without errors on Windows 10/11 and Linux Ubuntu 20.04 LTS or newer.</w:t>
      </w:r>
    </w:p>
    <w:p w14:paraId="71F7D901" w14:textId="1D9E2278" w:rsidR="003A3CE9" w:rsidRDefault="003A3CE9" w:rsidP="00FF1B78">
      <w:pPr>
        <w:pStyle w:val="FP-List-Bullet"/>
      </w:pPr>
      <w:r>
        <w:t>Every</w:t>
      </w:r>
      <w:r w:rsidRPr="003A3CE9">
        <w:t xml:space="preserve"> </w:t>
      </w:r>
      <w:r>
        <w:t>key</w:t>
      </w:r>
      <w:r w:rsidRPr="003A3CE9">
        <w:t xml:space="preserve"> function </w:t>
      </w:r>
      <w:r w:rsidR="00712D25" w:rsidRPr="003A3CE9">
        <w:t>operates</w:t>
      </w:r>
      <w:r w:rsidRPr="003A3CE9">
        <w:t xml:space="preserve"> as expected on both platforms.</w:t>
      </w:r>
    </w:p>
    <w:p w14:paraId="074B2D6A" w14:textId="77777777" w:rsidR="00644B36" w:rsidRDefault="00644B36" w:rsidP="00644B36">
      <w:pPr>
        <w:pStyle w:val="FP-List-Bullet"/>
        <w:numPr>
          <w:ilvl w:val="0"/>
          <w:numId w:val="0"/>
        </w:numPr>
        <w:ind w:left="1069"/>
      </w:pPr>
    </w:p>
    <w:p w14:paraId="1D8293BB" w14:textId="410E8A24" w:rsidR="00712D25" w:rsidRDefault="00712D25" w:rsidP="00712D25">
      <w:pPr>
        <w:pStyle w:val="FP-List-Bullet"/>
        <w:numPr>
          <w:ilvl w:val="0"/>
          <w:numId w:val="0"/>
        </w:numPr>
      </w:pPr>
      <w:r w:rsidRPr="00712D25">
        <w:rPr>
          <w:b/>
          <w:bCs/>
        </w:rPr>
        <w:t>NFR.</w:t>
      </w:r>
      <w:r w:rsidR="00B50B34">
        <w:rPr>
          <w:b/>
          <w:bCs/>
        </w:rPr>
        <w:t>5</w:t>
      </w:r>
      <w:r w:rsidRPr="00712D25">
        <w:rPr>
          <w:b/>
          <w:bCs/>
        </w:rPr>
        <w:t xml:space="preserve"> – Modularity for LLM Integration</w:t>
      </w:r>
      <w:r>
        <w:t xml:space="preserve"> – </w:t>
      </w:r>
      <w:r w:rsidRPr="00712D25">
        <w:t>The system should allow for easy swapping of the LLM module with another model.</w:t>
      </w:r>
    </w:p>
    <w:p w14:paraId="660FA55E" w14:textId="6DE550F7" w:rsidR="00E937FA" w:rsidRPr="00E937FA" w:rsidRDefault="00E937FA" w:rsidP="00E937FA">
      <w:pPr>
        <w:pStyle w:val="FP-Normal"/>
        <w:rPr>
          <w:i/>
          <w:iCs/>
        </w:rPr>
      </w:pPr>
      <w:r w:rsidRPr="003751FF">
        <w:rPr>
          <w:i/>
          <w:iCs/>
        </w:rPr>
        <w:t>Acceptance Criteria:</w:t>
      </w:r>
    </w:p>
    <w:p w14:paraId="177C2A3A" w14:textId="7AA44CE3" w:rsidR="00CD4417" w:rsidRDefault="00CD4417" w:rsidP="00CD4417">
      <w:pPr>
        <w:pStyle w:val="FP-List-Bullet"/>
        <w:rPr>
          <w:lang w:val="en-US"/>
        </w:rPr>
      </w:pPr>
      <w:r w:rsidRPr="00CD4417">
        <w:rPr>
          <w:lang w:val="en-US"/>
        </w:rPr>
        <w:t xml:space="preserve">The LLM module can be replaced with a </w:t>
      </w:r>
      <w:r w:rsidR="00896CF8">
        <w:rPr>
          <w:lang w:val="en-US"/>
        </w:rPr>
        <w:t>different</w:t>
      </w:r>
      <w:r w:rsidRPr="00CD4417">
        <w:rPr>
          <w:lang w:val="en-US"/>
        </w:rPr>
        <w:t xml:space="preserve"> model without </w:t>
      </w:r>
      <w:r w:rsidR="00B77A98" w:rsidRPr="00CD4417">
        <w:rPr>
          <w:lang w:val="en-US"/>
        </w:rPr>
        <w:t>impacting on</w:t>
      </w:r>
      <w:r w:rsidRPr="00CD4417">
        <w:rPr>
          <w:lang w:val="en-US"/>
        </w:rPr>
        <w:t xml:space="preserve"> the overall system architecture.</w:t>
      </w:r>
    </w:p>
    <w:p w14:paraId="37F61415" w14:textId="28F01988" w:rsidR="003C4A65" w:rsidRDefault="00215938" w:rsidP="00CD4417">
      <w:pPr>
        <w:pStyle w:val="FP-List-Bullet"/>
        <w:rPr>
          <w:lang w:val="en-US"/>
        </w:rPr>
      </w:pPr>
      <w:r>
        <w:rPr>
          <w:lang w:val="en-US"/>
        </w:rPr>
        <w:t>S</w:t>
      </w:r>
      <w:r w:rsidRPr="00215938">
        <w:rPr>
          <w:lang w:val="en-US"/>
        </w:rPr>
        <w:t xml:space="preserve">ystem </w:t>
      </w:r>
      <w:r w:rsidR="00B77A98">
        <w:rPr>
          <w:lang w:val="en-US"/>
        </w:rPr>
        <w:t>a</w:t>
      </w:r>
      <w:r w:rsidR="00B77A98" w:rsidRPr="00215938">
        <w:rPr>
          <w:lang w:val="en-US"/>
        </w:rPr>
        <w:t>dministrators</w:t>
      </w:r>
      <w:r w:rsidRPr="00215938">
        <w:rPr>
          <w:lang w:val="en-US"/>
        </w:rPr>
        <w:t xml:space="preserve"> </w:t>
      </w:r>
      <w:r w:rsidR="00E77596" w:rsidRPr="00E77596">
        <w:rPr>
          <w:lang w:val="en-US"/>
        </w:rPr>
        <w:t xml:space="preserve">with </w:t>
      </w:r>
      <w:r w:rsidR="00B068CB">
        <w:rPr>
          <w:lang w:val="en-US"/>
        </w:rPr>
        <w:t xml:space="preserve">professional </w:t>
      </w:r>
      <w:r w:rsidR="00E77596" w:rsidRPr="00E77596">
        <w:rPr>
          <w:lang w:val="en-US"/>
        </w:rPr>
        <w:t>technical knowledge should be able to perform the replacement by following the provided documentation.</w:t>
      </w:r>
    </w:p>
    <w:p w14:paraId="7F0935B1" w14:textId="77777777" w:rsidR="00644B36" w:rsidRDefault="00644B36" w:rsidP="00644B36">
      <w:pPr>
        <w:pStyle w:val="FP-List-Bullet"/>
        <w:numPr>
          <w:ilvl w:val="0"/>
          <w:numId w:val="0"/>
        </w:numPr>
        <w:ind w:left="1069"/>
        <w:rPr>
          <w:lang w:val="en-US"/>
        </w:rPr>
      </w:pPr>
    </w:p>
    <w:p w14:paraId="4E559514" w14:textId="6AD57A1D" w:rsidR="00EA0145" w:rsidRDefault="00DD1FEB" w:rsidP="00EA0145">
      <w:pPr>
        <w:pStyle w:val="FP-List-Bullet"/>
        <w:numPr>
          <w:ilvl w:val="0"/>
          <w:numId w:val="0"/>
        </w:numPr>
        <w:rPr>
          <w:lang w:val="en-US"/>
        </w:rPr>
      </w:pPr>
      <w:r w:rsidRPr="00DD1FEB">
        <w:rPr>
          <w:b/>
          <w:bCs/>
          <w:lang w:val="en-US"/>
        </w:rPr>
        <w:t>NFR.</w:t>
      </w:r>
      <w:r w:rsidR="00B50B34">
        <w:rPr>
          <w:b/>
          <w:bCs/>
          <w:lang w:val="en-US"/>
        </w:rPr>
        <w:t>6</w:t>
      </w:r>
      <w:r w:rsidRPr="00DD1FEB">
        <w:rPr>
          <w:b/>
          <w:bCs/>
          <w:lang w:val="en-US"/>
        </w:rPr>
        <w:t xml:space="preserve"> – Security</w:t>
      </w:r>
      <w:r>
        <w:rPr>
          <w:lang w:val="en-US"/>
        </w:rPr>
        <w:t xml:space="preserve"> –</w:t>
      </w:r>
      <w:r w:rsidR="002D68AD">
        <w:rPr>
          <w:lang w:val="en-US"/>
        </w:rPr>
        <w:t xml:space="preserve"> </w:t>
      </w:r>
      <w:r w:rsidRPr="00DD1FEB">
        <w:rPr>
          <w:lang w:val="en-US"/>
        </w:rPr>
        <w:t>The system should be capable of operating fully offline to enhance data privacy and prevent unauthorized external access.</w:t>
      </w:r>
    </w:p>
    <w:p w14:paraId="57887061" w14:textId="5C551E30" w:rsidR="00CA1ADA" w:rsidRPr="00333865" w:rsidRDefault="00CA1ADA" w:rsidP="00EA0145">
      <w:pPr>
        <w:pStyle w:val="FP-List-Bullet"/>
        <w:numPr>
          <w:ilvl w:val="0"/>
          <w:numId w:val="0"/>
        </w:numPr>
        <w:rPr>
          <w:i/>
          <w:lang w:val="en-US"/>
        </w:rPr>
      </w:pPr>
      <w:r w:rsidRPr="00333865">
        <w:rPr>
          <w:i/>
          <w:lang w:val="en-US"/>
        </w:rPr>
        <w:t>Acceptance Criteria:</w:t>
      </w:r>
    </w:p>
    <w:p w14:paraId="23ED779A" w14:textId="48C11AD8" w:rsidR="00CA1ADA" w:rsidRDefault="00CA1ADA" w:rsidP="00CA1ADA">
      <w:pPr>
        <w:pStyle w:val="FP-List-Bullet"/>
        <w:rPr>
          <w:lang w:val="en-US"/>
        </w:rPr>
      </w:pPr>
      <w:r w:rsidRPr="00CA1ADA">
        <w:rPr>
          <w:lang w:val="en-US"/>
        </w:rPr>
        <w:t>The system can perform all</w:t>
      </w:r>
      <w:r w:rsidR="00E6121E">
        <w:rPr>
          <w:lang w:val="en-US"/>
        </w:rPr>
        <w:t xml:space="preserve"> </w:t>
      </w:r>
      <w:r w:rsidR="00E6121E" w:rsidRPr="00E6121E">
        <w:rPr>
          <w:b/>
          <w:bCs/>
          <w:lang w:val="en-US"/>
        </w:rPr>
        <w:t>image</w:t>
      </w:r>
      <w:r w:rsidRPr="00E6121E">
        <w:rPr>
          <w:b/>
          <w:bCs/>
          <w:lang w:val="en-US"/>
        </w:rPr>
        <w:t xml:space="preserve"> processing</w:t>
      </w:r>
      <w:r w:rsidRPr="00CA1ADA">
        <w:rPr>
          <w:lang w:val="en-US"/>
        </w:rPr>
        <w:t xml:space="preserve">, analysis, and </w:t>
      </w:r>
      <w:r w:rsidRPr="00795BBE">
        <w:rPr>
          <w:b/>
          <w:lang w:val="en-US"/>
        </w:rPr>
        <w:t>description generation</w:t>
      </w:r>
      <w:r w:rsidRPr="00CA1ADA">
        <w:rPr>
          <w:lang w:val="en-US"/>
        </w:rPr>
        <w:t xml:space="preserve"> without an active internet connection.</w:t>
      </w:r>
    </w:p>
    <w:p w14:paraId="5B300850" w14:textId="77777777" w:rsidR="00A11AC5" w:rsidRDefault="00A11AC5" w:rsidP="00A11AC5">
      <w:pPr>
        <w:pStyle w:val="FP-List-Bullet"/>
        <w:numPr>
          <w:ilvl w:val="0"/>
          <w:numId w:val="0"/>
        </w:numPr>
        <w:rPr>
          <w:lang w:val="en-US"/>
        </w:rPr>
      </w:pPr>
    </w:p>
    <w:p w14:paraId="5441BDC2" w14:textId="3CE4407A" w:rsidR="00A11AC5" w:rsidRDefault="00577839" w:rsidP="00A11AC5">
      <w:pPr>
        <w:pStyle w:val="FP-Heading1"/>
      </w:pPr>
      <w:bookmarkStart w:id="28" w:name="_Toc187162558"/>
      <w:r>
        <w:lastRenderedPageBreak/>
        <w:t>Use case diagram</w:t>
      </w:r>
      <w:bookmarkEnd w:id="28"/>
    </w:p>
    <w:p w14:paraId="412C187F" w14:textId="066C2440" w:rsidR="00FC5FF3" w:rsidRDefault="00151AFB" w:rsidP="00ED26A1">
      <w:pPr>
        <w:pStyle w:val="FP-Normal"/>
        <w:rPr>
          <w:noProof/>
        </w:rPr>
      </w:pPr>
      <w:r w:rsidRPr="00151AFB">
        <w:rPr>
          <w:noProof/>
        </w:rPr>
        <w:t>This section provides an overview of the system's functionality through a UML use case diagram, highlighting key interactions between actors and the system.</w:t>
      </w:r>
    </w:p>
    <w:p w14:paraId="19B860C5" w14:textId="0C9401F6" w:rsidR="00ED26A1" w:rsidRDefault="00ED26A1" w:rsidP="00ED26A1">
      <w:pPr>
        <w:pStyle w:val="FP-Normal"/>
      </w:pPr>
    </w:p>
    <w:p w14:paraId="70782ADC" w14:textId="77777777" w:rsidR="00E85355" w:rsidRDefault="00E85355" w:rsidP="00E85355">
      <w:pPr>
        <w:pStyle w:val="FP-Normal"/>
        <w:keepNext/>
      </w:pPr>
      <w:r w:rsidRPr="00E85355">
        <w:rPr>
          <w:noProof/>
        </w:rPr>
        <w:drawing>
          <wp:inline distT="0" distB="0" distL="0" distR="0" wp14:anchorId="7A06C099" wp14:editId="262B9690">
            <wp:extent cx="5678858" cy="3189427"/>
            <wp:effectExtent l="0" t="0" r="0" b="0"/>
            <wp:docPr id="9719737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3788" name="Picture 1" descr="A diagram of a diagram&#10;&#10;Description automatically generated"/>
                    <pic:cNvPicPr/>
                  </pic:nvPicPr>
                  <pic:blipFill>
                    <a:blip r:embed="rId12"/>
                    <a:stretch>
                      <a:fillRect/>
                    </a:stretch>
                  </pic:blipFill>
                  <pic:spPr>
                    <a:xfrm>
                      <a:off x="0" y="0"/>
                      <a:ext cx="5732962" cy="3219813"/>
                    </a:xfrm>
                    <a:prstGeom prst="rect">
                      <a:avLst/>
                    </a:prstGeom>
                  </pic:spPr>
                </pic:pic>
              </a:graphicData>
            </a:graphic>
          </wp:inline>
        </w:drawing>
      </w:r>
    </w:p>
    <w:p w14:paraId="364E0C18" w14:textId="60B5D6D6" w:rsidR="00E85355" w:rsidRPr="00E85355" w:rsidRDefault="00E85355" w:rsidP="00E85355">
      <w:pPr>
        <w:pStyle w:val="Legenda"/>
        <w:jc w:val="both"/>
        <w:rPr>
          <w:lang w:val="en-US"/>
        </w:rPr>
      </w:pPr>
      <w:r w:rsidRPr="00E85355">
        <w:rPr>
          <w:lang w:val="en-US"/>
        </w:rPr>
        <w:t xml:space="preserve">Figure </w:t>
      </w:r>
      <w:r>
        <w:fldChar w:fldCharType="begin"/>
      </w:r>
      <w:r w:rsidRPr="00E85355">
        <w:rPr>
          <w:lang w:val="en-US"/>
        </w:rPr>
        <w:instrText xml:space="preserve"> SEQ Figure \* ARABIC </w:instrText>
      </w:r>
      <w:r>
        <w:fldChar w:fldCharType="separate"/>
      </w:r>
      <w:r w:rsidRPr="00E85355">
        <w:rPr>
          <w:noProof/>
          <w:lang w:val="en-US"/>
        </w:rPr>
        <w:t>1</w:t>
      </w:r>
      <w:r>
        <w:fldChar w:fldCharType="end"/>
      </w:r>
      <w:r w:rsidRPr="00E85355">
        <w:rPr>
          <w:lang w:val="en-US"/>
        </w:rPr>
        <w:t xml:space="preserve"> illustrates the UML use case diagram. Selected elements of the diagram are elaborated upon in detail in subsequent sections of this document.</w:t>
      </w:r>
    </w:p>
    <w:p w14:paraId="3152EC14" w14:textId="00F76E21" w:rsidR="00ED26A1" w:rsidRPr="00634139" w:rsidRDefault="00ED26A1" w:rsidP="00D67CA7">
      <w:pPr>
        <w:pStyle w:val="FP-Heading21"/>
      </w:pPr>
      <w:bookmarkStart w:id="29" w:name="_Toc187162559"/>
      <w:r w:rsidRPr="00634139">
        <w:t>Actors</w:t>
      </w:r>
      <w:bookmarkEnd w:id="29"/>
    </w:p>
    <w:p w14:paraId="3E458825" w14:textId="4AC0BE2C" w:rsidR="0080552C" w:rsidRPr="0080552C" w:rsidRDefault="0080552C" w:rsidP="0080552C">
      <w:pPr>
        <w:pStyle w:val="FP-Normal"/>
      </w:pPr>
      <w:r w:rsidRPr="0080552C">
        <w:t>Actors are external entities (users or systems) that interact with the system to achieve specific goals.</w:t>
      </w:r>
    </w:p>
    <w:p w14:paraId="26368234" w14:textId="12637B1F" w:rsidR="000E7005" w:rsidRPr="007333D9" w:rsidRDefault="00FC6676" w:rsidP="00FC6676">
      <w:pPr>
        <w:pStyle w:val="FP-Normal"/>
        <w:rPr>
          <w:rStyle w:val="Uwydatnienie"/>
          <w:b/>
          <w:i w:val="0"/>
        </w:rPr>
      </w:pPr>
      <w:r>
        <w:rPr>
          <w:rStyle w:val="Uwydatnienie"/>
          <w:b/>
          <w:bCs/>
          <w:i w:val="0"/>
          <w:iCs w:val="0"/>
        </w:rPr>
        <w:t>ACT.</w:t>
      </w:r>
      <w:r w:rsidR="007333D9">
        <w:rPr>
          <w:rStyle w:val="Uwydatnienie"/>
          <w:b/>
          <w:bCs/>
          <w:i w:val="0"/>
          <w:iCs w:val="0"/>
        </w:rPr>
        <w:t xml:space="preserve">1 </w:t>
      </w:r>
      <w:r w:rsidR="007333D9" w:rsidRPr="00712D25">
        <w:rPr>
          <w:b/>
          <w:bCs/>
        </w:rPr>
        <w:t xml:space="preserve">– </w:t>
      </w:r>
      <w:r w:rsidR="000E7005" w:rsidRPr="007333D9">
        <w:rPr>
          <w:rStyle w:val="Uwydatnienie"/>
          <w:b/>
          <w:i w:val="0"/>
        </w:rPr>
        <w:t>LLM (</w:t>
      </w:r>
      <w:r w:rsidR="003A02D6" w:rsidRPr="007333D9">
        <w:rPr>
          <w:rStyle w:val="Uwydatnienie"/>
          <w:b/>
          <w:i w:val="0"/>
        </w:rPr>
        <w:t>Large Language Model</w:t>
      </w:r>
      <w:r w:rsidR="000E7005" w:rsidRPr="007333D9">
        <w:rPr>
          <w:rStyle w:val="Uwydatnienie"/>
          <w:b/>
          <w:i w:val="0"/>
        </w:rPr>
        <w:t>)</w:t>
      </w:r>
    </w:p>
    <w:p w14:paraId="7CC285DA" w14:textId="08893B61" w:rsidR="00E13438" w:rsidRPr="00E13438" w:rsidRDefault="00D07A09" w:rsidP="00E13438">
      <w:pPr>
        <w:pStyle w:val="FP-List-Bullet"/>
        <w:rPr>
          <w:rStyle w:val="Uwydatnienie"/>
          <w:i w:val="0"/>
          <w:iCs w:val="0"/>
        </w:rPr>
      </w:pPr>
      <w:r w:rsidRPr="00D07A09">
        <w:rPr>
          <w:rStyle w:val="Uwydatnienie"/>
          <w:i w:val="0"/>
          <w:iCs w:val="0"/>
        </w:rPr>
        <w:t>AI system responsible for analysing images and generating descriptions. The model is selected and configured by the administrator to adapt to specific user requirements.</w:t>
      </w:r>
    </w:p>
    <w:p w14:paraId="553791F5" w14:textId="2DCB13F5" w:rsidR="00ED26A1" w:rsidRPr="007333D9" w:rsidRDefault="007333D9" w:rsidP="007333D9">
      <w:pPr>
        <w:pStyle w:val="FP-Normal"/>
        <w:rPr>
          <w:rStyle w:val="Uwydatnienie"/>
          <w:b/>
          <w:i w:val="0"/>
        </w:rPr>
      </w:pPr>
      <w:r>
        <w:rPr>
          <w:rStyle w:val="Uwydatnienie"/>
          <w:b/>
          <w:bCs/>
          <w:i w:val="0"/>
          <w:iCs w:val="0"/>
        </w:rPr>
        <w:t xml:space="preserve">ACT.2 </w:t>
      </w:r>
      <w:r w:rsidRPr="00712D25">
        <w:rPr>
          <w:b/>
          <w:bCs/>
        </w:rPr>
        <w:t xml:space="preserve">– </w:t>
      </w:r>
      <w:r w:rsidR="00ED26A1" w:rsidRPr="007333D9">
        <w:rPr>
          <w:rStyle w:val="Uwydatnienie"/>
          <w:b/>
          <w:i w:val="0"/>
        </w:rPr>
        <w:t>Farmer</w:t>
      </w:r>
    </w:p>
    <w:p w14:paraId="78083A89" w14:textId="4F51DCBB" w:rsidR="00634139" w:rsidRDefault="00634139" w:rsidP="00634139">
      <w:pPr>
        <w:pStyle w:val="FP-List-Bullet"/>
      </w:pPr>
      <w:r w:rsidRPr="00634139">
        <w:t>A primary user of the system with basic technical knowledge. This actor relies on the system to upload agricultural images and obtain concise descriptions to monitor crop health and detect potential issues such as pest infestations or soil deficiencies.</w:t>
      </w:r>
    </w:p>
    <w:p w14:paraId="012866F7" w14:textId="5ED585C2" w:rsidR="000E7005" w:rsidRPr="007333D9" w:rsidRDefault="007333D9" w:rsidP="007333D9">
      <w:pPr>
        <w:pStyle w:val="FP-Normal"/>
        <w:rPr>
          <w:rStyle w:val="Uwydatnienie"/>
          <w:b/>
          <w:i w:val="0"/>
        </w:rPr>
      </w:pPr>
      <w:r w:rsidRPr="007333D9">
        <w:rPr>
          <w:rStyle w:val="Uwydatnienie"/>
          <w:b/>
          <w:bCs/>
          <w:i w:val="0"/>
          <w:iCs w:val="0"/>
        </w:rPr>
        <w:t>ACT.</w:t>
      </w:r>
      <w:r>
        <w:rPr>
          <w:rStyle w:val="Uwydatnienie"/>
          <w:b/>
          <w:bCs/>
          <w:i w:val="0"/>
          <w:iCs w:val="0"/>
        </w:rPr>
        <w:t>3</w:t>
      </w:r>
      <w:r w:rsidRPr="007333D9">
        <w:rPr>
          <w:rStyle w:val="Uwydatnienie"/>
          <w:b/>
          <w:bCs/>
          <w:i w:val="0"/>
          <w:iCs w:val="0"/>
        </w:rPr>
        <w:t xml:space="preserve"> </w:t>
      </w:r>
      <w:r w:rsidRPr="007333D9">
        <w:rPr>
          <w:b/>
          <w:bCs/>
        </w:rPr>
        <w:t xml:space="preserve">– </w:t>
      </w:r>
      <w:r w:rsidR="000E7005" w:rsidRPr="007333D9">
        <w:rPr>
          <w:rStyle w:val="Uwydatnienie"/>
          <w:b/>
          <w:i w:val="0"/>
        </w:rPr>
        <w:t>Advanced Analyst</w:t>
      </w:r>
    </w:p>
    <w:p w14:paraId="20621FDC" w14:textId="19ADE23B" w:rsidR="00E13438" w:rsidRPr="00E13438" w:rsidRDefault="00860F47" w:rsidP="00E13438">
      <w:pPr>
        <w:pStyle w:val="FP-List-Bullet"/>
      </w:pPr>
      <w:r w:rsidRPr="00860F47">
        <w:t>A technical expert who uses advanced system features, such as generating detailed descriptions using additional analytical parameters. He can verify results and propose changes to the system configuration.</w:t>
      </w:r>
    </w:p>
    <w:p w14:paraId="4FE743E9" w14:textId="0A3CEF8B" w:rsidR="00ED26A1" w:rsidRPr="007333D9" w:rsidRDefault="007333D9" w:rsidP="007333D9">
      <w:pPr>
        <w:pStyle w:val="FP-Normal"/>
        <w:rPr>
          <w:rStyle w:val="Uwydatnienie"/>
          <w:b/>
          <w:i w:val="0"/>
        </w:rPr>
      </w:pPr>
      <w:r w:rsidRPr="007333D9">
        <w:rPr>
          <w:rStyle w:val="Uwydatnienie"/>
          <w:b/>
          <w:bCs/>
          <w:i w:val="0"/>
          <w:iCs w:val="0"/>
        </w:rPr>
        <w:t>ACT.</w:t>
      </w:r>
      <w:r>
        <w:rPr>
          <w:rStyle w:val="Uwydatnienie"/>
          <w:b/>
          <w:bCs/>
          <w:i w:val="0"/>
          <w:iCs w:val="0"/>
        </w:rPr>
        <w:t>4</w:t>
      </w:r>
      <w:r w:rsidRPr="007333D9">
        <w:rPr>
          <w:rStyle w:val="Uwydatnienie"/>
          <w:b/>
          <w:bCs/>
          <w:i w:val="0"/>
          <w:iCs w:val="0"/>
        </w:rPr>
        <w:t xml:space="preserve"> </w:t>
      </w:r>
      <w:r w:rsidRPr="007333D9">
        <w:rPr>
          <w:b/>
          <w:bCs/>
        </w:rPr>
        <w:t xml:space="preserve">– </w:t>
      </w:r>
      <w:r w:rsidR="00ED26A1" w:rsidRPr="007333D9">
        <w:rPr>
          <w:rStyle w:val="Uwydatnienie"/>
          <w:b/>
          <w:i w:val="0"/>
        </w:rPr>
        <w:t>Visually Impaired User</w:t>
      </w:r>
    </w:p>
    <w:p w14:paraId="5AC78057" w14:textId="6FCB2726" w:rsidR="00634139" w:rsidRDefault="00E221D7" w:rsidP="00634139">
      <w:pPr>
        <w:pStyle w:val="FP-List-Bullet"/>
      </w:pPr>
      <w:r w:rsidRPr="00E221D7">
        <w:lastRenderedPageBreak/>
        <w:t>A user who accesses the system’s generated descriptions using screen readers. The system is designed to provide accessible text outputs, enabling visually impaired users to gain insights into agricultural imagery.</w:t>
      </w:r>
    </w:p>
    <w:p w14:paraId="76252EAA" w14:textId="49867F2E" w:rsidR="00ED26A1" w:rsidRPr="007333D9" w:rsidRDefault="007333D9" w:rsidP="007333D9">
      <w:pPr>
        <w:pStyle w:val="FP-Normal"/>
        <w:rPr>
          <w:rStyle w:val="Uwydatnienie"/>
          <w:b/>
        </w:rPr>
      </w:pPr>
      <w:r w:rsidRPr="007333D9">
        <w:rPr>
          <w:rStyle w:val="Uwydatnienie"/>
          <w:b/>
          <w:bCs/>
          <w:i w:val="0"/>
          <w:iCs w:val="0"/>
        </w:rPr>
        <w:t>ACT.</w:t>
      </w:r>
      <w:r>
        <w:rPr>
          <w:rStyle w:val="Uwydatnienie"/>
          <w:b/>
          <w:bCs/>
          <w:i w:val="0"/>
          <w:iCs w:val="0"/>
        </w:rPr>
        <w:t>5</w:t>
      </w:r>
      <w:r w:rsidRPr="007333D9">
        <w:rPr>
          <w:rStyle w:val="Uwydatnienie"/>
          <w:b/>
          <w:bCs/>
          <w:i w:val="0"/>
          <w:iCs w:val="0"/>
        </w:rPr>
        <w:t xml:space="preserve"> </w:t>
      </w:r>
      <w:r w:rsidRPr="007333D9">
        <w:rPr>
          <w:b/>
          <w:bCs/>
        </w:rPr>
        <w:t xml:space="preserve">– </w:t>
      </w:r>
      <w:r w:rsidR="00ED26A1" w:rsidRPr="007333D9">
        <w:rPr>
          <w:rStyle w:val="Uwydatnienie"/>
          <w:b/>
        </w:rPr>
        <w:t>System Administrator</w:t>
      </w:r>
    </w:p>
    <w:p w14:paraId="42F13326" w14:textId="14606131" w:rsidR="00D67CA7" w:rsidRDefault="00E221D7" w:rsidP="00BF07C7">
      <w:pPr>
        <w:pStyle w:val="FP-List-Bullet"/>
      </w:pPr>
      <w:r w:rsidRPr="00E221D7">
        <w:t>An advanced user responsible for system maintenance, configuration, and upgrades. The administrator ensures the system is functioning correctly, manages updates to the language model, and oversees compatibility across different environments.</w:t>
      </w:r>
    </w:p>
    <w:p w14:paraId="0B7C149D" w14:textId="6595562C" w:rsidR="00ED26A1" w:rsidRPr="00634139" w:rsidRDefault="00ED26A1" w:rsidP="00D67CA7">
      <w:pPr>
        <w:pStyle w:val="FP-Heading21"/>
      </w:pPr>
      <w:bookmarkStart w:id="30" w:name="_Toc187162560"/>
      <w:r w:rsidRPr="00634139">
        <w:t>Use Cases</w:t>
      </w:r>
      <w:bookmarkEnd w:id="30"/>
    </w:p>
    <w:p w14:paraId="5FA1CF03" w14:textId="1C99CF2A" w:rsidR="00330D33" w:rsidRPr="00330D33" w:rsidRDefault="00330D33" w:rsidP="00330D33">
      <w:pPr>
        <w:pStyle w:val="FP-Normal"/>
      </w:pPr>
      <w:r w:rsidRPr="00330D33">
        <w:t>A use case scenario describes a specific interaction between actors and the system to achieve a particular goal. It focuses on the step-by-step processes involved in fulfilling a user’s objective.</w:t>
      </w:r>
    </w:p>
    <w:p w14:paraId="322F9165" w14:textId="309E891C" w:rsidR="00ED26A1" w:rsidRPr="00330D33" w:rsidRDefault="00330D33" w:rsidP="00330D33">
      <w:pPr>
        <w:pStyle w:val="FP-Normal"/>
        <w:rPr>
          <w:rStyle w:val="Uwydatnienie"/>
          <w:b/>
          <w:i w:val="0"/>
        </w:rPr>
      </w:pPr>
      <w:r>
        <w:rPr>
          <w:rStyle w:val="Uwydatnienie"/>
          <w:b/>
          <w:bCs/>
          <w:i w:val="0"/>
          <w:iCs w:val="0"/>
        </w:rPr>
        <w:t>UC.1</w:t>
      </w:r>
      <w:r w:rsidRPr="007333D9">
        <w:rPr>
          <w:rStyle w:val="Uwydatnienie"/>
          <w:b/>
          <w:bCs/>
          <w:i w:val="0"/>
          <w:iCs w:val="0"/>
        </w:rPr>
        <w:t xml:space="preserve"> </w:t>
      </w:r>
      <w:r w:rsidRPr="007333D9">
        <w:rPr>
          <w:b/>
          <w:bCs/>
        </w:rPr>
        <w:t xml:space="preserve">– </w:t>
      </w:r>
      <w:r w:rsidR="00ED26A1" w:rsidRPr="00330D33">
        <w:rPr>
          <w:rStyle w:val="Uwydatnienie"/>
          <w:b/>
          <w:i w:val="0"/>
        </w:rPr>
        <w:t>Upload Images</w:t>
      </w:r>
    </w:p>
    <w:p w14:paraId="263D72A7" w14:textId="366F92C7" w:rsidR="00923576" w:rsidRPr="00923576" w:rsidRDefault="00923576" w:rsidP="00374B76">
      <w:pPr>
        <w:pStyle w:val="FP-List-Bullet"/>
      </w:pPr>
      <w:r w:rsidRPr="00923576">
        <w:t>The process of selecting and uploading image files or folders into the system through the GUI. Users can choose individual images or entire directories for processing.</w:t>
      </w:r>
    </w:p>
    <w:p w14:paraId="65E998AB" w14:textId="105E6C64" w:rsidR="00ED26A1" w:rsidRPr="00330D33" w:rsidRDefault="00330D33" w:rsidP="00330D33">
      <w:pPr>
        <w:pStyle w:val="FP-Normal"/>
        <w:rPr>
          <w:rStyle w:val="Uwydatnienie"/>
          <w:b/>
          <w:i w:val="0"/>
        </w:rPr>
      </w:pPr>
      <w:r>
        <w:rPr>
          <w:rStyle w:val="Uwydatnienie"/>
          <w:b/>
          <w:bCs/>
          <w:i w:val="0"/>
          <w:iCs w:val="0"/>
        </w:rPr>
        <w:t>UC.2</w:t>
      </w:r>
      <w:r w:rsidRPr="007333D9">
        <w:rPr>
          <w:rStyle w:val="Uwydatnienie"/>
          <w:b/>
          <w:bCs/>
          <w:i w:val="0"/>
          <w:iCs w:val="0"/>
        </w:rPr>
        <w:t xml:space="preserve"> </w:t>
      </w:r>
      <w:r w:rsidRPr="007333D9">
        <w:rPr>
          <w:b/>
          <w:bCs/>
        </w:rPr>
        <w:t xml:space="preserve">– </w:t>
      </w:r>
      <w:r w:rsidR="00ED26A1" w:rsidRPr="00330D33">
        <w:rPr>
          <w:rStyle w:val="Uwydatnienie"/>
          <w:b/>
          <w:i w:val="0"/>
        </w:rPr>
        <w:t>Process Images in Batches</w:t>
      </w:r>
    </w:p>
    <w:p w14:paraId="5A0DC18E" w14:textId="22FB3C56" w:rsidR="00923576" w:rsidRPr="00923576" w:rsidRDefault="000041E4" w:rsidP="00374B76">
      <w:pPr>
        <w:pStyle w:val="FP-List-Bullet"/>
      </w:pPr>
      <w:r w:rsidRPr="00850399">
        <w:rPr>
          <w:rStyle w:val="FP-NormalChar"/>
        </w:rPr>
        <w:t>A function to divide the input images into smaller, manageable batches for efficient processing. This step is essential to optimize memory usage and ensure stability during large-scale analyses</w:t>
      </w:r>
      <w:r w:rsidRPr="000041E4">
        <w:t>.</w:t>
      </w:r>
    </w:p>
    <w:p w14:paraId="4D92D52D" w14:textId="4BF6649D" w:rsidR="00ED26A1" w:rsidRPr="00330D33" w:rsidRDefault="00330D33" w:rsidP="00330D33">
      <w:pPr>
        <w:pStyle w:val="FP-Normal"/>
        <w:rPr>
          <w:rStyle w:val="Uwydatnienie"/>
          <w:b/>
          <w:i w:val="0"/>
        </w:rPr>
      </w:pPr>
      <w:r>
        <w:rPr>
          <w:rStyle w:val="Uwydatnienie"/>
          <w:b/>
          <w:bCs/>
          <w:i w:val="0"/>
          <w:iCs w:val="0"/>
        </w:rPr>
        <w:t>UC.3</w:t>
      </w:r>
      <w:r w:rsidRPr="007333D9">
        <w:rPr>
          <w:rStyle w:val="Uwydatnienie"/>
          <w:b/>
          <w:bCs/>
          <w:i w:val="0"/>
          <w:iCs w:val="0"/>
        </w:rPr>
        <w:t xml:space="preserve"> </w:t>
      </w:r>
      <w:r w:rsidRPr="007333D9">
        <w:rPr>
          <w:b/>
          <w:bCs/>
        </w:rPr>
        <w:t xml:space="preserve">– </w:t>
      </w:r>
      <w:r w:rsidR="00ED26A1" w:rsidRPr="00330D33">
        <w:rPr>
          <w:rStyle w:val="Uwydatnienie"/>
          <w:b/>
          <w:i w:val="0"/>
        </w:rPr>
        <w:t>Generate Descriptions</w:t>
      </w:r>
    </w:p>
    <w:p w14:paraId="0371A0E3" w14:textId="6D8313A2" w:rsidR="000041E4" w:rsidRDefault="00E707FB" w:rsidP="00374B76">
      <w:pPr>
        <w:pStyle w:val="FP-List-Bullet"/>
      </w:pPr>
      <w:r w:rsidRPr="00E707FB">
        <w:t>The system’s core functionality, leveraging the LLM to analyse input images and produce concise textual descriptions. These descriptions focus on key elements such as crop conditions, pest indicators, and soil characteristics.</w:t>
      </w:r>
    </w:p>
    <w:p w14:paraId="0546C30D" w14:textId="07A59344" w:rsidR="007E53E7" w:rsidRPr="00330D33" w:rsidRDefault="00330D33" w:rsidP="00330D33">
      <w:pPr>
        <w:pStyle w:val="FP-Normal"/>
        <w:rPr>
          <w:rStyle w:val="Uwydatnienie"/>
          <w:b/>
          <w:i w:val="0"/>
        </w:rPr>
      </w:pPr>
      <w:r>
        <w:rPr>
          <w:rStyle w:val="Uwydatnienie"/>
          <w:b/>
          <w:bCs/>
          <w:i w:val="0"/>
          <w:iCs w:val="0"/>
        </w:rPr>
        <w:t>UC.4</w:t>
      </w:r>
      <w:r w:rsidRPr="007333D9">
        <w:rPr>
          <w:rStyle w:val="Uwydatnienie"/>
          <w:b/>
          <w:bCs/>
          <w:i w:val="0"/>
          <w:iCs w:val="0"/>
        </w:rPr>
        <w:t xml:space="preserve"> </w:t>
      </w:r>
      <w:r w:rsidRPr="007333D9">
        <w:rPr>
          <w:b/>
          <w:bCs/>
        </w:rPr>
        <w:t xml:space="preserve">– </w:t>
      </w:r>
      <w:r w:rsidR="007E53E7" w:rsidRPr="00330D33">
        <w:rPr>
          <w:rStyle w:val="Uwydatnienie"/>
          <w:b/>
          <w:i w:val="0"/>
        </w:rPr>
        <w:t>Generate Advanced Descriptions</w:t>
      </w:r>
    </w:p>
    <w:p w14:paraId="2DB38D86" w14:textId="733C3C07" w:rsidR="00E13438" w:rsidRPr="00E13438" w:rsidRDefault="00D80968" w:rsidP="00E13438">
      <w:pPr>
        <w:pStyle w:val="FP-List-Bullet"/>
        <w:rPr>
          <w:rStyle w:val="Uwydatnienie"/>
          <w:i w:val="0"/>
          <w:iCs w:val="0"/>
        </w:rPr>
      </w:pPr>
      <w:r w:rsidRPr="00D80968">
        <w:rPr>
          <w:rStyle w:val="Uwydatnienie"/>
          <w:i w:val="0"/>
          <w:iCs w:val="0"/>
        </w:rPr>
        <w:t xml:space="preserve">A function that generates detailed descriptions that include additional analyses, such as identifying more complex crop problems (e.g., </w:t>
      </w:r>
      <w:r w:rsidR="00C7636D" w:rsidRPr="00D80968">
        <w:rPr>
          <w:rStyle w:val="Uwydatnienie"/>
          <w:i w:val="0"/>
          <w:iCs w:val="0"/>
        </w:rPr>
        <w:t>analysing</w:t>
      </w:r>
      <w:r w:rsidRPr="00D80968">
        <w:rPr>
          <w:rStyle w:val="Uwydatnienie"/>
          <w:i w:val="0"/>
          <w:iCs w:val="0"/>
        </w:rPr>
        <w:t xml:space="preserve"> trends in crop health) or forecasting changes in crop conditions.</w:t>
      </w:r>
    </w:p>
    <w:p w14:paraId="55D5C533" w14:textId="4131B300" w:rsidR="007E53E7" w:rsidRPr="00330D33" w:rsidRDefault="00330D33" w:rsidP="00330D33">
      <w:pPr>
        <w:pStyle w:val="FP-Normal"/>
        <w:rPr>
          <w:rStyle w:val="Uwydatnienie"/>
          <w:b/>
          <w:i w:val="0"/>
        </w:rPr>
      </w:pPr>
      <w:r>
        <w:rPr>
          <w:rStyle w:val="Uwydatnienie"/>
          <w:b/>
          <w:bCs/>
          <w:i w:val="0"/>
          <w:iCs w:val="0"/>
        </w:rPr>
        <w:t>UC.5</w:t>
      </w:r>
      <w:r w:rsidRPr="007333D9">
        <w:rPr>
          <w:rStyle w:val="Uwydatnienie"/>
          <w:b/>
          <w:bCs/>
          <w:i w:val="0"/>
          <w:iCs w:val="0"/>
        </w:rPr>
        <w:t xml:space="preserve"> </w:t>
      </w:r>
      <w:r w:rsidRPr="007333D9">
        <w:rPr>
          <w:b/>
          <w:bCs/>
        </w:rPr>
        <w:t xml:space="preserve">– </w:t>
      </w:r>
      <w:r w:rsidR="007E53E7" w:rsidRPr="00330D33">
        <w:rPr>
          <w:rStyle w:val="Uwydatnienie"/>
          <w:b/>
          <w:i w:val="0"/>
        </w:rPr>
        <w:t>Generate Accessible Descriptions</w:t>
      </w:r>
    </w:p>
    <w:p w14:paraId="36540F72" w14:textId="7D9D976E" w:rsidR="00E13438" w:rsidRPr="00E13438" w:rsidRDefault="00BC2450" w:rsidP="00E13438">
      <w:pPr>
        <w:pStyle w:val="FP-List-Bullet"/>
        <w:rPr>
          <w:rStyle w:val="Uwydatnienie"/>
          <w:i w:val="0"/>
          <w:iCs w:val="0"/>
        </w:rPr>
      </w:pPr>
      <w:r w:rsidRPr="00BC2450">
        <w:rPr>
          <w:rStyle w:val="Uwydatnienie"/>
          <w:i w:val="0"/>
          <w:iCs w:val="0"/>
        </w:rPr>
        <w:t>The process of generating descriptions in simplified language, optimized for users using assistive technologies such as screen readers. These descriptions are more concise and adapted to the needs of the blind or visually impaired.</w:t>
      </w:r>
    </w:p>
    <w:p w14:paraId="6F0BBA7D" w14:textId="42DEC4F0" w:rsidR="007E53E7" w:rsidRPr="00330D33" w:rsidRDefault="00330D33" w:rsidP="00330D33">
      <w:pPr>
        <w:pStyle w:val="FP-Normal"/>
        <w:rPr>
          <w:rStyle w:val="Uwydatnienie"/>
          <w:b/>
          <w:i w:val="0"/>
        </w:rPr>
      </w:pPr>
      <w:r>
        <w:rPr>
          <w:rStyle w:val="Uwydatnienie"/>
          <w:b/>
          <w:bCs/>
          <w:i w:val="0"/>
          <w:iCs w:val="0"/>
        </w:rPr>
        <w:t>UC.6</w:t>
      </w:r>
      <w:r w:rsidRPr="007333D9">
        <w:rPr>
          <w:rStyle w:val="Uwydatnienie"/>
          <w:b/>
          <w:bCs/>
          <w:i w:val="0"/>
          <w:iCs w:val="0"/>
        </w:rPr>
        <w:t xml:space="preserve"> </w:t>
      </w:r>
      <w:r w:rsidRPr="007333D9">
        <w:rPr>
          <w:b/>
          <w:bCs/>
        </w:rPr>
        <w:t xml:space="preserve">– </w:t>
      </w:r>
      <w:r w:rsidR="007E53E7" w:rsidRPr="00330D33">
        <w:rPr>
          <w:rStyle w:val="Uwydatnienie"/>
          <w:b/>
          <w:i w:val="0"/>
        </w:rPr>
        <w:t>Select Language Model</w:t>
      </w:r>
    </w:p>
    <w:p w14:paraId="4BCA1948" w14:textId="1F929A91" w:rsidR="00E13438" w:rsidRPr="00E13438" w:rsidRDefault="004E3EA2" w:rsidP="00E13438">
      <w:pPr>
        <w:pStyle w:val="FP-List-Bullet"/>
        <w:rPr>
          <w:rStyle w:val="Uwydatnienie"/>
          <w:i w:val="0"/>
          <w:iCs w:val="0"/>
        </w:rPr>
      </w:pPr>
      <w:r w:rsidRPr="004E3EA2">
        <w:rPr>
          <w:rStyle w:val="Uwydatnienie"/>
          <w:i w:val="0"/>
          <w:iCs w:val="0"/>
        </w:rPr>
        <w:t>The act of configuring the system by the administrator to select the appropriate language model. The administrator can change the model depending on analytical or performance requirements.</w:t>
      </w:r>
    </w:p>
    <w:p w14:paraId="1429C5B6" w14:textId="6BD0CD37" w:rsidR="007E53E7" w:rsidRPr="00330D33" w:rsidRDefault="00330D33" w:rsidP="00330D33">
      <w:pPr>
        <w:pStyle w:val="FP-Normal"/>
        <w:rPr>
          <w:rStyle w:val="Uwydatnienie"/>
          <w:b/>
          <w:i w:val="0"/>
        </w:rPr>
      </w:pPr>
      <w:r>
        <w:rPr>
          <w:rStyle w:val="Uwydatnienie"/>
          <w:b/>
          <w:bCs/>
          <w:i w:val="0"/>
          <w:iCs w:val="0"/>
        </w:rPr>
        <w:t>UC.7</w:t>
      </w:r>
      <w:r w:rsidRPr="007333D9">
        <w:rPr>
          <w:rStyle w:val="Uwydatnienie"/>
          <w:b/>
          <w:bCs/>
          <w:i w:val="0"/>
          <w:iCs w:val="0"/>
        </w:rPr>
        <w:t xml:space="preserve"> </w:t>
      </w:r>
      <w:r w:rsidRPr="007333D9">
        <w:rPr>
          <w:b/>
          <w:bCs/>
        </w:rPr>
        <w:t xml:space="preserve">– </w:t>
      </w:r>
      <w:r w:rsidR="007E53E7" w:rsidRPr="00330D33">
        <w:rPr>
          <w:rStyle w:val="Uwydatnienie"/>
          <w:b/>
          <w:i w:val="0"/>
        </w:rPr>
        <w:t>Review Outputs</w:t>
      </w:r>
    </w:p>
    <w:p w14:paraId="059D0F56" w14:textId="0C25B226" w:rsidR="007E53E7" w:rsidRPr="007E53E7" w:rsidRDefault="007E53E7" w:rsidP="007E53E7">
      <w:pPr>
        <w:pStyle w:val="FP-List-Bullet"/>
        <w:rPr>
          <w:rStyle w:val="Uwydatnienie"/>
          <w:i w:val="0"/>
          <w:iCs w:val="0"/>
        </w:rPr>
      </w:pPr>
      <w:r w:rsidRPr="00E707FB">
        <w:t>Allows users to view the generated descriptions within the GUI or an output file. This use case supports inspecting individual results or summaries of image analyses.</w:t>
      </w:r>
    </w:p>
    <w:p w14:paraId="15354DA3" w14:textId="59CADD83" w:rsidR="00ED26A1" w:rsidRPr="00330D33" w:rsidRDefault="00330D33" w:rsidP="00330D33">
      <w:pPr>
        <w:pStyle w:val="FP-Normal"/>
        <w:rPr>
          <w:rStyle w:val="Uwydatnienie"/>
          <w:b/>
          <w:i w:val="0"/>
        </w:rPr>
      </w:pPr>
      <w:r>
        <w:rPr>
          <w:rStyle w:val="Uwydatnienie"/>
          <w:b/>
          <w:bCs/>
          <w:i w:val="0"/>
          <w:iCs w:val="0"/>
        </w:rPr>
        <w:t>UC.8</w:t>
      </w:r>
      <w:r w:rsidRPr="007333D9">
        <w:rPr>
          <w:rStyle w:val="Uwydatnienie"/>
          <w:b/>
          <w:bCs/>
          <w:i w:val="0"/>
          <w:iCs w:val="0"/>
        </w:rPr>
        <w:t xml:space="preserve"> </w:t>
      </w:r>
      <w:r w:rsidRPr="007333D9">
        <w:rPr>
          <w:b/>
          <w:bCs/>
        </w:rPr>
        <w:t xml:space="preserve">– </w:t>
      </w:r>
      <w:r w:rsidR="00ED26A1" w:rsidRPr="00330D33">
        <w:rPr>
          <w:rStyle w:val="Uwydatnienie"/>
          <w:b/>
          <w:i w:val="0"/>
        </w:rPr>
        <w:t>Export Results</w:t>
      </w:r>
    </w:p>
    <w:p w14:paraId="06B2F697" w14:textId="6483754D" w:rsidR="00E707FB" w:rsidRPr="00E707FB" w:rsidRDefault="00AB3487" w:rsidP="00374B76">
      <w:pPr>
        <w:pStyle w:val="FP-List-Bullet"/>
      </w:pPr>
      <w:r w:rsidRPr="00AB3487">
        <w:lastRenderedPageBreak/>
        <w:t>An optional feature enabling users to export the generated descriptions into a preferred format, such as CSV or PDF, for further analysis or record-keeping.</w:t>
      </w:r>
    </w:p>
    <w:p w14:paraId="177D995E" w14:textId="77777777" w:rsidR="00D67CA7" w:rsidRPr="00E707FB" w:rsidRDefault="00D67CA7" w:rsidP="00D67CA7">
      <w:pPr>
        <w:pStyle w:val="FP-List-Bullet"/>
        <w:numPr>
          <w:ilvl w:val="0"/>
          <w:numId w:val="0"/>
        </w:numPr>
        <w:ind w:left="1069"/>
      </w:pPr>
    </w:p>
    <w:p w14:paraId="38F024B5" w14:textId="2D17B957" w:rsidR="00ED26A1" w:rsidRPr="00634139" w:rsidRDefault="00ED26A1" w:rsidP="00D67CA7">
      <w:pPr>
        <w:pStyle w:val="FP-Heading21"/>
      </w:pPr>
      <w:bookmarkStart w:id="31" w:name="_Toc187162561"/>
      <w:r w:rsidRPr="00634139">
        <w:t>Relationships</w:t>
      </w:r>
      <w:bookmarkEnd w:id="31"/>
    </w:p>
    <w:p w14:paraId="2440A702" w14:textId="7A778B90" w:rsidR="004415CE" w:rsidRPr="004415CE" w:rsidRDefault="004415CE" w:rsidP="004415CE">
      <w:pPr>
        <w:pStyle w:val="FP-Normal"/>
      </w:pPr>
      <w:r w:rsidRPr="004415CE">
        <w:t>Relationships define the connections between use cases and actors or between different use cases. They specify how components of the system interact or depend on each other.</w:t>
      </w:r>
    </w:p>
    <w:p w14:paraId="6561C6BE" w14:textId="2452602E" w:rsidR="00E07B95" w:rsidRDefault="00E07B95" w:rsidP="00B6428B">
      <w:pPr>
        <w:pStyle w:val="FP-Heading3"/>
      </w:pPr>
      <w:bookmarkStart w:id="32" w:name="_Toc187162562"/>
      <w:r w:rsidRPr="00E07B95">
        <w:t>Association</w:t>
      </w:r>
      <w:r>
        <w:t>s</w:t>
      </w:r>
      <w:bookmarkEnd w:id="32"/>
    </w:p>
    <w:p w14:paraId="3421235C" w14:textId="3042F6F6" w:rsidR="004415CE" w:rsidRPr="004415CE" w:rsidRDefault="004415CE" w:rsidP="004415CE">
      <w:pPr>
        <w:pStyle w:val="FP-Normal"/>
      </w:pPr>
      <w:r w:rsidRPr="004415CE">
        <w:t>Associations represent direct interactions between actors and use cases. They show which actors perform specific actions within the system.</w:t>
      </w:r>
    </w:p>
    <w:p w14:paraId="7CD8B2EB" w14:textId="77E58D3A" w:rsidR="00E13A62" w:rsidRPr="006A398F" w:rsidRDefault="00A1699E" w:rsidP="006A398F">
      <w:pPr>
        <w:pStyle w:val="FP-Normal"/>
        <w:rPr>
          <w:b/>
          <w:bCs/>
        </w:rPr>
      </w:pPr>
      <w:r>
        <w:rPr>
          <w:b/>
          <w:bCs/>
        </w:rPr>
        <w:t>ASS.1</w:t>
      </w:r>
      <w:r w:rsidRPr="007333D9">
        <w:rPr>
          <w:rStyle w:val="Uwydatnienie"/>
          <w:b/>
          <w:bCs/>
          <w:i w:val="0"/>
          <w:iCs w:val="0"/>
        </w:rPr>
        <w:t xml:space="preserve"> </w:t>
      </w:r>
      <w:r w:rsidRPr="007333D9">
        <w:rPr>
          <w:b/>
          <w:bCs/>
        </w:rPr>
        <w:t>–</w:t>
      </w:r>
      <w:r w:rsidR="00E13A62" w:rsidRPr="006A398F">
        <w:rPr>
          <w:b/>
          <w:bCs/>
        </w:rPr>
        <w:t xml:space="preserve"> User interacts with Upload Images.</w:t>
      </w:r>
    </w:p>
    <w:p w14:paraId="2054DB48" w14:textId="77777777" w:rsidR="00E13A62" w:rsidRDefault="00E13A62" w:rsidP="00E13A62">
      <w:pPr>
        <w:pStyle w:val="FP-List-Bullet"/>
      </w:pPr>
      <w:r w:rsidRPr="00792FC1">
        <w:t>This relationship shows that the user initiates the process by uploading images, which serves as the entry point for the description generation workflow.</w:t>
      </w:r>
    </w:p>
    <w:p w14:paraId="6E08FAE1" w14:textId="171198F5" w:rsidR="00E13A62" w:rsidRPr="006A398F" w:rsidRDefault="00A1699E" w:rsidP="006A398F">
      <w:pPr>
        <w:pStyle w:val="FP-Normal"/>
        <w:rPr>
          <w:b/>
          <w:bCs/>
        </w:rPr>
      </w:pPr>
      <w:r>
        <w:rPr>
          <w:b/>
          <w:bCs/>
        </w:rPr>
        <w:t>ASS.2</w:t>
      </w:r>
      <w:r w:rsidRPr="007333D9">
        <w:rPr>
          <w:rStyle w:val="Uwydatnienie"/>
          <w:b/>
          <w:bCs/>
          <w:i w:val="0"/>
          <w:iCs w:val="0"/>
        </w:rPr>
        <w:t xml:space="preserve"> </w:t>
      </w:r>
      <w:r w:rsidRPr="007333D9">
        <w:rPr>
          <w:b/>
          <w:bCs/>
        </w:rPr>
        <w:t>–</w:t>
      </w:r>
      <w:r w:rsidR="00E13A62" w:rsidRPr="006A398F">
        <w:rPr>
          <w:b/>
          <w:bCs/>
        </w:rPr>
        <w:t xml:space="preserve"> Advanced Analyst interacts with Generate Advanced Descriptions.</w:t>
      </w:r>
    </w:p>
    <w:p w14:paraId="698D8D76" w14:textId="77777777" w:rsidR="00E13A62" w:rsidRPr="00213194" w:rsidRDefault="00E13A62" w:rsidP="00E13A62">
      <w:pPr>
        <w:pStyle w:val="FP-List-Bullet"/>
        <w:rPr>
          <w:rStyle w:val="Uwydatnienie"/>
          <w:i w:val="0"/>
          <w:iCs w:val="0"/>
        </w:rPr>
      </w:pPr>
      <w:r w:rsidRPr="00792FC1">
        <w:t>This relationship shows that advanced analysts utilize the system to generate in-depth and detailed descriptions for specialized use cases.</w:t>
      </w:r>
    </w:p>
    <w:p w14:paraId="272DECC8" w14:textId="559382E6" w:rsidR="00E13A62" w:rsidRPr="006A398F" w:rsidRDefault="00A1699E" w:rsidP="006A398F">
      <w:pPr>
        <w:pStyle w:val="FP-Normal"/>
        <w:rPr>
          <w:b/>
          <w:bCs/>
        </w:rPr>
      </w:pPr>
      <w:r>
        <w:rPr>
          <w:b/>
          <w:bCs/>
        </w:rPr>
        <w:t>ASS.3</w:t>
      </w:r>
      <w:r w:rsidRPr="007333D9">
        <w:rPr>
          <w:rStyle w:val="Uwydatnienie"/>
          <w:b/>
          <w:bCs/>
          <w:i w:val="0"/>
          <w:iCs w:val="0"/>
        </w:rPr>
        <w:t xml:space="preserve"> </w:t>
      </w:r>
      <w:r w:rsidRPr="007333D9">
        <w:rPr>
          <w:b/>
          <w:bCs/>
        </w:rPr>
        <w:t>–</w:t>
      </w:r>
      <w:r w:rsidR="00E13A62" w:rsidRPr="006A398F">
        <w:rPr>
          <w:b/>
          <w:bCs/>
        </w:rPr>
        <w:t xml:space="preserve"> Visually Impaired User interacts with Generate Accessible Descriptions.</w:t>
      </w:r>
    </w:p>
    <w:p w14:paraId="27E1704D" w14:textId="77777777" w:rsidR="00E13A62" w:rsidRPr="00213194" w:rsidRDefault="00E13A62" w:rsidP="00E13A62">
      <w:pPr>
        <w:pStyle w:val="FP-List-Bullet"/>
        <w:rPr>
          <w:rStyle w:val="Uwydatnienie"/>
          <w:i w:val="0"/>
          <w:iCs w:val="0"/>
        </w:rPr>
      </w:pPr>
      <w:r w:rsidRPr="00792FC1">
        <w:t>This relationship emphasizes that visually impaired users rely on the accessible descriptions functionality to understand image content through simplified text outputs.</w:t>
      </w:r>
    </w:p>
    <w:p w14:paraId="65B82210" w14:textId="0B83AD14" w:rsidR="00E13A62" w:rsidRPr="006A398F" w:rsidRDefault="00A1699E" w:rsidP="006A398F">
      <w:pPr>
        <w:pStyle w:val="FP-Normal"/>
        <w:rPr>
          <w:b/>
          <w:bCs/>
        </w:rPr>
      </w:pPr>
      <w:r>
        <w:rPr>
          <w:b/>
          <w:bCs/>
        </w:rPr>
        <w:t>ASS.4</w:t>
      </w:r>
      <w:r w:rsidRPr="007333D9">
        <w:rPr>
          <w:rStyle w:val="Uwydatnienie"/>
          <w:b/>
          <w:bCs/>
          <w:i w:val="0"/>
          <w:iCs w:val="0"/>
        </w:rPr>
        <w:t xml:space="preserve"> </w:t>
      </w:r>
      <w:r w:rsidRPr="007333D9">
        <w:rPr>
          <w:b/>
          <w:bCs/>
        </w:rPr>
        <w:t>–</w:t>
      </w:r>
      <w:r w:rsidR="00F503C1">
        <w:rPr>
          <w:b/>
          <w:bCs/>
        </w:rPr>
        <w:t xml:space="preserve"> </w:t>
      </w:r>
      <w:r w:rsidR="00E13A62" w:rsidRPr="006A398F">
        <w:rPr>
          <w:b/>
          <w:bCs/>
        </w:rPr>
        <w:t>LLM interacts with Generate Descriptions.</w:t>
      </w:r>
    </w:p>
    <w:p w14:paraId="63FF9AA0" w14:textId="77777777" w:rsidR="00E13A62" w:rsidRPr="008E0999" w:rsidRDefault="00E13A62" w:rsidP="00E13A62">
      <w:pPr>
        <w:pStyle w:val="FP-List-Bullet"/>
        <w:rPr>
          <w:rStyle w:val="Uwydatnienie"/>
          <w:i w:val="0"/>
          <w:iCs w:val="0"/>
        </w:rPr>
      </w:pPr>
      <w:r>
        <w:t>T</w:t>
      </w:r>
      <w:r w:rsidRPr="00792FC1">
        <w:t>his relationship reflects that the large language model is the primary component used to analyse images and generate textual descriptions.</w:t>
      </w:r>
    </w:p>
    <w:p w14:paraId="5C9AFF2B" w14:textId="22015EEB" w:rsidR="00BF273E" w:rsidRPr="006A398F" w:rsidRDefault="00A1699E" w:rsidP="006A398F">
      <w:pPr>
        <w:pStyle w:val="FP-Normal"/>
        <w:rPr>
          <w:b/>
          <w:bCs/>
        </w:rPr>
      </w:pPr>
      <w:r>
        <w:rPr>
          <w:b/>
          <w:bCs/>
        </w:rPr>
        <w:t>ASS.5</w:t>
      </w:r>
      <w:r w:rsidRPr="007333D9">
        <w:rPr>
          <w:rStyle w:val="Uwydatnienie"/>
          <w:b/>
          <w:bCs/>
          <w:i w:val="0"/>
          <w:iCs w:val="0"/>
        </w:rPr>
        <w:t xml:space="preserve"> </w:t>
      </w:r>
      <w:r w:rsidRPr="007333D9">
        <w:rPr>
          <w:b/>
          <w:bCs/>
        </w:rPr>
        <w:t>–</w:t>
      </w:r>
      <w:r w:rsidRPr="006A398F">
        <w:rPr>
          <w:b/>
          <w:bCs/>
        </w:rPr>
        <w:t xml:space="preserve"> </w:t>
      </w:r>
      <w:r w:rsidR="00BF273E" w:rsidRPr="006A398F">
        <w:rPr>
          <w:b/>
          <w:bCs/>
        </w:rPr>
        <w:t>Administrator interacts with Select Language Model.</w:t>
      </w:r>
    </w:p>
    <w:p w14:paraId="7E33CD62" w14:textId="1D6A4BF3" w:rsidR="00E13A62" w:rsidRPr="00E13A62" w:rsidRDefault="00BF273E" w:rsidP="00E13A62">
      <w:pPr>
        <w:pStyle w:val="FP-List-Bullet"/>
      </w:pPr>
      <w:r w:rsidRPr="00792FC1">
        <w:t>This relationship highlights that the administrator is responsible for selecting and configuring the language model, ensuring that it is appropriate for the system</w:t>
      </w:r>
      <w:r w:rsidRPr="00792FC1">
        <w:rPr>
          <w:rFonts w:ascii="Open Sans" w:hAnsi="Open Sans" w:cs="Open Sans"/>
        </w:rPr>
        <w:t>’</w:t>
      </w:r>
      <w:r w:rsidRPr="00792FC1">
        <w:t>s requirements.</w:t>
      </w:r>
    </w:p>
    <w:p w14:paraId="1D376C2B" w14:textId="4C1FC27D" w:rsidR="00B6428B" w:rsidRDefault="00B6428B" w:rsidP="00B6428B">
      <w:pPr>
        <w:pStyle w:val="FP-Heading3"/>
      </w:pPr>
      <w:bookmarkStart w:id="33" w:name="_Toc187162563"/>
      <w:r>
        <w:t>Includes</w:t>
      </w:r>
      <w:bookmarkEnd w:id="33"/>
    </w:p>
    <w:p w14:paraId="3BAA81FD" w14:textId="790B735E" w:rsidR="004415CE" w:rsidRPr="004415CE" w:rsidRDefault="004415CE" w:rsidP="004415CE">
      <w:pPr>
        <w:pStyle w:val="FP-Normal"/>
      </w:pPr>
      <w:r w:rsidRPr="004415CE">
        <w:t>The «include» relationship specifies that one use case is a mandatory sub-process of another. The primary use case cannot be completed without the included use case.</w:t>
      </w:r>
    </w:p>
    <w:p w14:paraId="29D31AE6" w14:textId="7C16F732" w:rsidR="00025867" w:rsidRPr="006A398F" w:rsidRDefault="00A1699E" w:rsidP="006A398F">
      <w:pPr>
        <w:pStyle w:val="FP-Normal"/>
        <w:rPr>
          <w:b/>
          <w:bCs/>
        </w:rPr>
      </w:pPr>
      <w:r>
        <w:rPr>
          <w:b/>
          <w:bCs/>
        </w:rPr>
        <w:t>INC.1</w:t>
      </w:r>
      <w:r w:rsidRPr="007333D9">
        <w:rPr>
          <w:rStyle w:val="Uwydatnienie"/>
          <w:b/>
          <w:bCs/>
          <w:i w:val="0"/>
          <w:iCs w:val="0"/>
        </w:rPr>
        <w:t xml:space="preserve"> </w:t>
      </w:r>
      <w:r w:rsidRPr="007333D9">
        <w:rPr>
          <w:b/>
          <w:bCs/>
        </w:rPr>
        <w:t>–</w:t>
      </w:r>
      <w:r w:rsidR="00025867" w:rsidRPr="006A398F">
        <w:rPr>
          <w:b/>
          <w:bCs/>
        </w:rPr>
        <w:t xml:space="preserve"> Process</w:t>
      </w:r>
      <w:r w:rsidR="00025867" w:rsidRPr="006A398F">
        <w:rPr>
          <w:rStyle w:val="Uwydatnienie"/>
          <w:b/>
          <w:bCs/>
          <w:i w:val="0"/>
          <w:iCs w:val="0"/>
        </w:rPr>
        <w:t xml:space="preserve"> Images in </w:t>
      </w:r>
      <w:r w:rsidR="00025867" w:rsidRPr="006A398F">
        <w:rPr>
          <w:b/>
          <w:bCs/>
        </w:rPr>
        <w:t>Batch</w:t>
      </w:r>
      <w:r w:rsidR="00025867" w:rsidRPr="006A398F">
        <w:rPr>
          <w:rStyle w:val="Uwydatnienie"/>
          <w:b/>
          <w:bCs/>
          <w:i w:val="0"/>
          <w:iCs w:val="0"/>
        </w:rPr>
        <w:t>es</w:t>
      </w:r>
      <w:r w:rsidR="00025867" w:rsidRPr="006A398F">
        <w:rPr>
          <w:b/>
          <w:bCs/>
        </w:rPr>
        <w:t xml:space="preserve"> is part of Generate Descriptions.</w:t>
      </w:r>
    </w:p>
    <w:p w14:paraId="3A055DBD" w14:textId="570C404C" w:rsidR="00E13A62" w:rsidRDefault="00025867" w:rsidP="00E13A62">
      <w:pPr>
        <w:pStyle w:val="FP-List-Bullet"/>
      </w:pPr>
      <w:r w:rsidRPr="00792FC1">
        <w:t>This relationship highlights that batch processing is a required sub-process for generating descriptions. The system must first divide the uploaded images into manageable batches to ensure efficient and stable processing.</w:t>
      </w:r>
    </w:p>
    <w:p w14:paraId="3991B7A8" w14:textId="452AA942" w:rsidR="00025867" w:rsidRPr="006A398F" w:rsidRDefault="00A1699E" w:rsidP="006A398F">
      <w:pPr>
        <w:pStyle w:val="FP-Normal"/>
        <w:rPr>
          <w:b/>
          <w:bCs/>
        </w:rPr>
      </w:pPr>
      <w:r>
        <w:rPr>
          <w:b/>
          <w:bCs/>
        </w:rPr>
        <w:t>INC.2</w:t>
      </w:r>
      <w:r w:rsidRPr="007333D9">
        <w:rPr>
          <w:rStyle w:val="Uwydatnienie"/>
          <w:b/>
          <w:bCs/>
          <w:i w:val="0"/>
          <w:iCs w:val="0"/>
        </w:rPr>
        <w:t xml:space="preserve"> </w:t>
      </w:r>
      <w:r w:rsidR="00EC0E16" w:rsidRPr="007333D9">
        <w:rPr>
          <w:b/>
          <w:bCs/>
        </w:rPr>
        <w:t>–</w:t>
      </w:r>
      <w:r w:rsidR="00EC0E16" w:rsidRPr="006A398F">
        <w:rPr>
          <w:b/>
          <w:bCs/>
        </w:rPr>
        <w:t xml:space="preserve"> Review</w:t>
      </w:r>
      <w:r w:rsidR="00025867" w:rsidRPr="006A398F">
        <w:rPr>
          <w:b/>
          <w:bCs/>
        </w:rPr>
        <w:t xml:space="preserve"> Outputs is part of Generate Descriptions.</w:t>
      </w:r>
    </w:p>
    <w:p w14:paraId="263F6ACB" w14:textId="77777777" w:rsidR="00025867" w:rsidRPr="008E0999" w:rsidRDefault="00025867" w:rsidP="00025867">
      <w:pPr>
        <w:pStyle w:val="FP-List-Bullet"/>
        <w:rPr>
          <w:rStyle w:val="Uwydatnienie"/>
          <w:i w:val="0"/>
          <w:iCs w:val="0"/>
        </w:rPr>
      </w:pPr>
      <w:r w:rsidRPr="00792FC1">
        <w:lastRenderedPageBreak/>
        <w:t>This relationship shows that reviewing the outputs is a necessary step after generating descriptions. Users must inspect and validate the descriptions before proceeding to export or use the results.</w:t>
      </w:r>
    </w:p>
    <w:p w14:paraId="69F0C184" w14:textId="3FF2FA2E" w:rsidR="00025867" w:rsidRPr="006A398F" w:rsidRDefault="00A1699E" w:rsidP="006A398F">
      <w:pPr>
        <w:pStyle w:val="FP-Normal"/>
        <w:rPr>
          <w:b/>
          <w:bCs/>
        </w:rPr>
      </w:pPr>
      <w:r>
        <w:rPr>
          <w:b/>
          <w:bCs/>
        </w:rPr>
        <w:t>INC.3</w:t>
      </w:r>
      <w:r w:rsidRPr="007333D9">
        <w:rPr>
          <w:rStyle w:val="Uwydatnienie"/>
          <w:b/>
          <w:bCs/>
          <w:i w:val="0"/>
          <w:iCs w:val="0"/>
        </w:rPr>
        <w:t xml:space="preserve"> </w:t>
      </w:r>
      <w:r w:rsidRPr="007333D9">
        <w:rPr>
          <w:b/>
          <w:bCs/>
        </w:rPr>
        <w:t>–</w:t>
      </w:r>
      <w:r w:rsidRPr="006A398F">
        <w:rPr>
          <w:b/>
          <w:bCs/>
        </w:rPr>
        <w:t xml:space="preserve">  </w:t>
      </w:r>
      <w:r w:rsidR="00025867" w:rsidRPr="006A398F">
        <w:rPr>
          <w:b/>
          <w:bCs/>
        </w:rPr>
        <w:t>Select Language Model is part of Generate Descriptions.</w:t>
      </w:r>
    </w:p>
    <w:p w14:paraId="7A041937" w14:textId="7ECFD8FA" w:rsidR="00025867" w:rsidRPr="00E13A62" w:rsidRDefault="00025867" w:rsidP="00025867">
      <w:pPr>
        <w:pStyle w:val="FP-List-Bullet"/>
      </w:pPr>
      <w:r w:rsidRPr="00792FC1">
        <w:t>This relationship emphasizes that selecting a language model is a prerequisite for generating descriptions. The system depends on an appropriate language model to analyse images and produce meaningful textual outputs.</w:t>
      </w:r>
    </w:p>
    <w:p w14:paraId="5B8E4A01" w14:textId="1A2D34A3" w:rsidR="00B6428B" w:rsidRDefault="00E13A62" w:rsidP="00B6428B">
      <w:pPr>
        <w:pStyle w:val="FP-Heading3"/>
      </w:pPr>
      <w:bookmarkStart w:id="34" w:name="_Toc187162564"/>
      <w:r>
        <w:t>Extends</w:t>
      </w:r>
      <w:bookmarkEnd w:id="34"/>
    </w:p>
    <w:p w14:paraId="4330C1FE" w14:textId="43DFFDD1" w:rsidR="004415CE" w:rsidRPr="004415CE" w:rsidRDefault="004415CE" w:rsidP="004415CE">
      <w:pPr>
        <w:pStyle w:val="FP-Normal"/>
      </w:pPr>
      <w:r w:rsidRPr="004415CE">
        <w:t>The «extend» relationship adds optional functionality to a use case. It allows a use case to be extended with additional features under specific conditions.</w:t>
      </w:r>
    </w:p>
    <w:p w14:paraId="6C6F8B56" w14:textId="4B9504F1" w:rsidR="0090329B" w:rsidRPr="006A398F" w:rsidRDefault="00F503C1" w:rsidP="006A398F">
      <w:pPr>
        <w:pStyle w:val="FP-Normal"/>
        <w:rPr>
          <w:b/>
          <w:bCs/>
        </w:rPr>
      </w:pPr>
      <w:r>
        <w:rPr>
          <w:b/>
          <w:bCs/>
        </w:rPr>
        <w:t>EXT</w:t>
      </w:r>
      <w:r w:rsidR="00A1699E">
        <w:rPr>
          <w:b/>
          <w:bCs/>
        </w:rPr>
        <w:t>.1</w:t>
      </w:r>
      <w:r w:rsidR="00A1699E" w:rsidRPr="007333D9">
        <w:rPr>
          <w:rStyle w:val="Uwydatnienie"/>
          <w:b/>
          <w:bCs/>
          <w:i w:val="0"/>
          <w:iCs w:val="0"/>
        </w:rPr>
        <w:t xml:space="preserve"> </w:t>
      </w:r>
      <w:r w:rsidR="00A1699E" w:rsidRPr="007333D9">
        <w:rPr>
          <w:b/>
          <w:bCs/>
        </w:rPr>
        <w:t>–</w:t>
      </w:r>
      <w:r w:rsidR="00A1699E" w:rsidRPr="006A398F">
        <w:rPr>
          <w:b/>
          <w:bCs/>
        </w:rPr>
        <w:t xml:space="preserve"> </w:t>
      </w:r>
      <w:r w:rsidR="0090329B" w:rsidRPr="006A398F">
        <w:rPr>
          <w:b/>
          <w:bCs/>
        </w:rPr>
        <w:t>Generate Advanced Descriptions extends Generate Descriptions.</w:t>
      </w:r>
    </w:p>
    <w:p w14:paraId="2364C894" w14:textId="22D1ED57" w:rsidR="0090329B" w:rsidRPr="0090329B" w:rsidRDefault="0090329B" w:rsidP="0090329B">
      <w:pPr>
        <w:pStyle w:val="FP-List-Bullet"/>
        <w:rPr>
          <w:rStyle w:val="Uwydatnienie"/>
          <w:i w:val="0"/>
          <w:iCs w:val="0"/>
        </w:rPr>
      </w:pPr>
      <w:r w:rsidRPr="00792FC1">
        <w:t>This relationship denotes that advanced descriptions are an optional extension of the core description generation functionality. Users with advanced needs can request additional analytical insights if required.</w:t>
      </w:r>
    </w:p>
    <w:p w14:paraId="0158CEE3" w14:textId="2270C3BA" w:rsidR="004674FF" w:rsidRPr="006A398F" w:rsidRDefault="00F503C1" w:rsidP="006A398F">
      <w:pPr>
        <w:pStyle w:val="FP-Normal"/>
        <w:rPr>
          <w:b/>
          <w:bCs/>
        </w:rPr>
      </w:pPr>
      <w:r>
        <w:rPr>
          <w:b/>
          <w:bCs/>
        </w:rPr>
        <w:t>EXT.2</w:t>
      </w:r>
      <w:r w:rsidRPr="007333D9">
        <w:rPr>
          <w:rStyle w:val="Uwydatnienie"/>
          <w:b/>
          <w:bCs/>
          <w:i w:val="0"/>
          <w:iCs w:val="0"/>
        </w:rPr>
        <w:t xml:space="preserve"> </w:t>
      </w:r>
      <w:r w:rsidRPr="007333D9">
        <w:rPr>
          <w:b/>
          <w:bCs/>
        </w:rPr>
        <w:t>–</w:t>
      </w:r>
      <w:r w:rsidRPr="006A398F">
        <w:rPr>
          <w:b/>
          <w:bCs/>
        </w:rPr>
        <w:t xml:space="preserve"> </w:t>
      </w:r>
      <w:r w:rsidR="004674FF" w:rsidRPr="006A398F">
        <w:rPr>
          <w:b/>
          <w:bCs/>
        </w:rPr>
        <w:t>Generate Accessible Descriptions extends Generate Descriptions.</w:t>
      </w:r>
    </w:p>
    <w:p w14:paraId="1717A670" w14:textId="3CEC3398" w:rsidR="004674FF" w:rsidRPr="004674FF" w:rsidRDefault="004674FF" w:rsidP="004674FF">
      <w:pPr>
        <w:pStyle w:val="FP-List-Bullet"/>
        <w:rPr>
          <w:rStyle w:val="Uwydatnienie"/>
          <w:i w:val="0"/>
          <w:iCs w:val="0"/>
        </w:rPr>
      </w:pPr>
      <w:r w:rsidRPr="00792FC1">
        <w:t>This relationship signifies that accessible descriptions are an optional extension of the standard description generation process. This functionality ensures the output is suitable for visually impaired users and compatible with assistive technologies.</w:t>
      </w:r>
    </w:p>
    <w:p w14:paraId="1C0FC707" w14:textId="41729A0F" w:rsidR="00792FC1" w:rsidRPr="006A398F" w:rsidRDefault="00F503C1" w:rsidP="006A398F">
      <w:pPr>
        <w:pStyle w:val="FP-Normal"/>
        <w:rPr>
          <w:b/>
          <w:bCs/>
        </w:rPr>
      </w:pPr>
      <w:r>
        <w:rPr>
          <w:b/>
          <w:bCs/>
        </w:rPr>
        <w:t>EXT.3</w:t>
      </w:r>
      <w:r w:rsidRPr="007333D9">
        <w:rPr>
          <w:rStyle w:val="Uwydatnienie"/>
          <w:b/>
          <w:bCs/>
          <w:i w:val="0"/>
          <w:iCs w:val="0"/>
        </w:rPr>
        <w:t xml:space="preserve"> </w:t>
      </w:r>
      <w:r w:rsidRPr="007333D9">
        <w:rPr>
          <w:b/>
          <w:bCs/>
        </w:rPr>
        <w:t>–</w:t>
      </w:r>
      <w:r w:rsidRPr="006A398F">
        <w:rPr>
          <w:b/>
          <w:bCs/>
        </w:rPr>
        <w:t xml:space="preserve"> </w:t>
      </w:r>
      <w:r w:rsidR="00792FC1" w:rsidRPr="006A398F">
        <w:rPr>
          <w:b/>
          <w:bCs/>
        </w:rPr>
        <w:t>Export Results extends Review Outputs.</w:t>
      </w:r>
    </w:p>
    <w:p w14:paraId="21928837" w14:textId="1A724AC0" w:rsidR="00792FC1" w:rsidRPr="00792FC1" w:rsidRDefault="00792FC1" w:rsidP="00792FC1">
      <w:pPr>
        <w:pStyle w:val="FP-List-Bullet"/>
      </w:pPr>
      <w:r w:rsidRPr="00792FC1">
        <w:t>This relationship indicates that exporting results is an optional action following the review of outputs. Users may choose to save the reviewed descriptions in formats such as CSV or PDF only if they find the results satisfactory.</w:t>
      </w:r>
    </w:p>
    <w:p w14:paraId="1E910353" w14:textId="55035F41" w:rsidR="00844C1F" w:rsidRDefault="00844C1F" w:rsidP="00844C1F">
      <w:pPr>
        <w:pStyle w:val="FP-Heading1"/>
      </w:pPr>
      <w:bookmarkStart w:id="35" w:name="_Toc187162565"/>
      <w:r w:rsidRPr="00844C1F">
        <w:lastRenderedPageBreak/>
        <w:t>Use Case Scenarios</w:t>
      </w:r>
      <w:bookmarkEnd w:id="35"/>
    </w:p>
    <w:p w14:paraId="16D63847" w14:textId="5D6F5422" w:rsidR="0063220A" w:rsidRPr="0063220A" w:rsidRDefault="0063220A" w:rsidP="0063220A">
      <w:pPr>
        <w:pStyle w:val="FP-Normal"/>
      </w:pPr>
      <w:r w:rsidRPr="0063220A">
        <w:t>This section details specific use case scenarios, describing step-by-step interactions between actors and the system to achieve defined goals.</w:t>
      </w:r>
    </w:p>
    <w:p w14:paraId="42B84C72" w14:textId="77777777" w:rsidR="00ED26A1" w:rsidRDefault="00ED26A1" w:rsidP="00ED26A1">
      <w:pPr>
        <w:pStyle w:val="FP-Heading21"/>
      </w:pPr>
      <w:bookmarkStart w:id="36" w:name="_Toc187162566"/>
      <w:r>
        <w:t>Scenario: Generate Descriptions</w:t>
      </w:r>
      <w:bookmarkEnd w:id="36"/>
    </w:p>
    <w:p w14:paraId="3359784C" w14:textId="77777777" w:rsidR="00ED26A1" w:rsidRPr="003C0681" w:rsidRDefault="00ED26A1" w:rsidP="003C0681">
      <w:pPr>
        <w:pStyle w:val="FP-Normal"/>
        <w:rPr>
          <w:b/>
          <w:bCs/>
        </w:rPr>
      </w:pPr>
      <w:r w:rsidRPr="003C0681">
        <w:rPr>
          <w:b/>
          <w:bCs/>
        </w:rPr>
        <w:t>Main Path:</w:t>
      </w:r>
    </w:p>
    <w:p w14:paraId="56DF8564" w14:textId="77777777" w:rsidR="002C0294" w:rsidRDefault="002C0294" w:rsidP="00446C8D">
      <w:pPr>
        <w:pStyle w:val="FP-Normal"/>
        <w:numPr>
          <w:ilvl w:val="0"/>
          <w:numId w:val="17"/>
        </w:numPr>
      </w:pPr>
      <w:r>
        <w:t>The user opens the system and navigates to the GUI's upload section.</w:t>
      </w:r>
    </w:p>
    <w:p w14:paraId="580D3C25" w14:textId="0B26325B" w:rsidR="002C0294" w:rsidRDefault="002C0294" w:rsidP="00446C8D">
      <w:pPr>
        <w:pStyle w:val="FP-Normal"/>
        <w:numPr>
          <w:ilvl w:val="0"/>
          <w:numId w:val="17"/>
        </w:numPr>
      </w:pPr>
      <w:r>
        <w:t xml:space="preserve">The user selects a folder containing one or more images for processing. The GUI provides a confirmation of the selected </w:t>
      </w:r>
      <w:r w:rsidR="00B670EF">
        <w:t>directory,</w:t>
      </w:r>
      <w:r>
        <w:t xml:space="preserve"> and a summary of the files detected.</w:t>
      </w:r>
    </w:p>
    <w:p w14:paraId="0EC94A16" w14:textId="77777777" w:rsidR="002C0294" w:rsidRDefault="002C0294" w:rsidP="00446C8D">
      <w:pPr>
        <w:pStyle w:val="FP-Normal"/>
        <w:numPr>
          <w:ilvl w:val="0"/>
          <w:numId w:val="17"/>
        </w:numPr>
      </w:pPr>
      <w:r>
        <w:t>The system initializes batch processing, organizing the images into manageable groups based on preconfigured memory and performance parameters. A progress bar is displayed to keep the user informed about the ongoing process.</w:t>
      </w:r>
    </w:p>
    <w:p w14:paraId="5B2BDE05" w14:textId="67918A9F" w:rsidR="002C0294" w:rsidRDefault="002C0294" w:rsidP="00446C8D">
      <w:pPr>
        <w:pStyle w:val="FP-Normal"/>
        <w:numPr>
          <w:ilvl w:val="0"/>
          <w:numId w:val="17"/>
        </w:numPr>
      </w:pPr>
      <w:r>
        <w:t xml:space="preserve">For each batch, the system processes the images by </w:t>
      </w:r>
      <w:r w:rsidR="0066419F">
        <w:t>analysing</w:t>
      </w:r>
      <w:r>
        <w:t xml:space="preserve"> their RGB channels and passing the data to the pre-trained Large Language Model (LLM). The LLM generates concise textual descriptions that summarize key visual elements, such as crop health, pest indicators, or soil conditions.</w:t>
      </w:r>
    </w:p>
    <w:p w14:paraId="3CF15037" w14:textId="77777777" w:rsidR="002C0294" w:rsidRDefault="002C0294" w:rsidP="00446C8D">
      <w:pPr>
        <w:pStyle w:val="FP-Normal"/>
        <w:numPr>
          <w:ilvl w:val="0"/>
          <w:numId w:val="17"/>
        </w:numPr>
      </w:pPr>
      <w:r>
        <w:t>After processing all batches, the system consolidates the results and saves the generated descriptions in an output file located in a user-specified directory.</w:t>
      </w:r>
    </w:p>
    <w:p w14:paraId="53A50C0E" w14:textId="77777777" w:rsidR="002C0294" w:rsidRDefault="002C0294" w:rsidP="00446C8D">
      <w:pPr>
        <w:pStyle w:val="FP-Normal"/>
        <w:numPr>
          <w:ilvl w:val="0"/>
          <w:numId w:val="17"/>
        </w:numPr>
      </w:pPr>
      <w:r>
        <w:t>Upon completion, the system provides a notification to the user, indicating that the descriptions are ready. The notification includes the total number of successfully processed images and any skipped files.</w:t>
      </w:r>
    </w:p>
    <w:p w14:paraId="603FF468" w14:textId="6127EC67" w:rsidR="00ED26A1" w:rsidRDefault="00ED26A1" w:rsidP="002C0294">
      <w:pPr>
        <w:pStyle w:val="FP-Normal"/>
        <w:rPr>
          <w:b/>
          <w:bCs/>
        </w:rPr>
      </w:pPr>
      <w:r w:rsidRPr="003C0681">
        <w:rPr>
          <w:b/>
          <w:bCs/>
        </w:rPr>
        <w:t>Alternative Path:</w:t>
      </w:r>
    </w:p>
    <w:p w14:paraId="0AFFE473" w14:textId="4A2C8839" w:rsidR="002C0294" w:rsidRPr="002C0294" w:rsidRDefault="002C0294" w:rsidP="002C0294">
      <w:pPr>
        <w:pStyle w:val="FP-List-Bullet"/>
      </w:pPr>
      <w:r w:rsidRPr="002C0294">
        <w:t>If an image file is corrupted, unreadable, or in an unsupported format, the system logs the error and skips the problematic file. The log is appended to an error report, which can be reviewed by the user for troubleshooting or file correction. The system continues processing the remaining files without interruption.</w:t>
      </w:r>
    </w:p>
    <w:p w14:paraId="0244ECD3" w14:textId="77777777" w:rsidR="00ED26A1" w:rsidRDefault="00ED26A1" w:rsidP="00ED26A1">
      <w:pPr>
        <w:pStyle w:val="FP-Heading21"/>
      </w:pPr>
      <w:bookmarkStart w:id="37" w:name="_Toc187162567"/>
      <w:r>
        <w:t>Scenario: Review Outputs</w:t>
      </w:r>
      <w:bookmarkEnd w:id="37"/>
    </w:p>
    <w:p w14:paraId="293E1A0B" w14:textId="77777777" w:rsidR="00ED26A1" w:rsidRDefault="00ED26A1" w:rsidP="003C0681">
      <w:pPr>
        <w:pStyle w:val="FP-Normal"/>
        <w:rPr>
          <w:b/>
          <w:bCs/>
        </w:rPr>
      </w:pPr>
      <w:r w:rsidRPr="003C0681">
        <w:rPr>
          <w:b/>
          <w:bCs/>
        </w:rPr>
        <w:t>Main Path:</w:t>
      </w:r>
    </w:p>
    <w:p w14:paraId="207A807F" w14:textId="3CA79D6A" w:rsidR="0066419F" w:rsidRDefault="0066419F" w:rsidP="00446C8D">
      <w:pPr>
        <w:pStyle w:val="FP-Normal"/>
        <w:numPr>
          <w:ilvl w:val="0"/>
          <w:numId w:val="16"/>
        </w:numPr>
      </w:pPr>
      <w:r>
        <w:t>The user navigates to the "Review Outputs" section of the GUI.</w:t>
      </w:r>
    </w:p>
    <w:p w14:paraId="16A03B3E" w14:textId="77777777" w:rsidR="0066419F" w:rsidRDefault="0066419F" w:rsidP="00446C8D">
      <w:pPr>
        <w:pStyle w:val="FP-Normal"/>
        <w:numPr>
          <w:ilvl w:val="0"/>
          <w:numId w:val="16"/>
        </w:numPr>
      </w:pPr>
      <w:r>
        <w:t>The user selects the output file containing the generated descriptions. The GUI loads the file and displays its contents in a structured, user-friendly format. Each description is accompanied by metadata, such as the file name, timestamp of processing, and any relevant tags (e.g., "crop health issue detected").</w:t>
      </w:r>
    </w:p>
    <w:p w14:paraId="1C0D685B" w14:textId="77777777" w:rsidR="0066419F" w:rsidRDefault="0066419F" w:rsidP="00446C8D">
      <w:pPr>
        <w:pStyle w:val="FP-Normal"/>
        <w:numPr>
          <w:ilvl w:val="0"/>
          <w:numId w:val="16"/>
        </w:numPr>
      </w:pPr>
      <w:r>
        <w:t>The user reviews the descriptions, using sorting or filtering options (e.g., filter by keyword, sort by processing order) to focus on specific outputs of interest.</w:t>
      </w:r>
    </w:p>
    <w:p w14:paraId="795AE924" w14:textId="496932B1" w:rsidR="002C0294" w:rsidRDefault="0066419F" w:rsidP="00446C8D">
      <w:pPr>
        <w:pStyle w:val="FP-Normal"/>
        <w:numPr>
          <w:ilvl w:val="0"/>
          <w:numId w:val="16"/>
        </w:numPr>
      </w:pPr>
      <w:r>
        <w:lastRenderedPageBreak/>
        <w:t>If desired, the user exports the reviewed results to a preferred file format, such as CSV or PDF, for further analysis or reporting. The exported file retains all metadata and includes a summary of the processing session.</w:t>
      </w:r>
    </w:p>
    <w:p w14:paraId="11561CF4" w14:textId="1E5DC060" w:rsidR="0066419F" w:rsidRDefault="0066419F" w:rsidP="0066419F">
      <w:pPr>
        <w:pStyle w:val="FP-Normal"/>
      </w:pPr>
      <w:r w:rsidRPr="0066419F">
        <w:rPr>
          <w:b/>
          <w:bCs/>
        </w:rPr>
        <w:t>Alternative Path:</w:t>
      </w:r>
    </w:p>
    <w:p w14:paraId="5AED4B18" w14:textId="2FA1894B" w:rsidR="0066419F" w:rsidRPr="002C0294" w:rsidRDefault="0066419F" w:rsidP="0066419F">
      <w:pPr>
        <w:pStyle w:val="FP-List-Bullet"/>
      </w:pPr>
      <w:r>
        <w:t>If the output file is missing or corrupted, the system alerts the user and provides options to either regenerate the file from a backup (if available) or reprocess the original images.</w:t>
      </w:r>
    </w:p>
    <w:p w14:paraId="2B40168F" w14:textId="646D710E" w:rsidR="000343FD" w:rsidRDefault="000343FD">
      <w:pPr>
        <w:rPr>
          <w:sz w:val="20"/>
          <w:lang w:val="en-GB"/>
        </w:rPr>
      </w:pPr>
      <w:r w:rsidRPr="006C63D8">
        <w:rPr>
          <w:lang w:val="en-US"/>
        </w:rPr>
        <w:br w:type="page"/>
      </w:r>
    </w:p>
    <w:p w14:paraId="55971906" w14:textId="4119287E" w:rsidR="000343FD" w:rsidRDefault="002F793C" w:rsidP="000343FD">
      <w:pPr>
        <w:pStyle w:val="FP-Heading1"/>
      </w:pPr>
      <w:bookmarkStart w:id="38" w:name="_Toc187162568"/>
      <w:r>
        <w:lastRenderedPageBreak/>
        <w:t>C</w:t>
      </w:r>
      <w:r w:rsidRPr="002F793C">
        <w:t>lass hierarchy</w:t>
      </w:r>
      <w:bookmarkEnd w:id="38"/>
    </w:p>
    <w:p w14:paraId="097446B6" w14:textId="5C395138" w:rsidR="008E2F41" w:rsidRPr="008E2F41" w:rsidRDefault="008E2F41" w:rsidP="003E3FD7">
      <w:pPr>
        <w:pStyle w:val="FP-Normal"/>
      </w:pPr>
      <w:r w:rsidRPr="008E2F41">
        <w:t>The class hierarchy outlines the organization of the system's components, dividing them into logical layers to ensure clarity, modularity, and scalability. Each class is designed with specific responsibilities to maintain separation of concerns and promote maintainable software architecture.</w:t>
      </w:r>
    </w:p>
    <w:p w14:paraId="111CB681" w14:textId="77777777" w:rsidR="00B069CE" w:rsidRDefault="00B069CE" w:rsidP="003E3FD7">
      <w:pPr>
        <w:pStyle w:val="FP-Heading21"/>
      </w:pPr>
      <w:bookmarkStart w:id="39" w:name="_Toc187162569"/>
      <w:r>
        <w:t>Model Layer</w:t>
      </w:r>
      <w:bookmarkEnd w:id="39"/>
    </w:p>
    <w:p w14:paraId="7E6B5CB9" w14:textId="6F8E432F" w:rsidR="00B069CE" w:rsidRDefault="00F9641B" w:rsidP="00B069CE">
      <w:pPr>
        <w:pStyle w:val="FP-Normal"/>
      </w:pPr>
      <w:r w:rsidRPr="00F9641B">
        <w:t>The Model Layer is responsible for the core data and logic of the system. It defines the entities and their attributes, focusing on the fundamental operations and data structures.</w:t>
      </w:r>
    </w:p>
    <w:p w14:paraId="04D1794E" w14:textId="77777777" w:rsidR="00D22F3E" w:rsidRPr="006F43C7" w:rsidRDefault="00D22F3E" w:rsidP="00D22F3E">
      <w:pPr>
        <w:pStyle w:val="FP-Normal"/>
        <w:rPr>
          <w:b/>
          <w:bCs/>
        </w:rPr>
      </w:pPr>
      <w:r>
        <w:rPr>
          <w:b/>
          <w:bCs/>
        </w:rPr>
        <w:t>MOD</w:t>
      </w:r>
      <w:r w:rsidRPr="00E43E4E">
        <w:rPr>
          <w:b/>
          <w:bCs/>
        </w:rPr>
        <w:t>.</w:t>
      </w:r>
      <w:r>
        <w:rPr>
          <w:b/>
          <w:bCs/>
        </w:rPr>
        <w:t>1</w:t>
      </w:r>
      <w:r w:rsidRPr="00E43E4E">
        <w:rPr>
          <w:b/>
          <w:bCs/>
        </w:rPr>
        <w:t xml:space="preserve"> – </w:t>
      </w:r>
      <w:r w:rsidRPr="006F43C7">
        <w:rPr>
          <w:b/>
          <w:bCs/>
        </w:rPr>
        <w:t>Image</w:t>
      </w:r>
    </w:p>
    <w:p w14:paraId="73275284" w14:textId="7CE982CC" w:rsidR="00D22F3E" w:rsidRDefault="00D22F3E" w:rsidP="00D22F3E">
      <w:pPr>
        <w:pStyle w:val="FP-Normal"/>
        <w:rPr>
          <w:rStyle w:val="Wyrnieniedelikatne"/>
        </w:rPr>
      </w:pPr>
      <w:r w:rsidRPr="006F43C7">
        <w:rPr>
          <w:rStyle w:val="Wyrnieniedelikatne"/>
        </w:rPr>
        <w:t xml:space="preserve">Description: </w:t>
      </w:r>
      <w:r w:rsidR="00961295" w:rsidRPr="00961295">
        <w:rPr>
          <w:rStyle w:val="Wyrnieniedelikatne"/>
        </w:rPr>
        <w:t>Represents an individual image file, holding data related to the image.</w:t>
      </w:r>
    </w:p>
    <w:p w14:paraId="06A062D7" w14:textId="77777777" w:rsidR="00635D51" w:rsidRDefault="00635D51" w:rsidP="00D22F3E">
      <w:pPr>
        <w:pStyle w:val="FP-Normal"/>
        <w:rPr>
          <w:rStyle w:val="Wyrnieniedelikatne"/>
        </w:rPr>
      </w:pPr>
      <w:r w:rsidRPr="00635D51">
        <w:rPr>
          <w:rStyle w:val="Wyrnienieintensywne"/>
        </w:rPr>
        <w:t>Responsibilities:</w:t>
      </w:r>
      <w:r w:rsidRPr="00635D51">
        <w:rPr>
          <w:rStyle w:val="Wyrnieniedelikatne"/>
        </w:rPr>
        <w:t xml:space="preserve"> </w:t>
      </w:r>
    </w:p>
    <w:p w14:paraId="29708F26" w14:textId="38072EEF" w:rsidR="00635D51" w:rsidRPr="006F43C7" w:rsidRDefault="00635D51" w:rsidP="00D22F3E">
      <w:pPr>
        <w:pStyle w:val="FP-Normal"/>
        <w:rPr>
          <w:rStyle w:val="Wyrnieniedelikatne"/>
        </w:rPr>
      </w:pPr>
      <w:r w:rsidRPr="00635D51">
        <w:rPr>
          <w:rStyle w:val="Wyrnieniedelikatne"/>
        </w:rPr>
        <w:t>Holds image data, file path, and processing state.</w:t>
      </w:r>
    </w:p>
    <w:p w14:paraId="46958019" w14:textId="77777777" w:rsidR="00D22F3E" w:rsidRPr="006F43C7" w:rsidRDefault="00D22F3E" w:rsidP="00D22F3E">
      <w:pPr>
        <w:pStyle w:val="FP-Normal"/>
        <w:rPr>
          <w:rStyle w:val="Wyrnienieintensywne"/>
        </w:rPr>
      </w:pPr>
      <w:r w:rsidRPr="006F43C7">
        <w:rPr>
          <w:rStyle w:val="Wyrnienieintensywne"/>
        </w:rPr>
        <w:t>Attributes:</w:t>
      </w:r>
    </w:p>
    <w:p w14:paraId="31BFE65F" w14:textId="05326384" w:rsidR="00D22F3E" w:rsidRDefault="00D22F3E" w:rsidP="00961295">
      <w:pPr>
        <w:pStyle w:val="FP-List-Bullet"/>
      </w:pPr>
      <w:proofErr w:type="spellStart"/>
      <w:r w:rsidRPr="006F43C7">
        <w:rPr>
          <w:rStyle w:val="Uwydatnienie"/>
        </w:rPr>
        <w:t>file_path</w:t>
      </w:r>
      <w:proofErr w:type="spellEnd"/>
      <w:r w:rsidRPr="006F43C7">
        <w:rPr>
          <w:rStyle w:val="Uwydatnienie"/>
        </w:rPr>
        <w:t xml:space="preserve">: </w:t>
      </w:r>
      <w:r w:rsidR="00961295" w:rsidRPr="00961295">
        <w:rPr>
          <w:rStyle w:val="Uwydatnienie"/>
        </w:rPr>
        <w:t xml:space="preserve">String </w:t>
      </w:r>
      <w:r w:rsidR="00961295" w:rsidRPr="00961295">
        <w:t>— Path to the image file.</w:t>
      </w:r>
    </w:p>
    <w:p w14:paraId="50725993" w14:textId="30C78FD2" w:rsidR="00D22F3E" w:rsidRDefault="00635D51" w:rsidP="00961295">
      <w:pPr>
        <w:pStyle w:val="FP-List-Bullet"/>
      </w:pPr>
      <w:proofErr w:type="spellStart"/>
      <w:r>
        <w:rPr>
          <w:rStyle w:val="Uwydatnienie"/>
        </w:rPr>
        <w:t>i</w:t>
      </w:r>
      <w:r w:rsidR="00961295">
        <w:rPr>
          <w:rStyle w:val="Uwydatnienie"/>
        </w:rPr>
        <w:t>s_</w:t>
      </w:r>
      <w:r w:rsidR="00D22F3E" w:rsidRPr="006F43C7">
        <w:rPr>
          <w:rStyle w:val="Uwydatnienie"/>
        </w:rPr>
        <w:t>processed</w:t>
      </w:r>
      <w:proofErr w:type="spellEnd"/>
      <w:r w:rsidR="00D22F3E" w:rsidRPr="006F43C7">
        <w:rPr>
          <w:rStyle w:val="Uwydatnienie"/>
        </w:rPr>
        <w:t xml:space="preserve">: </w:t>
      </w:r>
      <w:r w:rsidR="00961295">
        <w:rPr>
          <w:rStyle w:val="Uwydatnienie"/>
        </w:rPr>
        <w:t>Boolean</w:t>
      </w:r>
      <w:r w:rsidR="00D22F3E">
        <w:t xml:space="preserve"> </w:t>
      </w:r>
      <w:r w:rsidR="00961295" w:rsidRPr="00961295">
        <w:t>— Status indicating whether the image has been processed.</w:t>
      </w:r>
    </w:p>
    <w:p w14:paraId="4DE32A1A" w14:textId="77777777" w:rsidR="00D22F3E" w:rsidRPr="006F43C7" w:rsidRDefault="00D22F3E" w:rsidP="00D22F3E">
      <w:pPr>
        <w:pStyle w:val="FP-Normal"/>
        <w:rPr>
          <w:rStyle w:val="Wyrnienieintensywne"/>
        </w:rPr>
      </w:pPr>
      <w:r w:rsidRPr="006F43C7">
        <w:rPr>
          <w:rStyle w:val="Wyrnienieintensywne"/>
        </w:rPr>
        <w:t>Relationships:</w:t>
      </w:r>
    </w:p>
    <w:p w14:paraId="7069EE59" w14:textId="77777777" w:rsidR="00961295" w:rsidRPr="00961295" w:rsidRDefault="00961295" w:rsidP="00961295">
      <w:pPr>
        <w:pStyle w:val="FP-Bullet"/>
        <w:rPr>
          <w:b/>
          <w:bCs/>
        </w:rPr>
      </w:pPr>
      <w:r w:rsidRPr="00961295">
        <w:t>Aggregates Batch (1..*:1) — An image is part of a batch.</w:t>
      </w:r>
    </w:p>
    <w:p w14:paraId="3AE785FE" w14:textId="343F032F" w:rsidR="00B25013" w:rsidRDefault="00B25013" w:rsidP="00961295">
      <w:pPr>
        <w:pStyle w:val="FP-Bullet"/>
        <w:numPr>
          <w:ilvl w:val="0"/>
          <w:numId w:val="0"/>
        </w:numPr>
        <w:rPr>
          <w:b/>
          <w:bCs/>
        </w:rPr>
      </w:pPr>
      <w:r>
        <w:rPr>
          <w:b/>
          <w:bCs/>
        </w:rPr>
        <w:t>MOD</w:t>
      </w:r>
      <w:r w:rsidRPr="00E43E4E">
        <w:rPr>
          <w:b/>
          <w:bCs/>
        </w:rPr>
        <w:t>.</w:t>
      </w:r>
      <w:r>
        <w:rPr>
          <w:b/>
          <w:bCs/>
        </w:rPr>
        <w:t>2</w:t>
      </w:r>
      <w:r w:rsidRPr="00E43E4E">
        <w:rPr>
          <w:b/>
          <w:bCs/>
        </w:rPr>
        <w:t xml:space="preserve"> – </w:t>
      </w:r>
      <w:r w:rsidRPr="003E3FD7">
        <w:rPr>
          <w:b/>
          <w:bCs/>
        </w:rPr>
        <w:t>Batch</w:t>
      </w:r>
    </w:p>
    <w:p w14:paraId="7CA4E128" w14:textId="32BDE24E" w:rsidR="00891177" w:rsidRDefault="00891177" w:rsidP="00B25013">
      <w:pPr>
        <w:pStyle w:val="FP-Normal"/>
        <w:rPr>
          <w:rStyle w:val="Wyrnieniedelikatne"/>
        </w:rPr>
      </w:pPr>
      <w:r w:rsidRPr="006F43C7">
        <w:rPr>
          <w:rStyle w:val="Wyrnieniedelikatne"/>
        </w:rPr>
        <w:t>Description</w:t>
      </w:r>
      <w:r>
        <w:rPr>
          <w:rStyle w:val="Wyrnieniedelikatne"/>
        </w:rPr>
        <w:t xml:space="preserve">: </w:t>
      </w:r>
      <w:r w:rsidR="0079429E" w:rsidRPr="0079429E">
        <w:rPr>
          <w:rStyle w:val="Wyrnieniedelikatne"/>
        </w:rPr>
        <w:t>Groups multiple Image objects into manageable sets for efficient processing.</w:t>
      </w:r>
    </w:p>
    <w:p w14:paraId="43897829" w14:textId="77777777" w:rsidR="00635D51" w:rsidRDefault="00635D51" w:rsidP="00635D51">
      <w:pPr>
        <w:pStyle w:val="FP-Normal"/>
        <w:rPr>
          <w:rStyle w:val="Wyrnieniedelikatne"/>
        </w:rPr>
      </w:pPr>
      <w:r w:rsidRPr="00635D51">
        <w:rPr>
          <w:rStyle w:val="Wyrnienieintensywne"/>
        </w:rPr>
        <w:t>Responsibilities:</w:t>
      </w:r>
      <w:r w:rsidRPr="00635D51">
        <w:rPr>
          <w:rStyle w:val="Wyrnieniedelikatne"/>
        </w:rPr>
        <w:t xml:space="preserve"> </w:t>
      </w:r>
    </w:p>
    <w:p w14:paraId="7D48F14F" w14:textId="0C480862" w:rsidR="00635D51" w:rsidRPr="00635D51" w:rsidRDefault="00635D51" w:rsidP="00B25013">
      <w:pPr>
        <w:pStyle w:val="FP-Normal"/>
        <w:rPr>
          <w:rStyle w:val="Wyrnieniedelikatne"/>
        </w:rPr>
      </w:pPr>
      <w:r w:rsidRPr="00635D51">
        <w:rPr>
          <w:rStyle w:val="Wyrnieniedelikatne"/>
        </w:rPr>
        <w:t>Manages a group of images and their processing status.</w:t>
      </w:r>
    </w:p>
    <w:p w14:paraId="5F0C3D82" w14:textId="77777777" w:rsidR="00B25013" w:rsidRPr="003E3FD7" w:rsidRDefault="00B25013" w:rsidP="00B25013">
      <w:pPr>
        <w:pStyle w:val="FP-Normal"/>
        <w:rPr>
          <w:rStyle w:val="Wyrnienieintensywne"/>
        </w:rPr>
      </w:pPr>
      <w:r w:rsidRPr="003E3FD7">
        <w:rPr>
          <w:rStyle w:val="Wyrnienieintensywne"/>
        </w:rPr>
        <w:t>Attributes:</w:t>
      </w:r>
    </w:p>
    <w:p w14:paraId="3C84D939" w14:textId="5A07160F" w:rsidR="00F52C94" w:rsidRDefault="00B25013" w:rsidP="00B25013">
      <w:pPr>
        <w:pStyle w:val="FP-List-Bullet"/>
      </w:pPr>
      <w:r w:rsidRPr="003E3FD7">
        <w:rPr>
          <w:rStyle w:val="Uwydatnienie"/>
        </w:rPr>
        <w:t xml:space="preserve">status: </w:t>
      </w:r>
      <w:r w:rsidR="00961295" w:rsidRPr="00961295">
        <w:rPr>
          <w:i/>
          <w:iCs/>
        </w:rPr>
        <w:t xml:space="preserve">Status </w:t>
      </w:r>
      <w:r w:rsidR="00961295" w:rsidRPr="00961295">
        <w:t>— Processing status (e.g., "Processing", "Completed").</w:t>
      </w:r>
    </w:p>
    <w:p w14:paraId="0337B6A0" w14:textId="3876591D" w:rsidR="00961295" w:rsidRDefault="00961295" w:rsidP="00B25013">
      <w:pPr>
        <w:pStyle w:val="FP-List-Bullet"/>
      </w:pPr>
      <w:r w:rsidRPr="00961295">
        <w:rPr>
          <w:i/>
          <w:iCs/>
        </w:rPr>
        <w:t>images[*]: Image</w:t>
      </w:r>
      <w:r w:rsidRPr="00961295">
        <w:t xml:space="preserve"> — List of images in the batch.</w:t>
      </w:r>
    </w:p>
    <w:p w14:paraId="504824B3" w14:textId="77777777" w:rsidR="00635D51" w:rsidRPr="00961295" w:rsidRDefault="00635D51" w:rsidP="00635D51">
      <w:pPr>
        <w:pStyle w:val="FP-Bullet"/>
        <w:numPr>
          <w:ilvl w:val="0"/>
          <w:numId w:val="0"/>
        </w:numPr>
        <w:rPr>
          <w:rStyle w:val="Wyrnienieintensywne"/>
        </w:rPr>
      </w:pPr>
      <w:r w:rsidRPr="00961295">
        <w:rPr>
          <w:rStyle w:val="Wyrnienieintensywne"/>
        </w:rPr>
        <w:t xml:space="preserve">Methods: </w:t>
      </w:r>
    </w:p>
    <w:p w14:paraId="6946E3AC" w14:textId="12B18FFC" w:rsidR="00635D51" w:rsidRDefault="00635D51" w:rsidP="00635D51">
      <w:pPr>
        <w:pStyle w:val="FP-Bullet"/>
      </w:pPr>
      <w:proofErr w:type="spellStart"/>
      <w:r w:rsidRPr="00635D51">
        <w:rPr>
          <w:rStyle w:val="Wyrnienieintensywne"/>
          <w:b w:val="0"/>
          <w:bCs w:val="0"/>
        </w:rPr>
        <w:t>add_image</w:t>
      </w:r>
      <w:proofErr w:type="spellEnd"/>
      <w:r w:rsidRPr="00635D51">
        <w:rPr>
          <w:rStyle w:val="Wyrnienieintensywne"/>
          <w:b w:val="0"/>
          <w:bCs w:val="0"/>
        </w:rPr>
        <w:t>(Image)</w:t>
      </w:r>
      <w:r w:rsidRPr="00961295">
        <w:rPr>
          <w:rStyle w:val="Wyrnienieintensywne"/>
          <w:b w:val="0"/>
          <w:bCs w:val="0"/>
          <w:i w:val="0"/>
          <w:iCs w:val="0"/>
        </w:rPr>
        <w:t xml:space="preserve"> — Adds an image to the batch.</w:t>
      </w:r>
    </w:p>
    <w:p w14:paraId="5B0AD5FA" w14:textId="6F8AAF31" w:rsidR="00953AD9" w:rsidRDefault="00953AD9" w:rsidP="00953AD9">
      <w:pPr>
        <w:pStyle w:val="FP-Normal"/>
        <w:rPr>
          <w:rStyle w:val="Wyrnienieintensywne"/>
        </w:rPr>
      </w:pPr>
      <w:r>
        <w:rPr>
          <w:rStyle w:val="Wyrnienieintensywne"/>
        </w:rPr>
        <w:t>Relationships:</w:t>
      </w:r>
    </w:p>
    <w:p w14:paraId="1BC2785A" w14:textId="77777777" w:rsidR="00961295" w:rsidRPr="00961295" w:rsidRDefault="00961295" w:rsidP="00961295">
      <w:pPr>
        <w:pStyle w:val="FP-Bullet"/>
        <w:rPr>
          <w:rStyle w:val="Wyrnienieintensywne"/>
          <w:b w:val="0"/>
          <w:bCs w:val="0"/>
          <w:i w:val="0"/>
          <w:iCs w:val="0"/>
        </w:rPr>
      </w:pPr>
      <w:r w:rsidRPr="00961295">
        <w:rPr>
          <w:rStyle w:val="Wyrnienieintensywne"/>
          <w:b w:val="0"/>
          <w:bCs w:val="0"/>
          <w:i w:val="0"/>
          <w:iCs w:val="0"/>
        </w:rPr>
        <w:t xml:space="preserve">Composition to </w:t>
      </w:r>
      <w:r w:rsidRPr="00961295">
        <w:rPr>
          <w:rStyle w:val="Wyrnienieintensywne"/>
          <w:b w:val="0"/>
          <w:bCs w:val="0"/>
        </w:rPr>
        <w:t>status</w:t>
      </w:r>
      <w:r w:rsidRPr="00961295">
        <w:rPr>
          <w:rStyle w:val="Wyrnienieintensywne"/>
          <w:b w:val="0"/>
          <w:bCs w:val="0"/>
          <w:i w:val="0"/>
          <w:iCs w:val="0"/>
        </w:rPr>
        <w:t xml:space="preserve"> (0..*:1) — The batch has a specific status.</w:t>
      </w:r>
    </w:p>
    <w:p w14:paraId="0E8FD523" w14:textId="77777777" w:rsidR="00961295" w:rsidRPr="00961295" w:rsidRDefault="00961295" w:rsidP="00961295">
      <w:pPr>
        <w:pStyle w:val="FP-Bullet"/>
        <w:rPr>
          <w:rStyle w:val="Wyrnienieintensywne"/>
          <w:b w:val="0"/>
          <w:bCs w:val="0"/>
          <w:i w:val="0"/>
          <w:iCs w:val="0"/>
        </w:rPr>
      </w:pPr>
      <w:r w:rsidRPr="00961295">
        <w:rPr>
          <w:rStyle w:val="Wyrnienieintensywne"/>
          <w:b w:val="0"/>
          <w:bCs w:val="0"/>
          <w:i w:val="0"/>
          <w:iCs w:val="0"/>
        </w:rPr>
        <w:t xml:space="preserve">Aggregates </w:t>
      </w:r>
      <w:r w:rsidRPr="00961295">
        <w:rPr>
          <w:rStyle w:val="Wyrnienieintensywne"/>
          <w:b w:val="0"/>
          <w:bCs w:val="0"/>
        </w:rPr>
        <w:t>Image</w:t>
      </w:r>
      <w:r w:rsidRPr="00961295">
        <w:rPr>
          <w:rStyle w:val="Wyrnienieintensywne"/>
          <w:b w:val="0"/>
          <w:bCs w:val="0"/>
          <w:i w:val="0"/>
          <w:iCs w:val="0"/>
        </w:rPr>
        <w:t xml:space="preserve"> (1..*:1) — Contains one or more images.</w:t>
      </w:r>
    </w:p>
    <w:p w14:paraId="05AFD1CE" w14:textId="7EE0E9B7" w:rsidR="00B25013" w:rsidRPr="006F43C7" w:rsidRDefault="00B25013" w:rsidP="00B25013">
      <w:pPr>
        <w:pStyle w:val="FP-Normal"/>
        <w:rPr>
          <w:b/>
          <w:bCs/>
        </w:rPr>
      </w:pPr>
      <w:bookmarkStart w:id="40" w:name="_Hlk183138180"/>
      <w:r>
        <w:rPr>
          <w:b/>
          <w:bCs/>
        </w:rPr>
        <w:t>MOD</w:t>
      </w:r>
      <w:r w:rsidRPr="00E43E4E">
        <w:rPr>
          <w:b/>
          <w:bCs/>
        </w:rPr>
        <w:t>.</w:t>
      </w:r>
      <w:r>
        <w:rPr>
          <w:b/>
          <w:bCs/>
        </w:rPr>
        <w:t>3</w:t>
      </w:r>
      <w:r w:rsidRPr="00E43E4E">
        <w:rPr>
          <w:b/>
          <w:bCs/>
        </w:rPr>
        <w:t xml:space="preserve"> – </w:t>
      </w:r>
      <w:r w:rsidRPr="006F43C7">
        <w:rPr>
          <w:b/>
          <w:bCs/>
        </w:rPr>
        <w:t>Description</w:t>
      </w:r>
    </w:p>
    <w:p w14:paraId="45107E1D" w14:textId="48FA7481" w:rsidR="00B25013" w:rsidRDefault="00B25013" w:rsidP="00B25013">
      <w:pPr>
        <w:pStyle w:val="FP-Normal"/>
        <w:rPr>
          <w:rStyle w:val="Wyrnieniedelikatne"/>
        </w:rPr>
      </w:pPr>
      <w:bookmarkStart w:id="41" w:name="_Hlk183138139"/>
      <w:r w:rsidRPr="006F43C7">
        <w:rPr>
          <w:rStyle w:val="Wyrnieniedelikatne"/>
        </w:rPr>
        <w:t>Description</w:t>
      </w:r>
      <w:bookmarkEnd w:id="41"/>
      <w:r w:rsidRPr="006F43C7">
        <w:rPr>
          <w:rStyle w:val="Wyrnieniedelikatne"/>
        </w:rPr>
        <w:t xml:space="preserve">: </w:t>
      </w:r>
      <w:r w:rsidR="00635D51" w:rsidRPr="00635D51">
        <w:rPr>
          <w:rStyle w:val="Wyrnieniedelikatne"/>
        </w:rPr>
        <w:t>Represents a textual description generated for an image or a batch of images.</w:t>
      </w:r>
    </w:p>
    <w:p w14:paraId="71E2E10C" w14:textId="77777777" w:rsidR="00635D51" w:rsidRPr="00635D51" w:rsidRDefault="00635D51" w:rsidP="00B25013">
      <w:pPr>
        <w:pStyle w:val="FP-Normal"/>
        <w:rPr>
          <w:rStyle w:val="Wyrnienieintensywne"/>
        </w:rPr>
      </w:pPr>
      <w:r w:rsidRPr="00635D51">
        <w:rPr>
          <w:rStyle w:val="Wyrnienieintensywne"/>
        </w:rPr>
        <w:lastRenderedPageBreak/>
        <w:t xml:space="preserve">Responsibilities: </w:t>
      </w:r>
    </w:p>
    <w:p w14:paraId="55B87A37" w14:textId="7541A1A3" w:rsidR="00635D51" w:rsidRPr="006F43C7" w:rsidRDefault="00635D51" w:rsidP="00B25013">
      <w:pPr>
        <w:pStyle w:val="FP-Normal"/>
        <w:rPr>
          <w:rStyle w:val="Wyrnieniedelikatne"/>
        </w:rPr>
      </w:pPr>
      <w:r w:rsidRPr="00635D51">
        <w:rPr>
          <w:rStyle w:val="Wyrnieniedelikatne"/>
        </w:rPr>
        <w:t>Stores the content and metadata of a description.</w:t>
      </w:r>
    </w:p>
    <w:p w14:paraId="24C2F3CE" w14:textId="77777777" w:rsidR="00B25013" w:rsidRPr="006F43C7" w:rsidRDefault="00B25013" w:rsidP="00B25013">
      <w:pPr>
        <w:pStyle w:val="FP-Normal"/>
        <w:rPr>
          <w:rStyle w:val="Wyrnienieintensywne"/>
        </w:rPr>
      </w:pPr>
      <w:r w:rsidRPr="006F43C7">
        <w:rPr>
          <w:rStyle w:val="Wyrnienieintensywne"/>
        </w:rPr>
        <w:t>Attributes:</w:t>
      </w:r>
    </w:p>
    <w:p w14:paraId="65864BB4" w14:textId="77777777" w:rsidR="00635D51" w:rsidRDefault="00635D51" w:rsidP="00635D51">
      <w:pPr>
        <w:pStyle w:val="FP-List-Bullet"/>
      </w:pPr>
      <w:r w:rsidRPr="00635D51">
        <w:rPr>
          <w:i/>
          <w:iCs/>
        </w:rPr>
        <w:t>content: String</w:t>
      </w:r>
      <w:r>
        <w:t xml:space="preserve"> — Text content of the description.</w:t>
      </w:r>
    </w:p>
    <w:p w14:paraId="4DF7F91B" w14:textId="6C1312E7" w:rsidR="00B25013" w:rsidRDefault="00635D51" w:rsidP="00635D51">
      <w:pPr>
        <w:pStyle w:val="FP-List-Bullet"/>
      </w:pPr>
      <w:r w:rsidRPr="00635D51">
        <w:rPr>
          <w:i/>
          <w:iCs/>
        </w:rPr>
        <w:t xml:space="preserve">metadata[*]: String </w:t>
      </w:r>
      <w:r>
        <w:t>— Metadata associated with the description.</w:t>
      </w:r>
    </w:p>
    <w:p w14:paraId="3D1C6391" w14:textId="77777777" w:rsidR="00B25013" w:rsidRPr="006F43C7" w:rsidRDefault="00B25013" w:rsidP="00B25013">
      <w:pPr>
        <w:pStyle w:val="FP-Normal"/>
        <w:rPr>
          <w:rStyle w:val="Wyrnienieintensywne"/>
        </w:rPr>
      </w:pPr>
      <w:r w:rsidRPr="006F43C7">
        <w:rPr>
          <w:rStyle w:val="Wyrnienieintensywne"/>
        </w:rPr>
        <w:t>Relationships:</w:t>
      </w:r>
    </w:p>
    <w:bookmarkEnd w:id="40"/>
    <w:p w14:paraId="78F2E821" w14:textId="70D39C0A" w:rsidR="00B25013" w:rsidRDefault="00635D51" w:rsidP="00635D51">
      <w:pPr>
        <w:pStyle w:val="FP-Bullet"/>
      </w:pPr>
      <w:r>
        <w:t>U</w:t>
      </w:r>
      <w:r w:rsidRPr="00635D51">
        <w:t xml:space="preserve">sed by </w:t>
      </w:r>
      <w:proofErr w:type="spellStart"/>
      <w:r w:rsidRPr="00635D51">
        <w:t>DescriptionGenerator</w:t>
      </w:r>
      <w:proofErr w:type="spellEnd"/>
      <w:r w:rsidR="00F910E0">
        <w:t>.</w:t>
      </w:r>
    </w:p>
    <w:p w14:paraId="18D7A308" w14:textId="6737779C" w:rsidR="00635D51" w:rsidRDefault="00635D51" w:rsidP="00635D51">
      <w:pPr>
        <w:pStyle w:val="FP-Normal"/>
        <w:rPr>
          <w:b/>
          <w:bCs/>
        </w:rPr>
      </w:pPr>
      <w:r>
        <w:rPr>
          <w:b/>
          <w:bCs/>
        </w:rPr>
        <w:t>MOD</w:t>
      </w:r>
      <w:r w:rsidRPr="00E43E4E">
        <w:rPr>
          <w:b/>
          <w:bCs/>
        </w:rPr>
        <w:t>.</w:t>
      </w:r>
      <w:r w:rsidR="000051B5">
        <w:rPr>
          <w:b/>
          <w:bCs/>
        </w:rPr>
        <w:t>4</w:t>
      </w:r>
      <w:r>
        <w:rPr>
          <w:b/>
          <w:bCs/>
        </w:rPr>
        <w:t xml:space="preserve"> </w:t>
      </w:r>
      <w:r w:rsidRPr="00E43E4E">
        <w:rPr>
          <w:b/>
          <w:bCs/>
        </w:rPr>
        <w:t>–</w:t>
      </w:r>
      <w:r>
        <w:rPr>
          <w:b/>
          <w:bCs/>
        </w:rPr>
        <w:t xml:space="preserve"> </w:t>
      </w:r>
      <w:proofErr w:type="spellStart"/>
      <w:r w:rsidR="000051B5" w:rsidRPr="000051B5">
        <w:rPr>
          <w:b/>
          <w:bCs/>
        </w:rPr>
        <w:t>LLModel</w:t>
      </w:r>
      <w:proofErr w:type="spellEnd"/>
    </w:p>
    <w:p w14:paraId="23962268" w14:textId="12AC9706" w:rsidR="00635D51" w:rsidRDefault="00635D51" w:rsidP="00635D51">
      <w:pPr>
        <w:pStyle w:val="FP-Normal"/>
        <w:rPr>
          <w:rStyle w:val="Wyrnieniedelikatne"/>
        </w:rPr>
      </w:pPr>
      <w:r w:rsidRPr="006F43C7">
        <w:rPr>
          <w:rStyle w:val="Wyrnieniedelikatne"/>
        </w:rPr>
        <w:t>Description:</w:t>
      </w:r>
      <w:r w:rsidR="000051B5">
        <w:rPr>
          <w:rStyle w:val="Wyrnieniedelikatne"/>
        </w:rPr>
        <w:t xml:space="preserve"> </w:t>
      </w:r>
      <w:r w:rsidR="000051B5" w:rsidRPr="000051B5">
        <w:rPr>
          <w:rStyle w:val="Wyrnieniedelikatne"/>
        </w:rPr>
        <w:t>Represents a machine learning model for language generation.</w:t>
      </w:r>
    </w:p>
    <w:p w14:paraId="51B2B89C" w14:textId="77777777" w:rsidR="00635D51" w:rsidRPr="00635D51" w:rsidRDefault="00635D51" w:rsidP="00635D51">
      <w:pPr>
        <w:pStyle w:val="FP-Normal"/>
        <w:rPr>
          <w:rStyle w:val="Wyrnienieintensywne"/>
        </w:rPr>
      </w:pPr>
      <w:r w:rsidRPr="00635D51">
        <w:rPr>
          <w:rStyle w:val="Wyrnienieintensywne"/>
        </w:rPr>
        <w:t xml:space="preserve">Responsibilities: </w:t>
      </w:r>
    </w:p>
    <w:p w14:paraId="506127CA" w14:textId="1DBEB532" w:rsidR="00635D51" w:rsidRPr="000051B5" w:rsidRDefault="000051B5" w:rsidP="00635D51">
      <w:pPr>
        <w:pStyle w:val="FP-Normal"/>
        <w:rPr>
          <w:rStyle w:val="Wyrnieniedelikatne"/>
        </w:rPr>
      </w:pPr>
      <w:r w:rsidRPr="000051B5">
        <w:rPr>
          <w:rStyle w:val="Wyrnieniedelikatne"/>
        </w:rPr>
        <w:t>Stores information about the language model and interacts with the configuration.</w:t>
      </w:r>
    </w:p>
    <w:p w14:paraId="3A405889" w14:textId="77777777" w:rsidR="00635D51" w:rsidRPr="006F43C7" w:rsidRDefault="00635D51" w:rsidP="00635D51">
      <w:pPr>
        <w:pStyle w:val="FP-Normal"/>
        <w:rPr>
          <w:rStyle w:val="Wyrnienieintensywne"/>
        </w:rPr>
      </w:pPr>
      <w:r w:rsidRPr="006F43C7">
        <w:rPr>
          <w:rStyle w:val="Wyrnienieintensywne"/>
        </w:rPr>
        <w:t>Attributes:</w:t>
      </w:r>
    </w:p>
    <w:p w14:paraId="66328F41" w14:textId="77777777" w:rsidR="000051B5" w:rsidRPr="000051B5" w:rsidRDefault="000051B5" w:rsidP="000051B5">
      <w:pPr>
        <w:pStyle w:val="FP-List-Bullet"/>
        <w:rPr>
          <w:rStyle w:val="Wyrnieniedelikatne"/>
          <w:i w:val="0"/>
          <w:iCs w:val="0"/>
          <w:color w:val="auto"/>
        </w:rPr>
      </w:pPr>
      <w:r w:rsidRPr="000051B5">
        <w:rPr>
          <w:rStyle w:val="Wyrnieniedelikatne"/>
          <w:color w:val="auto"/>
        </w:rPr>
        <w:t>language: language</w:t>
      </w:r>
      <w:r w:rsidRPr="000051B5">
        <w:rPr>
          <w:rStyle w:val="Wyrnieniedelikatne"/>
          <w:i w:val="0"/>
          <w:iCs w:val="0"/>
          <w:color w:val="auto"/>
        </w:rPr>
        <w:t xml:space="preserve"> — The language used in the model.</w:t>
      </w:r>
    </w:p>
    <w:p w14:paraId="02560D72" w14:textId="601ED2E2" w:rsidR="00635D51" w:rsidRPr="000051B5" w:rsidRDefault="000051B5" w:rsidP="000051B5">
      <w:pPr>
        <w:pStyle w:val="FP-List-Bullet"/>
        <w:rPr>
          <w:rStyle w:val="Wyrnieniedelikatne"/>
          <w:i w:val="0"/>
          <w:iCs w:val="0"/>
          <w:color w:val="auto"/>
        </w:rPr>
      </w:pPr>
      <w:proofErr w:type="spellStart"/>
      <w:r w:rsidRPr="000051B5">
        <w:rPr>
          <w:rStyle w:val="Wyrnieniedelikatne"/>
          <w:color w:val="auto"/>
        </w:rPr>
        <w:t>model_path</w:t>
      </w:r>
      <w:proofErr w:type="spellEnd"/>
      <w:r w:rsidRPr="000051B5">
        <w:rPr>
          <w:rStyle w:val="Wyrnieniedelikatne"/>
          <w:color w:val="auto"/>
        </w:rPr>
        <w:t>: String</w:t>
      </w:r>
      <w:r w:rsidRPr="000051B5">
        <w:rPr>
          <w:rStyle w:val="Wyrnieniedelikatne"/>
          <w:i w:val="0"/>
          <w:iCs w:val="0"/>
          <w:color w:val="auto"/>
        </w:rPr>
        <w:t xml:space="preserve"> — Path to the model file.</w:t>
      </w:r>
    </w:p>
    <w:p w14:paraId="3A4E85B6" w14:textId="77777777" w:rsidR="00635D51" w:rsidRDefault="00635D51" w:rsidP="00635D51">
      <w:pPr>
        <w:pStyle w:val="FP-Normal"/>
        <w:rPr>
          <w:rStyle w:val="Wyrnienieintensywne"/>
        </w:rPr>
      </w:pPr>
      <w:r w:rsidRPr="00635D51">
        <w:rPr>
          <w:rStyle w:val="Wyrnienieintensywne"/>
        </w:rPr>
        <w:t>Relationships:</w:t>
      </w:r>
    </w:p>
    <w:p w14:paraId="2797FF04" w14:textId="77777777" w:rsidR="000051B5" w:rsidRPr="000051B5" w:rsidRDefault="000051B5" w:rsidP="000051B5">
      <w:pPr>
        <w:pStyle w:val="FP-Bullet"/>
        <w:rPr>
          <w:rStyle w:val="Wyrnienieintensywne"/>
          <w:b w:val="0"/>
          <w:bCs w:val="0"/>
          <w:i w:val="0"/>
          <w:iCs w:val="0"/>
        </w:rPr>
      </w:pPr>
      <w:r w:rsidRPr="000051B5">
        <w:rPr>
          <w:rStyle w:val="Wyrnienieintensywne"/>
          <w:b w:val="0"/>
          <w:bCs w:val="0"/>
          <w:i w:val="0"/>
          <w:iCs w:val="0"/>
        </w:rPr>
        <w:t xml:space="preserve">Aggregates </w:t>
      </w:r>
      <w:r w:rsidRPr="000051B5">
        <w:rPr>
          <w:rStyle w:val="Wyrnienieintensywne"/>
          <w:b w:val="0"/>
          <w:bCs w:val="0"/>
        </w:rPr>
        <w:t>language</w:t>
      </w:r>
      <w:r w:rsidRPr="000051B5">
        <w:rPr>
          <w:rStyle w:val="Wyrnienieintensywne"/>
          <w:b w:val="0"/>
          <w:bCs w:val="0"/>
          <w:i w:val="0"/>
          <w:iCs w:val="0"/>
        </w:rPr>
        <w:t xml:space="preserve"> (0..*) — Multiple languages may be supported.</w:t>
      </w:r>
    </w:p>
    <w:p w14:paraId="02F06B63" w14:textId="0D1EF960" w:rsidR="00635D51" w:rsidRPr="000051B5" w:rsidRDefault="000051B5" w:rsidP="000051B5">
      <w:pPr>
        <w:pStyle w:val="FP-Bullet"/>
        <w:rPr>
          <w:rStyle w:val="Wyrnienieintensywne"/>
          <w:b w:val="0"/>
          <w:bCs w:val="0"/>
          <w:i w:val="0"/>
          <w:iCs w:val="0"/>
        </w:rPr>
      </w:pPr>
      <w:r w:rsidRPr="000051B5">
        <w:rPr>
          <w:rStyle w:val="Wyrnienieintensywne"/>
          <w:b w:val="0"/>
          <w:bCs w:val="0"/>
          <w:i w:val="0"/>
          <w:iCs w:val="0"/>
        </w:rPr>
        <w:t xml:space="preserve">Composition to </w:t>
      </w:r>
      <w:r w:rsidRPr="000051B5">
        <w:rPr>
          <w:rStyle w:val="Wyrnienieintensywne"/>
          <w:b w:val="0"/>
          <w:bCs w:val="0"/>
        </w:rPr>
        <w:t>configuration</w:t>
      </w:r>
      <w:r w:rsidRPr="000051B5">
        <w:rPr>
          <w:rStyle w:val="Wyrnienieintensywne"/>
          <w:b w:val="0"/>
          <w:bCs w:val="0"/>
          <w:i w:val="0"/>
          <w:iCs w:val="0"/>
        </w:rPr>
        <w:t xml:space="preserve"> (0..*:1) — Tied to configurations.</w:t>
      </w:r>
    </w:p>
    <w:p w14:paraId="5C546BD0" w14:textId="55F49C79" w:rsidR="00635D51" w:rsidRDefault="00635D51" w:rsidP="00635D51">
      <w:pPr>
        <w:pStyle w:val="FP-Normal"/>
        <w:rPr>
          <w:b/>
          <w:bCs/>
        </w:rPr>
      </w:pPr>
      <w:r>
        <w:rPr>
          <w:b/>
          <w:bCs/>
        </w:rPr>
        <w:t>MOD</w:t>
      </w:r>
      <w:r w:rsidRPr="00E43E4E">
        <w:rPr>
          <w:b/>
          <w:bCs/>
        </w:rPr>
        <w:t>.</w:t>
      </w:r>
      <w:r w:rsidR="000051B5">
        <w:rPr>
          <w:b/>
          <w:bCs/>
        </w:rPr>
        <w:t xml:space="preserve">5 </w:t>
      </w:r>
      <w:r w:rsidRPr="00E43E4E">
        <w:rPr>
          <w:b/>
          <w:bCs/>
        </w:rPr>
        <w:t>–</w:t>
      </w:r>
      <w:r w:rsidR="000051B5">
        <w:rPr>
          <w:b/>
          <w:bCs/>
        </w:rPr>
        <w:t xml:space="preserve"> </w:t>
      </w:r>
      <w:r w:rsidR="000051B5" w:rsidRPr="000051B5">
        <w:rPr>
          <w:b/>
          <w:bCs/>
        </w:rPr>
        <w:t>Settings</w:t>
      </w:r>
      <w:r>
        <w:rPr>
          <w:b/>
          <w:bCs/>
        </w:rPr>
        <w:t xml:space="preserve"> </w:t>
      </w:r>
    </w:p>
    <w:p w14:paraId="2DB8E2E8" w14:textId="36D90A8B" w:rsidR="00635D51" w:rsidRDefault="00635D51" w:rsidP="00635D51">
      <w:pPr>
        <w:pStyle w:val="FP-Normal"/>
        <w:rPr>
          <w:rStyle w:val="Wyrnieniedelikatne"/>
        </w:rPr>
      </w:pPr>
      <w:r w:rsidRPr="006F43C7">
        <w:rPr>
          <w:rStyle w:val="Wyrnieniedelikatne"/>
        </w:rPr>
        <w:t>Description:</w:t>
      </w:r>
      <w:r w:rsidR="000051B5">
        <w:rPr>
          <w:rStyle w:val="Wyrnieniedelikatne"/>
        </w:rPr>
        <w:t xml:space="preserve"> </w:t>
      </w:r>
      <w:r w:rsidR="000051B5" w:rsidRPr="000051B5">
        <w:rPr>
          <w:rStyle w:val="Wyrnieniedelikatne"/>
        </w:rPr>
        <w:t>Stores configuration settings for the system.</w:t>
      </w:r>
    </w:p>
    <w:p w14:paraId="28E5AEAE" w14:textId="77777777" w:rsidR="00635D51" w:rsidRPr="00635D51" w:rsidRDefault="00635D51" w:rsidP="00635D51">
      <w:pPr>
        <w:pStyle w:val="FP-Normal"/>
        <w:rPr>
          <w:rStyle w:val="Wyrnienieintensywne"/>
        </w:rPr>
      </w:pPr>
      <w:r w:rsidRPr="00635D51">
        <w:rPr>
          <w:rStyle w:val="Wyrnienieintensywne"/>
        </w:rPr>
        <w:t xml:space="preserve">Responsibilities: </w:t>
      </w:r>
    </w:p>
    <w:p w14:paraId="0E6B1F3B" w14:textId="6860F028" w:rsidR="00635D51" w:rsidRPr="000051B5" w:rsidRDefault="000051B5" w:rsidP="00635D51">
      <w:pPr>
        <w:pStyle w:val="FP-Normal"/>
        <w:rPr>
          <w:rStyle w:val="Wyrnieniedelikatne"/>
        </w:rPr>
      </w:pPr>
      <w:r w:rsidRPr="000051B5">
        <w:rPr>
          <w:rStyle w:val="Wyrnieniedelikatne"/>
        </w:rPr>
        <w:t>Manages available models and sets the current model.</w:t>
      </w:r>
    </w:p>
    <w:p w14:paraId="3E99E1FE" w14:textId="77777777" w:rsidR="00635D51" w:rsidRPr="006F43C7" w:rsidRDefault="00635D51" w:rsidP="00635D51">
      <w:pPr>
        <w:pStyle w:val="FP-Normal"/>
        <w:rPr>
          <w:rStyle w:val="Wyrnienieintensywne"/>
        </w:rPr>
      </w:pPr>
      <w:r w:rsidRPr="006F43C7">
        <w:rPr>
          <w:rStyle w:val="Wyrnienieintensywne"/>
        </w:rPr>
        <w:t>Attributes:</w:t>
      </w:r>
    </w:p>
    <w:p w14:paraId="307F92A9" w14:textId="1311437A" w:rsidR="00635D51" w:rsidRPr="00635D51" w:rsidRDefault="00BA6E67" w:rsidP="00635D51">
      <w:pPr>
        <w:pStyle w:val="FP-List-Bullet"/>
        <w:rPr>
          <w:rStyle w:val="Wyrnieniedelikatne"/>
          <w:i w:val="0"/>
          <w:iCs w:val="0"/>
          <w:color w:val="auto"/>
        </w:rPr>
      </w:pPr>
      <w:proofErr w:type="spellStart"/>
      <w:r w:rsidRPr="00BA6E67">
        <w:rPr>
          <w:rStyle w:val="Wyrnieniedelikatne"/>
          <w:color w:val="auto"/>
        </w:rPr>
        <w:t>available_models</w:t>
      </w:r>
      <w:proofErr w:type="spellEnd"/>
      <w:r w:rsidRPr="00BA6E67">
        <w:rPr>
          <w:rStyle w:val="Wyrnieniedelikatne"/>
          <w:color w:val="auto"/>
        </w:rPr>
        <w:t xml:space="preserve">[*]: </w:t>
      </w:r>
      <w:proofErr w:type="spellStart"/>
      <w:r w:rsidRPr="00BA6E67">
        <w:rPr>
          <w:rStyle w:val="Wyrnieniedelikatne"/>
          <w:color w:val="auto"/>
        </w:rPr>
        <w:t>LLModel</w:t>
      </w:r>
      <w:proofErr w:type="spellEnd"/>
      <w:r w:rsidRPr="00BA6E67">
        <w:rPr>
          <w:rStyle w:val="Wyrnieniedelikatne"/>
          <w:i w:val="0"/>
          <w:iCs w:val="0"/>
          <w:color w:val="auto"/>
        </w:rPr>
        <w:t xml:space="preserve"> — A list of available language models.</w:t>
      </w:r>
    </w:p>
    <w:p w14:paraId="292A1884" w14:textId="77777777" w:rsidR="00635D51" w:rsidRDefault="00635D51" w:rsidP="00635D51">
      <w:pPr>
        <w:pStyle w:val="FP-Normal"/>
        <w:rPr>
          <w:rStyle w:val="Wyrnienieintensywne"/>
        </w:rPr>
      </w:pPr>
      <w:r w:rsidRPr="00635D51">
        <w:rPr>
          <w:rStyle w:val="Wyrnienieintensywne"/>
        </w:rPr>
        <w:t>Methods:</w:t>
      </w:r>
    </w:p>
    <w:p w14:paraId="4954FFDD" w14:textId="77777777" w:rsidR="00BA6E67" w:rsidRPr="00BA6E67" w:rsidRDefault="00BA6E67" w:rsidP="00BA6E67">
      <w:pPr>
        <w:pStyle w:val="FP-Bullet"/>
        <w:rPr>
          <w:rStyle w:val="Wyrnieniedelikatne"/>
          <w:i w:val="0"/>
          <w:iCs w:val="0"/>
          <w:color w:val="auto"/>
        </w:rPr>
      </w:pPr>
      <w:proofErr w:type="spellStart"/>
      <w:r w:rsidRPr="00BA6E67">
        <w:rPr>
          <w:rStyle w:val="Wyrnieniedelikatne"/>
          <w:color w:val="auto"/>
        </w:rPr>
        <w:t>add_new_model</w:t>
      </w:r>
      <w:proofErr w:type="spellEnd"/>
      <w:r w:rsidRPr="00BA6E67">
        <w:rPr>
          <w:rStyle w:val="Wyrnieniedelikatne"/>
          <w:color w:val="auto"/>
        </w:rPr>
        <w:t>(): void</w:t>
      </w:r>
      <w:r w:rsidRPr="00BA6E67">
        <w:rPr>
          <w:rStyle w:val="Wyrnieniedelikatne"/>
          <w:i w:val="0"/>
          <w:iCs w:val="0"/>
          <w:color w:val="auto"/>
        </w:rPr>
        <w:t xml:space="preserve"> — Adds a new model to the settings.</w:t>
      </w:r>
    </w:p>
    <w:p w14:paraId="4EFB3F7E" w14:textId="5CE8A05E" w:rsidR="00635D51" w:rsidRPr="00635D51" w:rsidRDefault="00BA6E67" w:rsidP="00BA6E67">
      <w:pPr>
        <w:pStyle w:val="FP-Bullet"/>
        <w:rPr>
          <w:rStyle w:val="Wyrnieniedelikatne"/>
          <w:i w:val="0"/>
          <w:iCs w:val="0"/>
          <w:color w:val="auto"/>
        </w:rPr>
      </w:pPr>
      <w:proofErr w:type="spellStart"/>
      <w:r w:rsidRPr="00BA6E67">
        <w:rPr>
          <w:rStyle w:val="Wyrnieniedelikatne"/>
          <w:color w:val="auto"/>
        </w:rPr>
        <w:t>set_current_model</w:t>
      </w:r>
      <w:proofErr w:type="spellEnd"/>
      <w:r w:rsidRPr="00BA6E67">
        <w:rPr>
          <w:rStyle w:val="Wyrnieniedelikatne"/>
          <w:color w:val="auto"/>
        </w:rPr>
        <w:t>(): void</w:t>
      </w:r>
      <w:r w:rsidRPr="00BA6E67">
        <w:rPr>
          <w:rStyle w:val="Wyrnieniedelikatne"/>
          <w:i w:val="0"/>
          <w:iCs w:val="0"/>
          <w:color w:val="auto"/>
        </w:rPr>
        <w:t xml:space="preserve"> — Sets the current model.</w:t>
      </w:r>
    </w:p>
    <w:p w14:paraId="17BF9FD0" w14:textId="77777777" w:rsidR="00635D51" w:rsidRDefault="00635D51" w:rsidP="00635D51">
      <w:pPr>
        <w:pStyle w:val="FP-Normal"/>
        <w:rPr>
          <w:rStyle w:val="Wyrnienieintensywne"/>
        </w:rPr>
      </w:pPr>
      <w:r w:rsidRPr="00635D51">
        <w:rPr>
          <w:rStyle w:val="Wyrnienieintensywne"/>
        </w:rPr>
        <w:t>Relationships:</w:t>
      </w:r>
    </w:p>
    <w:p w14:paraId="7C00434C" w14:textId="69CF3367" w:rsidR="00635D51" w:rsidRPr="00BA6E67" w:rsidRDefault="00BA6E67" w:rsidP="00BA6E67">
      <w:pPr>
        <w:pStyle w:val="FP-Bullet"/>
        <w:rPr>
          <w:rStyle w:val="Wyrnienieintensywne"/>
          <w:b w:val="0"/>
          <w:bCs w:val="0"/>
          <w:i w:val="0"/>
          <w:iCs w:val="0"/>
        </w:rPr>
      </w:pPr>
      <w:r w:rsidRPr="00BA6E67">
        <w:rPr>
          <w:rStyle w:val="Wyrnienieintensywne"/>
          <w:b w:val="0"/>
          <w:bCs w:val="0"/>
          <w:i w:val="0"/>
          <w:iCs w:val="0"/>
        </w:rPr>
        <w:t xml:space="preserve">Aggregates </w:t>
      </w:r>
      <w:proofErr w:type="spellStart"/>
      <w:r w:rsidRPr="00BA6E67">
        <w:rPr>
          <w:rStyle w:val="Wyrnienieintensywne"/>
          <w:b w:val="0"/>
          <w:bCs w:val="0"/>
        </w:rPr>
        <w:t>LLModel</w:t>
      </w:r>
      <w:proofErr w:type="spellEnd"/>
      <w:r w:rsidRPr="00BA6E67">
        <w:rPr>
          <w:rStyle w:val="Wyrnienieintensywne"/>
          <w:b w:val="0"/>
          <w:bCs w:val="0"/>
          <w:i w:val="0"/>
          <w:iCs w:val="0"/>
        </w:rPr>
        <w:t xml:space="preserve"> (1) — Holds references to available models.</w:t>
      </w:r>
    </w:p>
    <w:p w14:paraId="172EFDE3" w14:textId="1365919E" w:rsidR="006A0CC8" w:rsidRDefault="006A0CC8" w:rsidP="003E3FD7">
      <w:pPr>
        <w:pStyle w:val="FP-Heading21"/>
      </w:pPr>
      <w:bookmarkStart w:id="42" w:name="_Toc187162570"/>
      <w:r w:rsidRPr="006A0CC8">
        <w:lastRenderedPageBreak/>
        <w:t>View Layer</w:t>
      </w:r>
      <w:bookmarkEnd w:id="42"/>
    </w:p>
    <w:p w14:paraId="00CEA524" w14:textId="0678F04F" w:rsidR="006A0CC8" w:rsidRDefault="00F910E0" w:rsidP="006A0CC8">
      <w:pPr>
        <w:pStyle w:val="FP-Normal"/>
      </w:pPr>
      <w:r w:rsidRPr="00F910E0">
        <w:t>The View Layer handles the graphical user interface (GUI) and interaction with the user. It displays data and collects inputs for further processing.</w:t>
      </w:r>
    </w:p>
    <w:p w14:paraId="543ADD5C" w14:textId="199E25D7" w:rsidR="00C727A2" w:rsidRPr="006F43C7" w:rsidRDefault="00C727A2" w:rsidP="00C727A2">
      <w:pPr>
        <w:pStyle w:val="FP-Normal"/>
        <w:rPr>
          <w:b/>
          <w:bCs/>
        </w:rPr>
      </w:pPr>
      <w:r>
        <w:rPr>
          <w:b/>
          <w:bCs/>
        </w:rPr>
        <w:t>VI</w:t>
      </w:r>
      <w:r w:rsidR="00D84E5B">
        <w:rPr>
          <w:b/>
          <w:bCs/>
        </w:rPr>
        <w:t>EW</w:t>
      </w:r>
      <w:r w:rsidRPr="00E43E4E">
        <w:rPr>
          <w:b/>
          <w:bCs/>
        </w:rPr>
        <w:t>.</w:t>
      </w:r>
      <w:r w:rsidR="00F52C94">
        <w:rPr>
          <w:b/>
          <w:bCs/>
        </w:rPr>
        <w:t>1</w:t>
      </w:r>
      <w:r w:rsidRPr="00E43E4E">
        <w:rPr>
          <w:b/>
          <w:bCs/>
        </w:rPr>
        <w:t xml:space="preserve"> – </w:t>
      </w:r>
      <w:r w:rsidR="00961295" w:rsidRPr="00961295">
        <w:rPr>
          <w:b/>
          <w:bCs/>
        </w:rPr>
        <w:t>GUI</w:t>
      </w:r>
    </w:p>
    <w:p w14:paraId="714AEF41" w14:textId="52544CE3" w:rsidR="00C727A2" w:rsidRDefault="00C727A2" w:rsidP="00C727A2">
      <w:pPr>
        <w:pStyle w:val="FP-Normal"/>
        <w:rPr>
          <w:rStyle w:val="Wyrnieniedelikatne"/>
        </w:rPr>
      </w:pPr>
      <w:r w:rsidRPr="006F43C7">
        <w:rPr>
          <w:rStyle w:val="Wyrnieniedelikatne"/>
        </w:rPr>
        <w:t xml:space="preserve">Description: </w:t>
      </w:r>
      <w:r w:rsidR="00961295" w:rsidRPr="00961295">
        <w:rPr>
          <w:rStyle w:val="Wyrnieniedelikatne"/>
        </w:rPr>
        <w:t>Manages the graphical user interface of the system.</w:t>
      </w:r>
    </w:p>
    <w:p w14:paraId="180934CD" w14:textId="77777777" w:rsidR="00961295" w:rsidRPr="003E3FD7" w:rsidRDefault="00961295" w:rsidP="00961295">
      <w:pPr>
        <w:pStyle w:val="FP-Normal"/>
        <w:rPr>
          <w:rStyle w:val="Wyrnienieintensywne"/>
        </w:rPr>
      </w:pPr>
      <w:r w:rsidRPr="003E3FD7">
        <w:rPr>
          <w:rStyle w:val="Wyrnienieintensywne"/>
        </w:rPr>
        <w:t>Responsibilities:</w:t>
      </w:r>
    </w:p>
    <w:p w14:paraId="3737CF0C" w14:textId="294A2F07" w:rsidR="00D84E5B" w:rsidRPr="007037FB" w:rsidRDefault="00961295" w:rsidP="007037FB">
      <w:pPr>
        <w:pStyle w:val="FP-Normal"/>
        <w:rPr>
          <w:i/>
          <w:color w:val="595959" w:themeColor="text1" w:themeTint="A6"/>
        </w:rPr>
      </w:pPr>
      <w:r w:rsidRPr="00635D51">
        <w:rPr>
          <w:rStyle w:val="Wyrnieniedelikatne"/>
        </w:rPr>
        <w:t>Displays information to the user and interacts with the model.</w:t>
      </w:r>
    </w:p>
    <w:p w14:paraId="3456F7C5" w14:textId="77777777" w:rsidR="00C727A2" w:rsidRPr="006F43C7" w:rsidRDefault="00C727A2" w:rsidP="00C727A2">
      <w:pPr>
        <w:pStyle w:val="FP-Normal"/>
        <w:rPr>
          <w:rStyle w:val="Wyrnienieintensywne"/>
        </w:rPr>
      </w:pPr>
      <w:r w:rsidRPr="006F43C7">
        <w:rPr>
          <w:rStyle w:val="Wyrnienieintensywne"/>
        </w:rPr>
        <w:t>Relationships:</w:t>
      </w:r>
    </w:p>
    <w:p w14:paraId="3164754D" w14:textId="77777777" w:rsidR="00961295" w:rsidRDefault="00961295" w:rsidP="00961295">
      <w:pPr>
        <w:pStyle w:val="FP-Bullet"/>
      </w:pPr>
      <w:r>
        <w:t xml:space="preserve">Composition to </w:t>
      </w:r>
      <w:proofErr w:type="spellStart"/>
      <w:r w:rsidRPr="00961295">
        <w:rPr>
          <w:i/>
          <w:iCs/>
        </w:rPr>
        <w:t>ProgressBar</w:t>
      </w:r>
      <w:proofErr w:type="spellEnd"/>
      <w:r>
        <w:t xml:space="preserve"> (1:0..*) — Displays a progress bar.</w:t>
      </w:r>
    </w:p>
    <w:p w14:paraId="75F4D4B3" w14:textId="03E1ADAB" w:rsidR="00961295" w:rsidRDefault="00961295" w:rsidP="00961295">
      <w:pPr>
        <w:pStyle w:val="FP-Bullet"/>
      </w:pPr>
      <w:r>
        <w:t xml:space="preserve">Composition to </w:t>
      </w:r>
      <w:proofErr w:type="spellStart"/>
      <w:r w:rsidRPr="00961295">
        <w:rPr>
          <w:i/>
          <w:iCs/>
        </w:rPr>
        <w:t>ExportM</w:t>
      </w:r>
      <w:r w:rsidR="00B37DE4">
        <w:rPr>
          <w:i/>
          <w:iCs/>
        </w:rPr>
        <w:t>a</w:t>
      </w:r>
      <w:r w:rsidRPr="00961295">
        <w:rPr>
          <w:i/>
          <w:iCs/>
        </w:rPr>
        <w:t>nager</w:t>
      </w:r>
      <w:proofErr w:type="spellEnd"/>
      <w:r>
        <w:t xml:space="preserve"> (1:1) — Handles export functionality.</w:t>
      </w:r>
    </w:p>
    <w:p w14:paraId="4C90CD0A" w14:textId="77777777" w:rsidR="00961295" w:rsidRDefault="00961295" w:rsidP="00961295">
      <w:pPr>
        <w:pStyle w:val="FP-Bullet"/>
      </w:pPr>
      <w:r>
        <w:t xml:space="preserve">Composition to </w:t>
      </w:r>
      <w:proofErr w:type="spellStart"/>
      <w:r w:rsidRPr="00961295">
        <w:rPr>
          <w:i/>
          <w:iCs/>
        </w:rPr>
        <w:t>ImportManager</w:t>
      </w:r>
      <w:proofErr w:type="spellEnd"/>
      <w:r>
        <w:t xml:space="preserve"> (1:1) — Handles import functionality.</w:t>
      </w:r>
    </w:p>
    <w:p w14:paraId="3B9F0606" w14:textId="6A16D5C4" w:rsidR="00961295" w:rsidRDefault="00961295" w:rsidP="00961295">
      <w:pPr>
        <w:pStyle w:val="FP-Bullet"/>
      </w:pPr>
      <w:r>
        <w:t xml:space="preserve">Related to </w:t>
      </w:r>
      <w:proofErr w:type="spellStart"/>
      <w:r w:rsidRPr="00961295">
        <w:rPr>
          <w:i/>
          <w:iCs/>
        </w:rPr>
        <w:t>DescriptionGenerator</w:t>
      </w:r>
      <w:proofErr w:type="spellEnd"/>
      <w:r>
        <w:t xml:space="preserve"> (1..*:1) — Uses the description generator to display information.</w:t>
      </w:r>
    </w:p>
    <w:p w14:paraId="7D7D8845" w14:textId="2A52DDF8" w:rsidR="00961295" w:rsidRPr="006F43C7" w:rsidRDefault="00961295" w:rsidP="00961295">
      <w:pPr>
        <w:pStyle w:val="FP-Normal"/>
        <w:rPr>
          <w:b/>
          <w:bCs/>
        </w:rPr>
      </w:pPr>
      <w:r>
        <w:rPr>
          <w:b/>
          <w:bCs/>
        </w:rPr>
        <w:t>VIEW</w:t>
      </w:r>
      <w:r w:rsidRPr="00E43E4E">
        <w:rPr>
          <w:b/>
          <w:bCs/>
        </w:rPr>
        <w:t>.</w:t>
      </w:r>
      <w:r>
        <w:rPr>
          <w:b/>
          <w:bCs/>
        </w:rPr>
        <w:t>2</w:t>
      </w:r>
      <w:r w:rsidRPr="00E43E4E">
        <w:rPr>
          <w:b/>
          <w:bCs/>
        </w:rPr>
        <w:t xml:space="preserve"> – </w:t>
      </w:r>
      <w:proofErr w:type="spellStart"/>
      <w:r w:rsidRPr="00961295">
        <w:rPr>
          <w:b/>
          <w:bCs/>
        </w:rPr>
        <w:t>ProgressBar</w:t>
      </w:r>
      <w:proofErr w:type="spellEnd"/>
    </w:p>
    <w:p w14:paraId="53E1C0B1" w14:textId="4AE920CF" w:rsidR="00961295" w:rsidRDefault="00961295" w:rsidP="00961295">
      <w:pPr>
        <w:pStyle w:val="FP-Normal"/>
        <w:rPr>
          <w:rStyle w:val="Wyrnieniedelikatne"/>
        </w:rPr>
      </w:pPr>
      <w:r w:rsidRPr="006F43C7">
        <w:rPr>
          <w:rStyle w:val="Wyrnieniedelikatne"/>
        </w:rPr>
        <w:t xml:space="preserve">Description: </w:t>
      </w:r>
      <w:r w:rsidRPr="00961295">
        <w:rPr>
          <w:rStyle w:val="Wyrnieniedelikatne"/>
        </w:rPr>
        <w:t>Represents a progress bar in the user interface.</w:t>
      </w:r>
    </w:p>
    <w:p w14:paraId="16AA296F" w14:textId="77777777" w:rsidR="00961295" w:rsidRPr="003E3FD7" w:rsidRDefault="00961295" w:rsidP="00961295">
      <w:pPr>
        <w:pStyle w:val="FP-Normal"/>
        <w:rPr>
          <w:rStyle w:val="Wyrnienieintensywne"/>
        </w:rPr>
      </w:pPr>
      <w:r w:rsidRPr="003E3FD7">
        <w:rPr>
          <w:rStyle w:val="Wyrnienieintensywne"/>
        </w:rPr>
        <w:t>Responsibilities:</w:t>
      </w:r>
    </w:p>
    <w:p w14:paraId="190446B7" w14:textId="2A173153" w:rsidR="00961295" w:rsidRPr="00635D51" w:rsidRDefault="00961295" w:rsidP="00635D51">
      <w:pPr>
        <w:pStyle w:val="FP-Bullet"/>
        <w:numPr>
          <w:ilvl w:val="0"/>
          <w:numId w:val="0"/>
        </w:numPr>
        <w:rPr>
          <w:rStyle w:val="Wyrnieniedelikatne"/>
        </w:rPr>
      </w:pPr>
      <w:r w:rsidRPr="00635D51">
        <w:rPr>
          <w:rStyle w:val="Wyrnieniedelikatne"/>
        </w:rPr>
        <w:t>Displays the progress of long-running tasks like image processing or exporting.</w:t>
      </w:r>
    </w:p>
    <w:p w14:paraId="408F59D8" w14:textId="729545C8" w:rsidR="00961295" w:rsidRPr="00961295" w:rsidRDefault="00961295" w:rsidP="00961295">
      <w:pPr>
        <w:pStyle w:val="FP-Normal"/>
        <w:rPr>
          <w:b/>
          <w:bCs/>
          <w:i/>
          <w:iCs/>
        </w:rPr>
      </w:pPr>
      <w:r w:rsidRPr="006F43C7">
        <w:rPr>
          <w:rStyle w:val="Wyrnienieintensywne"/>
        </w:rPr>
        <w:t>Attributes:</w:t>
      </w:r>
    </w:p>
    <w:p w14:paraId="163BDA7D" w14:textId="24FCD29F" w:rsidR="00961295" w:rsidRDefault="00961295" w:rsidP="00961295">
      <w:pPr>
        <w:pStyle w:val="FP-List-Bullet"/>
      </w:pPr>
      <w:proofErr w:type="spellStart"/>
      <w:r w:rsidRPr="00961295">
        <w:rPr>
          <w:rStyle w:val="Uwydatnienie"/>
        </w:rPr>
        <w:t>percentage_progress</w:t>
      </w:r>
      <w:proofErr w:type="spellEnd"/>
      <w:r w:rsidRPr="00961295">
        <w:rPr>
          <w:rStyle w:val="Uwydatnienie"/>
        </w:rPr>
        <w:t xml:space="preserve">: int </w:t>
      </w:r>
      <w:r w:rsidRPr="00961295">
        <w:rPr>
          <w:rStyle w:val="Uwydatnienie"/>
          <w:i w:val="0"/>
          <w:iCs w:val="0"/>
        </w:rPr>
        <w:t>—</w:t>
      </w:r>
      <w:r w:rsidRPr="00961295">
        <w:rPr>
          <w:rStyle w:val="Uwydatnienie"/>
        </w:rPr>
        <w:t xml:space="preserve"> </w:t>
      </w:r>
      <w:r w:rsidRPr="00961295">
        <w:rPr>
          <w:rStyle w:val="Uwydatnienie"/>
          <w:i w:val="0"/>
          <w:iCs w:val="0"/>
        </w:rPr>
        <w:t>The current percentage of progress (0 to 100).</w:t>
      </w:r>
    </w:p>
    <w:p w14:paraId="3600CCD4" w14:textId="5E2186C4" w:rsidR="006A0CC8" w:rsidRDefault="00C727A2" w:rsidP="003E3FD7">
      <w:pPr>
        <w:pStyle w:val="FP-Heading21"/>
      </w:pPr>
      <w:bookmarkStart w:id="43" w:name="_Toc187162571"/>
      <w:r w:rsidRPr="00C727A2">
        <w:t>Manager Layer</w:t>
      </w:r>
      <w:bookmarkEnd w:id="43"/>
    </w:p>
    <w:p w14:paraId="566C0A98" w14:textId="40FF75F6" w:rsidR="00D22F3E" w:rsidRDefault="003C5D93" w:rsidP="00B069CE">
      <w:pPr>
        <w:pStyle w:val="FP-Normal"/>
      </w:pPr>
      <w:r w:rsidRPr="003C5D93">
        <w:t>The Manager Layer orchestrates interactions between the Model and View. It acts as a mediator, ensuring proper communication and functionality.</w:t>
      </w:r>
    </w:p>
    <w:p w14:paraId="6DF2EE52" w14:textId="5724AC50" w:rsidR="00BA6E67" w:rsidRPr="006F43C7" w:rsidRDefault="00BA6E67" w:rsidP="00BA6E67">
      <w:pPr>
        <w:pStyle w:val="FP-Normal"/>
        <w:rPr>
          <w:b/>
          <w:bCs/>
        </w:rPr>
      </w:pPr>
      <w:r>
        <w:rPr>
          <w:b/>
          <w:bCs/>
        </w:rPr>
        <w:t>MAN</w:t>
      </w:r>
      <w:r w:rsidRPr="00E43E4E">
        <w:rPr>
          <w:b/>
          <w:bCs/>
        </w:rPr>
        <w:t>.</w:t>
      </w:r>
      <w:r>
        <w:rPr>
          <w:b/>
          <w:bCs/>
        </w:rPr>
        <w:t xml:space="preserve">1 </w:t>
      </w:r>
      <w:r w:rsidRPr="00E43E4E">
        <w:rPr>
          <w:b/>
          <w:bCs/>
        </w:rPr>
        <w:t xml:space="preserve">– </w:t>
      </w:r>
      <w:proofErr w:type="spellStart"/>
      <w:r w:rsidRPr="00635D51">
        <w:rPr>
          <w:b/>
          <w:bCs/>
        </w:rPr>
        <w:t>DescriptionGenerator</w:t>
      </w:r>
      <w:proofErr w:type="spellEnd"/>
    </w:p>
    <w:p w14:paraId="1BADC085" w14:textId="6CDA8F26"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635D51">
        <w:rPr>
          <w:rStyle w:val="Wyrnieniedelikatne"/>
        </w:rPr>
        <w:t>Responsible for generating descriptions for images.</w:t>
      </w:r>
      <w:r w:rsidR="00C25C55">
        <w:rPr>
          <w:rStyle w:val="Wyrnieniedelikatne"/>
        </w:rPr>
        <w:t xml:space="preserve"> Bridge design pattern.</w:t>
      </w:r>
    </w:p>
    <w:p w14:paraId="73BF6430"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10737648" w14:textId="77777777" w:rsidR="00BA6E67" w:rsidRDefault="00BA6E67" w:rsidP="00BA6E67">
      <w:pPr>
        <w:pStyle w:val="FP-Normal"/>
        <w:rPr>
          <w:rStyle w:val="Wyrnieniedelikatne"/>
        </w:rPr>
      </w:pPr>
      <w:r w:rsidRPr="00635D51">
        <w:rPr>
          <w:rStyle w:val="Wyrnieniedelikatne"/>
        </w:rPr>
        <w:t>Defines the method to generate descriptions, which is implemented by specific generators.</w:t>
      </w:r>
    </w:p>
    <w:p w14:paraId="388D70EA" w14:textId="77777777" w:rsidR="00BA6E67" w:rsidRPr="00635D51" w:rsidRDefault="00BA6E67" w:rsidP="00BA6E67">
      <w:pPr>
        <w:pStyle w:val="FP-Normal"/>
        <w:rPr>
          <w:rStyle w:val="Wyrnienieintensywne"/>
        </w:rPr>
      </w:pPr>
      <w:r w:rsidRPr="00635D51">
        <w:rPr>
          <w:rStyle w:val="Wyrnienieintensywne"/>
        </w:rPr>
        <w:t>Methods:</w:t>
      </w:r>
    </w:p>
    <w:p w14:paraId="253182CC" w14:textId="77777777" w:rsidR="00BA6E67" w:rsidRPr="00635D51" w:rsidRDefault="00BA6E67" w:rsidP="00BA6E67">
      <w:pPr>
        <w:pStyle w:val="FP-Bullet"/>
        <w:rPr>
          <w:rStyle w:val="Wyrnieniedelikatne"/>
          <w:i w:val="0"/>
          <w:iCs w:val="0"/>
          <w:color w:val="auto"/>
        </w:rPr>
      </w:pPr>
      <w:proofErr w:type="spellStart"/>
      <w:r w:rsidRPr="00635D51">
        <w:rPr>
          <w:rStyle w:val="Wyrnieniedelikatne"/>
          <w:color w:val="auto"/>
        </w:rPr>
        <w:t>generate_description</w:t>
      </w:r>
      <w:proofErr w:type="spellEnd"/>
      <w:r w:rsidRPr="00635D51">
        <w:rPr>
          <w:rStyle w:val="Wyrnieniedelikatne"/>
          <w:color w:val="auto"/>
        </w:rPr>
        <w:t>(Image): Description</w:t>
      </w:r>
      <w:r w:rsidRPr="00635D51">
        <w:rPr>
          <w:rStyle w:val="Wyrnieniedelikatne"/>
          <w:i w:val="0"/>
          <w:iCs w:val="0"/>
          <w:color w:val="auto"/>
        </w:rPr>
        <w:t xml:space="preserve"> — Generates a description for an image.</w:t>
      </w:r>
    </w:p>
    <w:p w14:paraId="77739204" w14:textId="77777777" w:rsidR="00BA6E67" w:rsidRPr="00635D51" w:rsidRDefault="00BA6E67" w:rsidP="00BA6E67">
      <w:pPr>
        <w:pStyle w:val="FP-Normal"/>
        <w:rPr>
          <w:rStyle w:val="Wyrnienieintensywne"/>
        </w:rPr>
      </w:pPr>
      <w:r w:rsidRPr="00635D51">
        <w:rPr>
          <w:rStyle w:val="Wyrnienieintensywne"/>
        </w:rPr>
        <w:t>Relationships:</w:t>
      </w:r>
    </w:p>
    <w:p w14:paraId="27B58F5A" w14:textId="77777777" w:rsidR="00BA6E67" w:rsidRPr="00635D51" w:rsidRDefault="00BA6E67" w:rsidP="00BA6E67">
      <w:pPr>
        <w:pStyle w:val="FP-Bullet"/>
        <w:rPr>
          <w:rStyle w:val="Wyrnieniedelikatne"/>
          <w:i w:val="0"/>
          <w:iCs w:val="0"/>
          <w:color w:val="auto"/>
        </w:rPr>
      </w:pPr>
      <w:r w:rsidRPr="00635D51">
        <w:rPr>
          <w:rStyle w:val="Wyrnieniedelikatne"/>
          <w:i w:val="0"/>
          <w:iCs w:val="0"/>
          <w:color w:val="auto"/>
        </w:rPr>
        <w:t xml:space="preserve">Uses </w:t>
      </w:r>
      <w:r w:rsidRPr="00635D51">
        <w:rPr>
          <w:rStyle w:val="Wyrnieniedelikatne"/>
          <w:color w:val="auto"/>
        </w:rPr>
        <w:t>Image</w:t>
      </w:r>
      <w:r w:rsidRPr="00635D51">
        <w:rPr>
          <w:rStyle w:val="Wyrnieniedelikatne"/>
          <w:i w:val="0"/>
          <w:iCs w:val="0"/>
          <w:color w:val="auto"/>
        </w:rPr>
        <w:t xml:space="preserve"> (1..*) — Generates descriptions for images.</w:t>
      </w:r>
    </w:p>
    <w:p w14:paraId="7B4938BF" w14:textId="77777777" w:rsidR="00BA6E67" w:rsidRPr="00635D51" w:rsidRDefault="00BA6E67" w:rsidP="00BA6E67">
      <w:pPr>
        <w:pStyle w:val="FP-Bullet"/>
        <w:rPr>
          <w:rStyle w:val="Wyrnieniedelikatne"/>
          <w:i w:val="0"/>
          <w:iCs w:val="0"/>
          <w:color w:val="auto"/>
        </w:rPr>
      </w:pPr>
      <w:r w:rsidRPr="00635D51">
        <w:rPr>
          <w:rStyle w:val="Wyrnieniedelikatne"/>
          <w:i w:val="0"/>
          <w:iCs w:val="0"/>
          <w:color w:val="auto"/>
        </w:rPr>
        <w:lastRenderedPageBreak/>
        <w:t xml:space="preserve">Calls </w:t>
      </w:r>
      <w:proofErr w:type="spellStart"/>
      <w:r w:rsidRPr="00635D51">
        <w:rPr>
          <w:rStyle w:val="Wyrnieniedelikatne"/>
          <w:color w:val="auto"/>
        </w:rPr>
        <w:t>LLModel</w:t>
      </w:r>
      <w:proofErr w:type="spellEnd"/>
      <w:r w:rsidRPr="00635D51">
        <w:rPr>
          <w:rStyle w:val="Wyrnieniedelikatne"/>
          <w:i w:val="0"/>
          <w:iCs w:val="0"/>
          <w:color w:val="auto"/>
        </w:rPr>
        <w:t xml:space="preserve"> — Interacts with the language model to generate descriptions.</w:t>
      </w:r>
    </w:p>
    <w:p w14:paraId="4312FB69" w14:textId="77777777" w:rsidR="00BA6E67" w:rsidRDefault="00BA6E67" w:rsidP="00BA6E67">
      <w:pPr>
        <w:pStyle w:val="FP-Bullet"/>
        <w:rPr>
          <w:rStyle w:val="Wyrnieniedelikatne"/>
        </w:rPr>
      </w:pPr>
      <w:r w:rsidRPr="00635D51">
        <w:rPr>
          <w:rStyle w:val="Wyrnieniedelikatne"/>
          <w:i w:val="0"/>
          <w:iCs w:val="0"/>
          <w:color w:val="auto"/>
        </w:rPr>
        <w:t xml:space="preserve">Related to </w:t>
      </w:r>
      <w:r w:rsidRPr="00635D51">
        <w:rPr>
          <w:rStyle w:val="Wyrnieniedelikatne"/>
          <w:color w:val="auto"/>
        </w:rPr>
        <w:t>GUI</w:t>
      </w:r>
      <w:r w:rsidRPr="00635D51">
        <w:rPr>
          <w:rStyle w:val="Wyrnieniedelikatne"/>
          <w:i w:val="0"/>
          <w:iCs w:val="0"/>
          <w:color w:val="auto"/>
        </w:rPr>
        <w:t xml:space="preserve"> (1..*:1) — Used by the GUI to display descriptions</w:t>
      </w:r>
      <w:r w:rsidRPr="00635D51">
        <w:rPr>
          <w:rStyle w:val="Wyrnieniedelikatne"/>
        </w:rPr>
        <w:t>.</w:t>
      </w:r>
    </w:p>
    <w:p w14:paraId="4A43C715" w14:textId="249332A3" w:rsidR="00BA6E67" w:rsidRDefault="00BA6E67" w:rsidP="00BA6E67">
      <w:pPr>
        <w:pStyle w:val="FP-Normal"/>
        <w:rPr>
          <w:b/>
          <w:bCs/>
        </w:rPr>
      </w:pPr>
      <w:r>
        <w:rPr>
          <w:b/>
          <w:bCs/>
        </w:rPr>
        <w:t>MAN</w:t>
      </w:r>
      <w:r w:rsidRPr="00E43E4E">
        <w:rPr>
          <w:b/>
          <w:bCs/>
        </w:rPr>
        <w:t>.</w:t>
      </w:r>
      <w:r>
        <w:rPr>
          <w:b/>
          <w:bCs/>
        </w:rPr>
        <w:t xml:space="preserve">2 </w:t>
      </w:r>
      <w:r w:rsidRPr="00E43E4E">
        <w:rPr>
          <w:b/>
          <w:bCs/>
        </w:rPr>
        <w:t>–</w:t>
      </w:r>
      <w:r>
        <w:rPr>
          <w:b/>
          <w:bCs/>
        </w:rPr>
        <w:t xml:space="preserve"> </w:t>
      </w:r>
      <w:proofErr w:type="spellStart"/>
      <w:r w:rsidRPr="00635D51">
        <w:rPr>
          <w:b/>
          <w:bCs/>
        </w:rPr>
        <w:t>VerboseDescriptionGenerator</w:t>
      </w:r>
      <w:proofErr w:type="spellEnd"/>
    </w:p>
    <w:p w14:paraId="25394599" w14:textId="77777777" w:rsidR="00BA6E67" w:rsidRDefault="00BA6E67" w:rsidP="00BA6E67">
      <w:pPr>
        <w:pStyle w:val="FP-Normal"/>
        <w:rPr>
          <w:rStyle w:val="Wyrnieniedelikatne"/>
        </w:rPr>
      </w:pPr>
      <w:r w:rsidRPr="006F43C7">
        <w:rPr>
          <w:rStyle w:val="Wyrnieniedelikatne"/>
        </w:rPr>
        <w:t>Description:</w:t>
      </w:r>
      <w:r w:rsidRPr="00635D51">
        <w:t xml:space="preserve"> </w:t>
      </w:r>
      <w:r w:rsidRPr="00635D51">
        <w:rPr>
          <w:rStyle w:val="Wyrnieniedelikatne"/>
        </w:rPr>
        <w:t xml:space="preserve">A specialized version of </w:t>
      </w:r>
      <w:proofErr w:type="spellStart"/>
      <w:r w:rsidRPr="00635D51">
        <w:rPr>
          <w:rStyle w:val="Wyrnieniedelikatne"/>
        </w:rPr>
        <w:t>DescriptionGenerator</w:t>
      </w:r>
      <w:proofErr w:type="spellEnd"/>
      <w:r w:rsidRPr="00635D51">
        <w:rPr>
          <w:rStyle w:val="Wyrnieniedelikatne"/>
        </w:rPr>
        <w:t xml:space="preserve"> that generates more detailed descriptions</w:t>
      </w:r>
      <w:r>
        <w:rPr>
          <w:rStyle w:val="Wyrnieniedelikatne"/>
        </w:rPr>
        <w:t>.</w:t>
      </w:r>
    </w:p>
    <w:p w14:paraId="212FD7AD"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4371BA33" w14:textId="77777777" w:rsidR="00BA6E67" w:rsidRPr="00635D51" w:rsidRDefault="00BA6E67" w:rsidP="00BA6E67">
      <w:pPr>
        <w:pStyle w:val="FP-Normal"/>
        <w:rPr>
          <w:rStyle w:val="Wyrnieniedelikatne"/>
          <w:i w:val="0"/>
          <w:iCs w:val="0"/>
          <w:color w:val="auto"/>
        </w:rPr>
      </w:pPr>
      <w:r w:rsidRPr="00635D51">
        <w:rPr>
          <w:rStyle w:val="Wyrnieniedelikatne"/>
          <w:i w:val="0"/>
          <w:iCs w:val="0"/>
          <w:color w:val="auto"/>
        </w:rPr>
        <w:t>Adds verbosity to the generated descriptions.</w:t>
      </w:r>
    </w:p>
    <w:p w14:paraId="7D0112C3" w14:textId="77777777" w:rsidR="00BA6E67" w:rsidRDefault="00BA6E67" w:rsidP="00BA6E67">
      <w:pPr>
        <w:pStyle w:val="FP-Normal"/>
        <w:rPr>
          <w:rStyle w:val="Wyrnienieintensywne"/>
        </w:rPr>
      </w:pPr>
      <w:r w:rsidRPr="00635D51">
        <w:rPr>
          <w:rStyle w:val="Wyrnienieintensywne"/>
        </w:rPr>
        <w:t>Relationships:</w:t>
      </w:r>
    </w:p>
    <w:p w14:paraId="2D39B3AF"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Inherits from </w:t>
      </w:r>
      <w:proofErr w:type="spellStart"/>
      <w:r w:rsidRPr="000051B5">
        <w:rPr>
          <w:rStyle w:val="Wyrnienieintensywne"/>
          <w:b w:val="0"/>
          <w:bCs w:val="0"/>
        </w:rPr>
        <w:t>DescriptionGenerator</w:t>
      </w:r>
      <w:proofErr w:type="spellEnd"/>
      <w:r w:rsidRPr="000051B5">
        <w:rPr>
          <w:rStyle w:val="Wyrnienieintensywne"/>
          <w:b w:val="0"/>
          <w:bCs w:val="0"/>
          <w:i w:val="0"/>
          <w:iCs w:val="0"/>
        </w:rPr>
        <w:t>.</w:t>
      </w:r>
    </w:p>
    <w:p w14:paraId="19AF0955" w14:textId="38CA8BCE" w:rsidR="00BA6E67" w:rsidRDefault="00BA6E67" w:rsidP="00BA6E67">
      <w:pPr>
        <w:pStyle w:val="FP-Normal"/>
        <w:rPr>
          <w:b/>
          <w:bCs/>
        </w:rPr>
      </w:pPr>
      <w:r>
        <w:rPr>
          <w:b/>
          <w:bCs/>
        </w:rPr>
        <w:t>MAN</w:t>
      </w:r>
      <w:r w:rsidRPr="00E43E4E">
        <w:rPr>
          <w:b/>
          <w:bCs/>
        </w:rPr>
        <w:t>.</w:t>
      </w:r>
      <w:r>
        <w:rPr>
          <w:b/>
          <w:bCs/>
        </w:rPr>
        <w:t xml:space="preserve">3 </w:t>
      </w:r>
      <w:r w:rsidRPr="00E43E4E">
        <w:rPr>
          <w:b/>
          <w:bCs/>
        </w:rPr>
        <w:t>–</w:t>
      </w:r>
      <w:r>
        <w:rPr>
          <w:b/>
          <w:bCs/>
        </w:rPr>
        <w:t xml:space="preserve"> </w:t>
      </w:r>
      <w:proofErr w:type="spellStart"/>
      <w:r w:rsidRPr="000051B5">
        <w:rPr>
          <w:b/>
          <w:bCs/>
        </w:rPr>
        <w:t>ExportMenager</w:t>
      </w:r>
      <w:proofErr w:type="spellEnd"/>
    </w:p>
    <w:p w14:paraId="6B05C3AA"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Manages the export functionality for the system, including file paths and exporting data.</w:t>
      </w:r>
    </w:p>
    <w:p w14:paraId="57303D07"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70A22183" w14:textId="77777777" w:rsidR="00BA6E67" w:rsidRPr="000051B5" w:rsidRDefault="00BA6E67" w:rsidP="00BA6E67">
      <w:pPr>
        <w:pStyle w:val="FP-Normal"/>
        <w:rPr>
          <w:rStyle w:val="Wyrnieniedelikatne"/>
        </w:rPr>
      </w:pPr>
      <w:r w:rsidRPr="000051B5">
        <w:rPr>
          <w:rStyle w:val="Wyrnieniedelikatne"/>
        </w:rPr>
        <w:t>Handles the export process and interacts with exporters.</w:t>
      </w:r>
    </w:p>
    <w:p w14:paraId="16EC94FB" w14:textId="77777777" w:rsidR="00BA6E67" w:rsidRPr="006F43C7" w:rsidRDefault="00BA6E67" w:rsidP="00BA6E67">
      <w:pPr>
        <w:pStyle w:val="FP-Normal"/>
        <w:rPr>
          <w:rStyle w:val="Wyrnienieintensywne"/>
        </w:rPr>
      </w:pPr>
      <w:r w:rsidRPr="006F43C7">
        <w:rPr>
          <w:rStyle w:val="Wyrnienieintensywne"/>
        </w:rPr>
        <w:t>Attributes:</w:t>
      </w:r>
    </w:p>
    <w:p w14:paraId="0D1C145D" w14:textId="77777777" w:rsidR="00BA6E67" w:rsidRPr="000051B5" w:rsidRDefault="00BA6E67" w:rsidP="00BA6E67">
      <w:pPr>
        <w:pStyle w:val="FP-List-Bullet"/>
        <w:rPr>
          <w:rStyle w:val="Wyrnieniedelikatne"/>
          <w:i w:val="0"/>
          <w:iCs w:val="0"/>
          <w:color w:val="auto"/>
        </w:rPr>
      </w:pPr>
      <w:proofErr w:type="spellStart"/>
      <w:r w:rsidRPr="000051B5">
        <w:rPr>
          <w:rStyle w:val="Wyrnieniedelikatne"/>
          <w:color w:val="auto"/>
        </w:rPr>
        <w:t>output_path</w:t>
      </w:r>
      <w:proofErr w:type="spellEnd"/>
      <w:r w:rsidRPr="000051B5">
        <w:rPr>
          <w:rStyle w:val="Wyrnieniedelikatne"/>
          <w:color w:val="auto"/>
        </w:rPr>
        <w:t>: String</w:t>
      </w:r>
      <w:r w:rsidRPr="000051B5">
        <w:rPr>
          <w:rStyle w:val="Wyrnieniedelikatne"/>
          <w:i w:val="0"/>
          <w:iCs w:val="0"/>
          <w:color w:val="auto"/>
        </w:rPr>
        <w:t xml:space="preserve"> — Path where the exported data will be saved.</w:t>
      </w:r>
    </w:p>
    <w:p w14:paraId="0945E996" w14:textId="77777777" w:rsidR="00BA6E67" w:rsidRDefault="00BA6E67" w:rsidP="00BA6E67">
      <w:pPr>
        <w:pStyle w:val="FP-Normal"/>
        <w:rPr>
          <w:rStyle w:val="Wyrnienieintensywne"/>
        </w:rPr>
      </w:pPr>
      <w:r w:rsidRPr="00635D51">
        <w:rPr>
          <w:rStyle w:val="Wyrnienieintensywne"/>
        </w:rPr>
        <w:t>Relationships:</w:t>
      </w:r>
    </w:p>
    <w:p w14:paraId="5A1EE300"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Depends on </w:t>
      </w:r>
      <w:r w:rsidRPr="000051B5">
        <w:rPr>
          <w:rStyle w:val="Wyrnienieintensywne"/>
          <w:b w:val="0"/>
          <w:bCs w:val="0"/>
        </w:rPr>
        <w:t>Exporter</w:t>
      </w:r>
      <w:r w:rsidRPr="000051B5">
        <w:rPr>
          <w:rStyle w:val="Wyrnienieintensywne"/>
          <w:b w:val="0"/>
          <w:bCs w:val="0"/>
          <w:i w:val="0"/>
          <w:iCs w:val="0"/>
        </w:rPr>
        <w:t xml:space="preserve"> (1:0..*) — Uses various exporters (</w:t>
      </w:r>
      <w:proofErr w:type="spellStart"/>
      <w:r w:rsidRPr="000051B5">
        <w:rPr>
          <w:rStyle w:val="Wyrnienieintensywne"/>
          <w:b w:val="0"/>
          <w:bCs w:val="0"/>
        </w:rPr>
        <w:t>PDFExporter</w:t>
      </w:r>
      <w:proofErr w:type="spellEnd"/>
      <w:r w:rsidRPr="000051B5">
        <w:rPr>
          <w:rStyle w:val="Wyrnienieintensywne"/>
          <w:b w:val="0"/>
          <w:bCs w:val="0"/>
        </w:rPr>
        <w:t xml:space="preserve">, </w:t>
      </w:r>
      <w:proofErr w:type="spellStart"/>
      <w:r w:rsidRPr="000051B5">
        <w:rPr>
          <w:rStyle w:val="Wyrnienieintensywne"/>
          <w:b w:val="0"/>
          <w:bCs w:val="0"/>
        </w:rPr>
        <w:t>CSVExporter</w:t>
      </w:r>
      <w:proofErr w:type="spellEnd"/>
      <w:r w:rsidRPr="000051B5">
        <w:rPr>
          <w:rStyle w:val="Wyrnienieintensywne"/>
          <w:b w:val="0"/>
          <w:bCs w:val="0"/>
        </w:rPr>
        <w:t xml:space="preserve">, </w:t>
      </w:r>
      <w:proofErr w:type="spellStart"/>
      <w:r w:rsidRPr="000051B5">
        <w:rPr>
          <w:rStyle w:val="Wyrnienieintensywne"/>
          <w:b w:val="0"/>
          <w:bCs w:val="0"/>
        </w:rPr>
        <w:t>TXTExporter</w:t>
      </w:r>
      <w:proofErr w:type="spellEnd"/>
      <w:r w:rsidRPr="000051B5">
        <w:rPr>
          <w:rStyle w:val="Wyrnienieintensywne"/>
          <w:b w:val="0"/>
          <w:bCs w:val="0"/>
          <w:i w:val="0"/>
          <w:iCs w:val="0"/>
        </w:rPr>
        <w:t>).</w:t>
      </w:r>
    </w:p>
    <w:p w14:paraId="6DF76A16" w14:textId="5361BFC7" w:rsidR="00BA6E67" w:rsidRDefault="00BA6E67" w:rsidP="00BA6E67">
      <w:pPr>
        <w:pStyle w:val="FP-Normal"/>
        <w:rPr>
          <w:b/>
          <w:bCs/>
        </w:rPr>
      </w:pPr>
      <w:r>
        <w:rPr>
          <w:b/>
          <w:bCs/>
        </w:rPr>
        <w:t>MAN</w:t>
      </w:r>
      <w:r w:rsidRPr="00E43E4E">
        <w:rPr>
          <w:b/>
          <w:bCs/>
        </w:rPr>
        <w:t>.</w:t>
      </w:r>
      <w:r>
        <w:rPr>
          <w:b/>
          <w:bCs/>
        </w:rPr>
        <w:t xml:space="preserve">4 </w:t>
      </w:r>
      <w:r w:rsidRPr="00E43E4E">
        <w:rPr>
          <w:b/>
          <w:bCs/>
        </w:rPr>
        <w:t>–</w:t>
      </w:r>
      <w:r>
        <w:rPr>
          <w:b/>
          <w:bCs/>
        </w:rPr>
        <w:t xml:space="preserve"> </w:t>
      </w:r>
      <w:r w:rsidRPr="000051B5">
        <w:rPr>
          <w:b/>
          <w:bCs/>
        </w:rPr>
        <w:t>Exporter (Interface)</w:t>
      </w:r>
    </w:p>
    <w:p w14:paraId="47ADCE32" w14:textId="3D8C0F04"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Defines the contract for all export formats.</w:t>
      </w:r>
      <w:r w:rsidR="00901587">
        <w:rPr>
          <w:rStyle w:val="Wyrnieniedelikatne"/>
        </w:rPr>
        <w:t xml:space="preserve"> Strategy </w:t>
      </w:r>
      <w:r w:rsidR="000B4175">
        <w:rPr>
          <w:rStyle w:val="Wyrnieniedelikatne"/>
        </w:rPr>
        <w:t>design pattern.</w:t>
      </w:r>
    </w:p>
    <w:p w14:paraId="71CC25E8"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3FD73C01" w14:textId="77777777" w:rsidR="00BA6E67" w:rsidRPr="000051B5" w:rsidRDefault="00BA6E67" w:rsidP="00BA6E67">
      <w:pPr>
        <w:pStyle w:val="FP-Normal"/>
        <w:rPr>
          <w:rStyle w:val="Wyrnieniedelikatne"/>
        </w:rPr>
      </w:pPr>
      <w:r w:rsidRPr="000051B5">
        <w:rPr>
          <w:rStyle w:val="Wyrnieniedelikatne"/>
        </w:rPr>
        <w:t>Declares a method for exporting data.</w:t>
      </w:r>
    </w:p>
    <w:p w14:paraId="3F25BC9E" w14:textId="77777777" w:rsidR="00BA6E67" w:rsidRDefault="00BA6E67" w:rsidP="00BA6E67">
      <w:pPr>
        <w:pStyle w:val="FP-Normal"/>
        <w:rPr>
          <w:rStyle w:val="Wyrnienieintensywne"/>
        </w:rPr>
      </w:pPr>
      <w:r w:rsidRPr="00635D51">
        <w:rPr>
          <w:rStyle w:val="Wyrnienieintensywne"/>
        </w:rPr>
        <w:t>Methods:</w:t>
      </w:r>
    </w:p>
    <w:p w14:paraId="25C1D377" w14:textId="77777777" w:rsidR="00BA6E67" w:rsidRPr="00635D51" w:rsidRDefault="00BA6E67" w:rsidP="00BA6E67">
      <w:pPr>
        <w:pStyle w:val="FP-Bullet"/>
        <w:rPr>
          <w:rStyle w:val="Wyrnieniedelikatne"/>
          <w:i w:val="0"/>
          <w:iCs w:val="0"/>
          <w:color w:val="auto"/>
        </w:rPr>
      </w:pPr>
      <w:r w:rsidRPr="000051B5">
        <w:rPr>
          <w:rStyle w:val="Wyrnieniedelikatne"/>
          <w:color w:val="auto"/>
        </w:rPr>
        <w:t>export(Image): void</w:t>
      </w:r>
      <w:r w:rsidRPr="000051B5">
        <w:rPr>
          <w:rStyle w:val="Wyrnieniedelikatne"/>
          <w:i w:val="0"/>
          <w:iCs w:val="0"/>
          <w:color w:val="auto"/>
        </w:rPr>
        <w:t xml:space="preserve"> — Exports an image in the required format.</w:t>
      </w:r>
    </w:p>
    <w:p w14:paraId="17DA3C72" w14:textId="77777777" w:rsidR="00BA6E67" w:rsidRDefault="00BA6E67" w:rsidP="00BA6E67">
      <w:pPr>
        <w:pStyle w:val="FP-Normal"/>
        <w:rPr>
          <w:rStyle w:val="Wyrnienieintensywne"/>
        </w:rPr>
      </w:pPr>
      <w:r w:rsidRPr="00635D51">
        <w:rPr>
          <w:rStyle w:val="Wyrnienieintensywne"/>
        </w:rPr>
        <w:t>Relationships:</w:t>
      </w:r>
    </w:p>
    <w:p w14:paraId="2A4DAE71"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Implemented by </w:t>
      </w:r>
      <w:proofErr w:type="spellStart"/>
      <w:r w:rsidRPr="000051B5">
        <w:rPr>
          <w:rStyle w:val="Wyrnienieintensywne"/>
          <w:b w:val="0"/>
          <w:bCs w:val="0"/>
        </w:rPr>
        <w:t>PDFExporter</w:t>
      </w:r>
      <w:proofErr w:type="spellEnd"/>
      <w:r w:rsidRPr="000051B5">
        <w:rPr>
          <w:rStyle w:val="Wyrnienieintensywne"/>
          <w:b w:val="0"/>
          <w:bCs w:val="0"/>
          <w:i w:val="0"/>
          <w:iCs w:val="0"/>
        </w:rPr>
        <w:t xml:space="preserve">, </w:t>
      </w:r>
      <w:proofErr w:type="spellStart"/>
      <w:r w:rsidRPr="000051B5">
        <w:rPr>
          <w:rStyle w:val="Wyrnienieintensywne"/>
          <w:b w:val="0"/>
          <w:bCs w:val="0"/>
        </w:rPr>
        <w:t>CSVExporter</w:t>
      </w:r>
      <w:proofErr w:type="spellEnd"/>
      <w:r w:rsidRPr="000051B5">
        <w:rPr>
          <w:rStyle w:val="Wyrnienieintensywne"/>
          <w:b w:val="0"/>
          <w:bCs w:val="0"/>
          <w:i w:val="0"/>
          <w:iCs w:val="0"/>
        </w:rPr>
        <w:t xml:space="preserve">, and </w:t>
      </w:r>
      <w:proofErr w:type="spellStart"/>
      <w:r w:rsidRPr="000051B5">
        <w:rPr>
          <w:rStyle w:val="Wyrnienieintensywne"/>
          <w:b w:val="0"/>
          <w:bCs w:val="0"/>
        </w:rPr>
        <w:t>TXTExporter</w:t>
      </w:r>
      <w:proofErr w:type="spellEnd"/>
      <w:r w:rsidRPr="000051B5">
        <w:rPr>
          <w:rStyle w:val="Wyrnienieintensywne"/>
          <w:b w:val="0"/>
          <w:bCs w:val="0"/>
          <w:i w:val="0"/>
          <w:iCs w:val="0"/>
        </w:rPr>
        <w:t>.</w:t>
      </w:r>
    </w:p>
    <w:p w14:paraId="0129F467" w14:textId="6E5BE4FE" w:rsidR="00BA6E67" w:rsidRDefault="00BA6E67" w:rsidP="00BA6E67">
      <w:pPr>
        <w:pStyle w:val="FP-Normal"/>
        <w:rPr>
          <w:b/>
          <w:bCs/>
        </w:rPr>
      </w:pPr>
      <w:r>
        <w:rPr>
          <w:b/>
          <w:bCs/>
        </w:rPr>
        <w:t>MAN</w:t>
      </w:r>
      <w:r w:rsidRPr="00E43E4E">
        <w:rPr>
          <w:b/>
          <w:bCs/>
        </w:rPr>
        <w:t>.</w:t>
      </w:r>
      <w:r>
        <w:rPr>
          <w:b/>
          <w:bCs/>
        </w:rPr>
        <w:t xml:space="preserve">5 </w:t>
      </w:r>
      <w:r w:rsidRPr="00E43E4E">
        <w:rPr>
          <w:b/>
          <w:bCs/>
        </w:rPr>
        <w:t>–</w:t>
      </w:r>
      <w:r>
        <w:rPr>
          <w:b/>
          <w:bCs/>
        </w:rPr>
        <w:t xml:space="preserve"> </w:t>
      </w:r>
      <w:proofErr w:type="spellStart"/>
      <w:r w:rsidRPr="000051B5">
        <w:rPr>
          <w:b/>
          <w:bCs/>
        </w:rPr>
        <w:t>PDFExporter</w:t>
      </w:r>
      <w:proofErr w:type="spellEnd"/>
    </w:p>
    <w:p w14:paraId="4191D49B"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Handles the export of images to PDF format.</w:t>
      </w:r>
    </w:p>
    <w:p w14:paraId="12961933"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23518522" w14:textId="77777777" w:rsidR="00BA6E67" w:rsidRPr="000051B5" w:rsidRDefault="00BA6E67" w:rsidP="00BA6E67">
      <w:pPr>
        <w:pStyle w:val="FP-Normal"/>
        <w:rPr>
          <w:rStyle w:val="Wyrnieniedelikatne"/>
        </w:rPr>
      </w:pPr>
      <w:r w:rsidRPr="000051B5">
        <w:rPr>
          <w:rStyle w:val="Wyrnieniedelikatne"/>
        </w:rPr>
        <w:t>Implements the export() method for PDF export.</w:t>
      </w:r>
    </w:p>
    <w:p w14:paraId="096D2765" w14:textId="77777777" w:rsidR="00BA6E67" w:rsidRDefault="00BA6E67" w:rsidP="00BA6E67">
      <w:pPr>
        <w:pStyle w:val="FP-Normal"/>
        <w:rPr>
          <w:rStyle w:val="Wyrnienieintensywne"/>
        </w:rPr>
      </w:pPr>
      <w:r w:rsidRPr="00635D51">
        <w:rPr>
          <w:rStyle w:val="Wyrnienieintensywne"/>
        </w:rPr>
        <w:t>Relationships:</w:t>
      </w:r>
    </w:p>
    <w:p w14:paraId="3B8D1074"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lastRenderedPageBreak/>
        <w:t xml:space="preserve">Implements </w:t>
      </w:r>
      <w:r w:rsidRPr="000051B5">
        <w:rPr>
          <w:rStyle w:val="Wyrnienieintensywne"/>
          <w:b w:val="0"/>
          <w:bCs w:val="0"/>
        </w:rPr>
        <w:t>Exporter</w:t>
      </w:r>
      <w:r w:rsidRPr="000051B5">
        <w:rPr>
          <w:rStyle w:val="Wyrnienieintensywne"/>
          <w:b w:val="0"/>
          <w:bCs w:val="0"/>
          <w:i w:val="0"/>
          <w:iCs w:val="0"/>
        </w:rPr>
        <w:t>.</w:t>
      </w:r>
    </w:p>
    <w:p w14:paraId="2DBD05E9" w14:textId="557CEB03" w:rsidR="00BA6E67" w:rsidRDefault="00BA6E67" w:rsidP="00BA6E67">
      <w:pPr>
        <w:pStyle w:val="FP-Normal"/>
        <w:rPr>
          <w:b/>
          <w:bCs/>
        </w:rPr>
      </w:pPr>
      <w:r>
        <w:rPr>
          <w:b/>
          <w:bCs/>
        </w:rPr>
        <w:t>MAN</w:t>
      </w:r>
      <w:r w:rsidRPr="00E43E4E">
        <w:rPr>
          <w:b/>
          <w:bCs/>
        </w:rPr>
        <w:t>.</w:t>
      </w:r>
      <w:r>
        <w:rPr>
          <w:b/>
          <w:bCs/>
        </w:rPr>
        <w:t xml:space="preserve">6 </w:t>
      </w:r>
      <w:r w:rsidRPr="00E43E4E">
        <w:rPr>
          <w:b/>
          <w:bCs/>
        </w:rPr>
        <w:t>–</w:t>
      </w:r>
      <w:r>
        <w:rPr>
          <w:b/>
          <w:bCs/>
        </w:rPr>
        <w:t xml:space="preserve"> </w:t>
      </w:r>
      <w:proofErr w:type="spellStart"/>
      <w:r w:rsidRPr="000051B5">
        <w:rPr>
          <w:b/>
          <w:bCs/>
        </w:rPr>
        <w:t>CSVExporter</w:t>
      </w:r>
      <w:proofErr w:type="spellEnd"/>
    </w:p>
    <w:p w14:paraId="47989855"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Handles the export of images to CSV format.</w:t>
      </w:r>
    </w:p>
    <w:p w14:paraId="4418C2CE"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04F62F15" w14:textId="77777777" w:rsidR="00BA6E67" w:rsidRPr="000051B5" w:rsidRDefault="00BA6E67" w:rsidP="00BA6E67">
      <w:pPr>
        <w:pStyle w:val="FP-Normal"/>
        <w:rPr>
          <w:rStyle w:val="Wyrnieniedelikatne"/>
        </w:rPr>
      </w:pPr>
      <w:r w:rsidRPr="000051B5">
        <w:rPr>
          <w:rStyle w:val="Wyrnieniedelikatne"/>
        </w:rPr>
        <w:t>Implements the export() method for CSV export.</w:t>
      </w:r>
    </w:p>
    <w:p w14:paraId="7378EEB9" w14:textId="77777777" w:rsidR="00BA6E67" w:rsidRDefault="00BA6E67" w:rsidP="00BA6E67">
      <w:pPr>
        <w:pStyle w:val="FP-Normal"/>
        <w:rPr>
          <w:rStyle w:val="Wyrnienieintensywne"/>
        </w:rPr>
      </w:pPr>
      <w:r w:rsidRPr="00635D51">
        <w:rPr>
          <w:rStyle w:val="Wyrnienieintensywne"/>
        </w:rPr>
        <w:t>Relationships:</w:t>
      </w:r>
    </w:p>
    <w:p w14:paraId="016B34F5" w14:textId="77777777" w:rsidR="00BA6E67" w:rsidRDefault="00BA6E67" w:rsidP="00BA6E67">
      <w:pPr>
        <w:pStyle w:val="FP-Bullet"/>
        <w:rPr>
          <w:rStyle w:val="Wyrnienieintensywne"/>
          <w:b w:val="0"/>
          <w:bCs w:val="0"/>
          <w:i w:val="0"/>
          <w:iCs w:val="0"/>
        </w:rPr>
      </w:pPr>
      <w:r w:rsidRPr="000051B5">
        <w:rPr>
          <w:rStyle w:val="Wyrnienieintensywne"/>
          <w:b w:val="0"/>
          <w:bCs w:val="0"/>
          <w:i w:val="0"/>
          <w:iCs w:val="0"/>
        </w:rPr>
        <w:t xml:space="preserve">Implements </w:t>
      </w:r>
      <w:r w:rsidRPr="000051B5">
        <w:rPr>
          <w:rStyle w:val="Wyrnienieintensywne"/>
          <w:b w:val="0"/>
          <w:bCs w:val="0"/>
        </w:rPr>
        <w:t>Exporter</w:t>
      </w:r>
      <w:r w:rsidRPr="000051B5">
        <w:rPr>
          <w:rStyle w:val="Wyrnienieintensywne"/>
          <w:b w:val="0"/>
          <w:bCs w:val="0"/>
          <w:i w:val="0"/>
          <w:iCs w:val="0"/>
        </w:rPr>
        <w:t>.</w:t>
      </w:r>
    </w:p>
    <w:p w14:paraId="08DB5753" w14:textId="32D9FAFD" w:rsidR="00BA6E67" w:rsidRDefault="00BA6E67" w:rsidP="00BA6E67">
      <w:pPr>
        <w:pStyle w:val="FP-Normal"/>
        <w:rPr>
          <w:b/>
          <w:bCs/>
        </w:rPr>
      </w:pPr>
      <w:r>
        <w:rPr>
          <w:b/>
          <w:bCs/>
        </w:rPr>
        <w:t>MAN</w:t>
      </w:r>
      <w:r w:rsidRPr="00E43E4E">
        <w:rPr>
          <w:b/>
          <w:bCs/>
        </w:rPr>
        <w:t>.</w:t>
      </w:r>
      <w:r>
        <w:rPr>
          <w:b/>
          <w:bCs/>
        </w:rPr>
        <w:t xml:space="preserve">7 </w:t>
      </w:r>
      <w:r w:rsidRPr="00E43E4E">
        <w:rPr>
          <w:b/>
          <w:bCs/>
        </w:rPr>
        <w:t>–</w:t>
      </w:r>
      <w:r>
        <w:rPr>
          <w:b/>
          <w:bCs/>
        </w:rPr>
        <w:t xml:space="preserve"> </w:t>
      </w:r>
      <w:proofErr w:type="spellStart"/>
      <w:r w:rsidRPr="000051B5">
        <w:rPr>
          <w:b/>
          <w:bCs/>
        </w:rPr>
        <w:t>TXTExporter</w:t>
      </w:r>
      <w:proofErr w:type="spellEnd"/>
    </w:p>
    <w:p w14:paraId="61B1C718"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Handles the export of images to plain text format.</w:t>
      </w:r>
    </w:p>
    <w:p w14:paraId="7C2FD50B"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520D101D" w14:textId="77777777" w:rsidR="00BA6E67" w:rsidRPr="000051B5" w:rsidRDefault="00BA6E67" w:rsidP="00BA6E67">
      <w:pPr>
        <w:pStyle w:val="FP-Bullet"/>
        <w:numPr>
          <w:ilvl w:val="0"/>
          <w:numId w:val="0"/>
        </w:numPr>
        <w:rPr>
          <w:rStyle w:val="Uwydatnienie"/>
        </w:rPr>
      </w:pPr>
      <w:r w:rsidRPr="000051B5">
        <w:rPr>
          <w:rStyle w:val="Uwydatnienie"/>
        </w:rPr>
        <w:t>Implements the export() method for TXT export.</w:t>
      </w:r>
    </w:p>
    <w:p w14:paraId="5A3011F5" w14:textId="77777777" w:rsidR="00BA6E67" w:rsidRDefault="00BA6E67" w:rsidP="00BA6E67">
      <w:pPr>
        <w:pStyle w:val="FP-Normal"/>
        <w:rPr>
          <w:rStyle w:val="Wyrnienieintensywne"/>
        </w:rPr>
      </w:pPr>
      <w:r w:rsidRPr="00635D51">
        <w:rPr>
          <w:rStyle w:val="Wyrnienieintensywne"/>
        </w:rPr>
        <w:t>Relationships:</w:t>
      </w:r>
    </w:p>
    <w:p w14:paraId="012DD3A7"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Implements </w:t>
      </w:r>
      <w:r w:rsidRPr="000051B5">
        <w:rPr>
          <w:rStyle w:val="Wyrnienieintensywne"/>
          <w:b w:val="0"/>
          <w:bCs w:val="0"/>
        </w:rPr>
        <w:t>Exporter</w:t>
      </w:r>
      <w:r w:rsidRPr="000051B5">
        <w:rPr>
          <w:rStyle w:val="Wyrnienieintensywne"/>
          <w:b w:val="0"/>
          <w:bCs w:val="0"/>
          <w:i w:val="0"/>
          <w:iCs w:val="0"/>
        </w:rPr>
        <w:t>.</w:t>
      </w:r>
    </w:p>
    <w:p w14:paraId="561D5381" w14:textId="56D7FCF9" w:rsidR="00BA6E67" w:rsidRDefault="00BA6E67" w:rsidP="00BA6E67">
      <w:pPr>
        <w:pStyle w:val="FP-Normal"/>
        <w:rPr>
          <w:b/>
          <w:bCs/>
        </w:rPr>
      </w:pPr>
      <w:r>
        <w:rPr>
          <w:b/>
          <w:bCs/>
        </w:rPr>
        <w:t>MAN</w:t>
      </w:r>
      <w:r w:rsidRPr="00E43E4E">
        <w:rPr>
          <w:b/>
          <w:bCs/>
        </w:rPr>
        <w:t>.</w:t>
      </w:r>
      <w:r>
        <w:rPr>
          <w:b/>
          <w:bCs/>
        </w:rPr>
        <w:t xml:space="preserve">8 </w:t>
      </w:r>
      <w:r w:rsidRPr="00E43E4E">
        <w:rPr>
          <w:b/>
          <w:bCs/>
        </w:rPr>
        <w:t>–</w:t>
      </w:r>
      <w:r>
        <w:rPr>
          <w:b/>
          <w:bCs/>
        </w:rPr>
        <w:t xml:space="preserve"> </w:t>
      </w:r>
      <w:proofErr w:type="spellStart"/>
      <w:r w:rsidRPr="000051B5">
        <w:rPr>
          <w:b/>
          <w:bCs/>
        </w:rPr>
        <w:t>ImportManager</w:t>
      </w:r>
      <w:proofErr w:type="spellEnd"/>
    </w:p>
    <w:p w14:paraId="3E1971A7"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Manages the import functionality for images.</w:t>
      </w:r>
    </w:p>
    <w:p w14:paraId="7129E749"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6F9AD0A1" w14:textId="77777777" w:rsidR="00BA6E67" w:rsidRPr="00635D51" w:rsidRDefault="00BA6E67" w:rsidP="00BA6E67">
      <w:pPr>
        <w:pStyle w:val="FP-Normal"/>
        <w:rPr>
          <w:rStyle w:val="Wyrnieniedelikatne"/>
          <w:i w:val="0"/>
          <w:iCs w:val="0"/>
          <w:color w:val="auto"/>
        </w:rPr>
      </w:pPr>
      <w:r w:rsidRPr="000051B5">
        <w:rPr>
          <w:rStyle w:val="Wyrnieniedelikatne"/>
        </w:rPr>
        <w:t>Imports image files and processes them.</w:t>
      </w:r>
    </w:p>
    <w:p w14:paraId="2142AD19" w14:textId="77777777" w:rsidR="00BA6E67" w:rsidRDefault="00BA6E67" w:rsidP="00BA6E67">
      <w:pPr>
        <w:pStyle w:val="FP-Normal"/>
        <w:rPr>
          <w:rStyle w:val="Wyrnienieintensywne"/>
        </w:rPr>
      </w:pPr>
      <w:r w:rsidRPr="00635D51">
        <w:rPr>
          <w:rStyle w:val="Wyrnienieintensywne"/>
        </w:rPr>
        <w:t>Relationships:</w:t>
      </w:r>
    </w:p>
    <w:p w14:paraId="15F74E42"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Creates </w:t>
      </w:r>
      <w:r w:rsidRPr="000051B5">
        <w:rPr>
          <w:rStyle w:val="Wyrnienieintensywne"/>
          <w:b w:val="0"/>
          <w:bCs w:val="0"/>
        </w:rPr>
        <w:t>Image</w:t>
      </w:r>
      <w:r w:rsidRPr="000051B5">
        <w:rPr>
          <w:rStyle w:val="Wyrnienieintensywne"/>
          <w:b w:val="0"/>
          <w:bCs w:val="0"/>
          <w:i w:val="0"/>
          <w:iCs w:val="0"/>
        </w:rPr>
        <w:t xml:space="preserve"> (1:0..*) — Responsible for creating image objects.</w:t>
      </w:r>
    </w:p>
    <w:p w14:paraId="19DDD2F6" w14:textId="04F153D7" w:rsidR="00BA6E67" w:rsidRPr="00BA6E67" w:rsidRDefault="00BA6E67" w:rsidP="00E97682">
      <w:pPr>
        <w:pStyle w:val="FP-Bullet"/>
        <w:rPr>
          <w:b/>
          <w:bCs/>
        </w:rPr>
      </w:pPr>
      <w:r w:rsidRPr="00BA6E67">
        <w:rPr>
          <w:rStyle w:val="Wyrnienieintensywne"/>
          <w:b w:val="0"/>
          <w:bCs w:val="0"/>
          <w:i w:val="0"/>
          <w:iCs w:val="0"/>
        </w:rPr>
        <w:t xml:space="preserve">Uses </w:t>
      </w:r>
      <w:proofErr w:type="spellStart"/>
      <w:r w:rsidRPr="00BA6E67">
        <w:rPr>
          <w:rStyle w:val="Wyrnienieintensywne"/>
          <w:b w:val="0"/>
          <w:bCs w:val="0"/>
        </w:rPr>
        <w:t>ImageProcessor</w:t>
      </w:r>
      <w:proofErr w:type="spellEnd"/>
      <w:r w:rsidRPr="00BA6E67">
        <w:rPr>
          <w:rStyle w:val="Wyrnienieintensywne"/>
          <w:b w:val="0"/>
          <w:bCs w:val="0"/>
          <w:i w:val="0"/>
          <w:iCs w:val="0"/>
        </w:rPr>
        <w:t xml:space="preserve"> (1:0..*) — Uses processors to handle image transformations.</w:t>
      </w:r>
    </w:p>
    <w:p w14:paraId="6AD54BA4" w14:textId="3710C189" w:rsidR="00BA6E67" w:rsidRDefault="00BA6E67" w:rsidP="00BA6E67">
      <w:pPr>
        <w:pStyle w:val="FP-Normal"/>
        <w:rPr>
          <w:b/>
          <w:bCs/>
        </w:rPr>
      </w:pPr>
      <w:r>
        <w:rPr>
          <w:b/>
          <w:bCs/>
        </w:rPr>
        <w:t>MAN</w:t>
      </w:r>
      <w:r w:rsidRPr="00E43E4E">
        <w:rPr>
          <w:b/>
          <w:bCs/>
        </w:rPr>
        <w:t>.</w:t>
      </w:r>
      <w:r>
        <w:rPr>
          <w:b/>
          <w:bCs/>
        </w:rPr>
        <w:t xml:space="preserve">9 </w:t>
      </w:r>
      <w:r w:rsidRPr="00E43E4E">
        <w:rPr>
          <w:b/>
          <w:bCs/>
        </w:rPr>
        <w:t>–</w:t>
      </w:r>
      <w:r>
        <w:rPr>
          <w:b/>
          <w:bCs/>
        </w:rPr>
        <w:t xml:space="preserve"> </w:t>
      </w:r>
      <w:proofErr w:type="spellStart"/>
      <w:r w:rsidRPr="000051B5">
        <w:rPr>
          <w:b/>
          <w:bCs/>
        </w:rPr>
        <w:t>ImageProcessor</w:t>
      </w:r>
      <w:proofErr w:type="spellEnd"/>
      <w:r w:rsidRPr="000051B5">
        <w:rPr>
          <w:b/>
          <w:bCs/>
        </w:rPr>
        <w:t xml:space="preserve"> (Interface)</w:t>
      </w:r>
    </w:p>
    <w:p w14:paraId="13C3D2C9"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0051B5">
        <w:rPr>
          <w:rStyle w:val="Wyrnieniedelikatne"/>
        </w:rPr>
        <w:t>Defines a contract for image processing operations.</w:t>
      </w:r>
    </w:p>
    <w:p w14:paraId="5A7A1467"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186D93C7" w14:textId="77777777" w:rsidR="00BA6E67" w:rsidRPr="000051B5" w:rsidRDefault="00BA6E67" w:rsidP="00BA6E67">
      <w:pPr>
        <w:pStyle w:val="FP-Normal"/>
        <w:rPr>
          <w:rStyle w:val="Wyrnieniedelikatne"/>
        </w:rPr>
      </w:pPr>
      <w:r w:rsidRPr="000051B5">
        <w:rPr>
          <w:rStyle w:val="Wyrnieniedelikatne"/>
        </w:rPr>
        <w:t>Declares a method for processing images.</w:t>
      </w:r>
    </w:p>
    <w:p w14:paraId="3ECB0366" w14:textId="77777777" w:rsidR="00BA6E67" w:rsidRDefault="00BA6E67" w:rsidP="00BA6E67">
      <w:pPr>
        <w:pStyle w:val="FP-Normal"/>
        <w:rPr>
          <w:rStyle w:val="Wyrnienieintensywne"/>
        </w:rPr>
      </w:pPr>
      <w:r w:rsidRPr="00635D51">
        <w:rPr>
          <w:rStyle w:val="Wyrnienieintensywne"/>
        </w:rPr>
        <w:t>Methods:</w:t>
      </w:r>
    </w:p>
    <w:p w14:paraId="0D4E2C2F" w14:textId="77777777" w:rsidR="00BA6E67" w:rsidRPr="00635D51" w:rsidRDefault="00BA6E67" w:rsidP="00BA6E67">
      <w:pPr>
        <w:pStyle w:val="FP-Bullet"/>
        <w:rPr>
          <w:rStyle w:val="Wyrnieniedelikatne"/>
          <w:i w:val="0"/>
          <w:iCs w:val="0"/>
          <w:color w:val="auto"/>
        </w:rPr>
      </w:pPr>
      <w:proofErr w:type="spellStart"/>
      <w:r w:rsidRPr="000051B5">
        <w:rPr>
          <w:rStyle w:val="Wyrnieniedelikatne"/>
          <w:color w:val="auto"/>
        </w:rPr>
        <w:t>processImage</w:t>
      </w:r>
      <w:proofErr w:type="spellEnd"/>
      <w:r w:rsidRPr="000051B5">
        <w:rPr>
          <w:rStyle w:val="Wyrnieniedelikatne"/>
          <w:color w:val="auto"/>
        </w:rPr>
        <w:t>(Integer*, Integer): void</w:t>
      </w:r>
      <w:r w:rsidRPr="000051B5">
        <w:rPr>
          <w:rStyle w:val="Wyrnieniedelikatne"/>
          <w:i w:val="0"/>
          <w:iCs w:val="0"/>
          <w:color w:val="auto"/>
        </w:rPr>
        <w:t xml:space="preserve"> — Processes an image with specified parameters.</w:t>
      </w:r>
    </w:p>
    <w:p w14:paraId="0B01CF89" w14:textId="77777777" w:rsidR="00BA6E67" w:rsidRDefault="00BA6E67" w:rsidP="00BA6E67">
      <w:pPr>
        <w:pStyle w:val="FP-Normal"/>
        <w:rPr>
          <w:rStyle w:val="Wyrnienieintensywne"/>
        </w:rPr>
      </w:pPr>
      <w:r w:rsidRPr="00635D51">
        <w:rPr>
          <w:rStyle w:val="Wyrnienieintensywne"/>
        </w:rPr>
        <w:t>Relationships:</w:t>
      </w:r>
    </w:p>
    <w:p w14:paraId="5F8360AF" w14:textId="77777777" w:rsidR="00BA6E67" w:rsidRPr="000051B5" w:rsidRDefault="00BA6E67" w:rsidP="00BA6E67">
      <w:pPr>
        <w:pStyle w:val="FP-Bullet"/>
        <w:rPr>
          <w:rStyle w:val="Wyrnienieintensywne"/>
          <w:b w:val="0"/>
          <w:bCs w:val="0"/>
          <w:i w:val="0"/>
          <w:iCs w:val="0"/>
        </w:rPr>
      </w:pPr>
      <w:r w:rsidRPr="000051B5">
        <w:rPr>
          <w:rStyle w:val="Wyrnienieintensywne"/>
          <w:b w:val="0"/>
          <w:bCs w:val="0"/>
          <w:i w:val="0"/>
          <w:iCs w:val="0"/>
        </w:rPr>
        <w:t xml:space="preserve">Refined by </w:t>
      </w:r>
      <w:proofErr w:type="spellStart"/>
      <w:r w:rsidRPr="000051B5">
        <w:rPr>
          <w:rStyle w:val="Wyrnienieintensywne"/>
          <w:b w:val="0"/>
          <w:bCs w:val="0"/>
        </w:rPr>
        <w:t>RGBImageProcessor</w:t>
      </w:r>
      <w:proofErr w:type="spellEnd"/>
      <w:r w:rsidRPr="000051B5">
        <w:rPr>
          <w:rStyle w:val="Wyrnienieintensywne"/>
          <w:b w:val="0"/>
          <w:bCs w:val="0"/>
          <w:i w:val="0"/>
          <w:iCs w:val="0"/>
        </w:rPr>
        <w:t xml:space="preserve"> (1..*:1).</w:t>
      </w:r>
    </w:p>
    <w:p w14:paraId="4E20EFF7" w14:textId="047FD626" w:rsidR="00BA6E67" w:rsidRDefault="00BA6E67" w:rsidP="00BA6E67">
      <w:pPr>
        <w:pStyle w:val="FP-Normal"/>
        <w:rPr>
          <w:b/>
          <w:bCs/>
        </w:rPr>
      </w:pPr>
      <w:r>
        <w:rPr>
          <w:b/>
          <w:bCs/>
        </w:rPr>
        <w:t>MAN</w:t>
      </w:r>
      <w:r w:rsidRPr="00E43E4E">
        <w:rPr>
          <w:b/>
          <w:bCs/>
        </w:rPr>
        <w:t>.</w:t>
      </w:r>
      <w:r>
        <w:rPr>
          <w:b/>
          <w:bCs/>
        </w:rPr>
        <w:t xml:space="preserve">10 </w:t>
      </w:r>
      <w:r w:rsidRPr="00E43E4E">
        <w:rPr>
          <w:b/>
          <w:bCs/>
        </w:rPr>
        <w:t>–</w:t>
      </w:r>
      <w:r>
        <w:rPr>
          <w:b/>
          <w:bCs/>
        </w:rPr>
        <w:t xml:space="preserve"> </w:t>
      </w:r>
      <w:proofErr w:type="spellStart"/>
      <w:r w:rsidRPr="000051B5">
        <w:rPr>
          <w:b/>
          <w:bCs/>
        </w:rPr>
        <w:t>RGBImageProcessor</w:t>
      </w:r>
      <w:proofErr w:type="spellEnd"/>
    </w:p>
    <w:p w14:paraId="60A2C121" w14:textId="77777777" w:rsidR="00BA6E67" w:rsidRDefault="00BA6E67" w:rsidP="00BA6E67">
      <w:pPr>
        <w:pStyle w:val="FP-Normal"/>
        <w:rPr>
          <w:rStyle w:val="Wyrnieniedelikatne"/>
        </w:rPr>
      </w:pPr>
      <w:r w:rsidRPr="006F43C7">
        <w:rPr>
          <w:rStyle w:val="Wyrnieniedelikatne"/>
        </w:rPr>
        <w:lastRenderedPageBreak/>
        <w:t>Description:</w:t>
      </w:r>
      <w:r>
        <w:rPr>
          <w:rStyle w:val="Wyrnieniedelikatne"/>
        </w:rPr>
        <w:t xml:space="preserve"> </w:t>
      </w:r>
      <w:r w:rsidRPr="000051B5">
        <w:rPr>
          <w:rStyle w:val="Wyrnieniedelikatne"/>
        </w:rPr>
        <w:t xml:space="preserve">A specific implementation of </w:t>
      </w:r>
      <w:proofErr w:type="spellStart"/>
      <w:r w:rsidRPr="000051B5">
        <w:rPr>
          <w:rStyle w:val="Wyrnieniedelikatne"/>
        </w:rPr>
        <w:t>ImageProcessor</w:t>
      </w:r>
      <w:proofErr w:type="spellEnd"/>
      <w:r w:rsidRPr="000051B5">
        <w:rPr>
          <w:rStyle w:val="Wyrnieniedelikatne"/>
        </w:rPr>
        <w:t xml:space="preserve"> for RGB image processing.</w:t>
      </w:r>
    </w:p>
    <w:p w14:paraId="5ED7E621"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1BA46359" w14:textId="77777777" w:rsidR="00BA6E67" w:rsidRPr="000051B5" w:rsidRDefault="00BA6E67" w:rsidP="00BA6E67">
      <w:pPr>
        <w:pStyle w:val="FP-Normal"/>
        <w:rPr>
          <w:rStyle w:val="Wyrnieniedelikatne"/>
        </w:rPr>
      </w:pPr>
      <w:r w:rsidRPr="000051B5">
        <w:rPr>
          <w:rStyle w:val="Wyrnieniedelikatne"/>
        </w:rPr>
        <w:t xml:space="preserve">Implements the </w:t>
      </w:r>
      <w:proofErr w:type="spellStart"/>
      <w:r w:rsidRPr="000051B5">
        <w:rPr>
          <w:rStyle w:val="Wyrnieniedelikatne"/>
        </w:rPr>
        <w:t>processImage</w:t>
      </w:r>
      <w:proofErr w:type="spellEnd"/>
      <w:r w:rsidRPr="000051B5">
        <w:rPr>
          <w:rStyle w:val="Wyrnieniedelikatne"/>
        </w:rPr>
        <w:t>() method specifically for RGB image processing</w:t>
      </w:r>
      <w:r>
        <w:rPr>
          <w:rStyle w:val="Wyrnieniedelikatne"/>
        </w:rPr>
        <w:t>.</w:t>
      </w:r>
    </w:p>
    <w:p w14:paraId="0C83FB44" w14:textId="77777777" w:rsidR="00BA6E67" w:rsidRDefault="00BA6E67" w:rsidP="00BA6E67">
      <w:pPr>
        <w:pStyle w:val="FP-Normal"/>
        <w:rPr>
          <w:rStyle w:val="Wyrnienieintensywne"/>
        </w:rPr>
      </w:pPr>
      <w:r w:rsidRPr="00635D51">
        <w:rPr>
          <w:rStyle w:val="Wyrnienieintensywne"/>
        </w:rPr>
        <w:t>Relationships:</w:t>
      </w:r>
    </w:p>
    <w:p w14:paraId="18F1288B" w14:textId="40E2F01B" w:rsidR="00BA6E67" w:rsidRPr="00BA6E67" w:rsidRDefault="00BA6E67" w:rsidP="00BA6E67">
      <w:pPr>
        <w:pStyle w:val="FP-Bullet"/>
      </w:pPr>
      <w:r w:rsidRPr="000051B5">
        <w:rPr>
          <w:rStyle w:val="Wyrnienieintensywne"/>
          <w:b w:val="0"/>
          <w:bCs w:val="0"/>
          <w:i w:val="0"/>
          <w:iCs w:val="0"/>
        </w:rPr>
        <w:t xml:space="preserve">Implements </w:t>
      </w:r>
      <w:proofErr w:type="spellStart"/>
      <w:r w:rsidRPr="000051B5">
        <w:rPr>
          <w:rStyle w:val="Wyrnienieintensywne"/>
          <w:b w:val="0"/>
          <w:bCs w:val="0"/>
        </w:rPr>
        <w:t>ImageProcessor</w:t>
      </w:r>
      <w:proofErr w:type="spellEnd"/>
      <w:r w:rsidRPr="000051B5">
        <w:rPr>
          <w:rStyle w:val="Wyrnienieintensywne"/>
          <w:b w:val="0"/>
          <w:bCs w:val="0"/>
          <w:i w:val="0"/>
          <w:iCs w:val="0"/>
        </w:rPr>
        <w:t>.</w:t>
      </w:r>
    </w:p>
    <w:p w14:paraId="1275FD84" w14:textId="11E1E1E5" w:rsidR="00BA6E67" w:rsidRDefault="00BA6E67" w:rsidP="00BA6E67">
      <w:pPr>
        <w:pStyle w:val="FP-Normal"/>
        <w:rPr>
          <w:b/>
          <w:bCs/>
        </w:rPr>
      </w:pPr>
      <w:r>
        <w:rPr>
          <w:b/>
          <w:bCs/>
        </w:rPr>
        <w:t>MAN</w:t>
      </w:r>
      <w:r w:rsidRPr="00E43E4E">
        <w:rPr>
          <w:b/>
          <w:bCs/>
        </w:rPr>
        <w:t>.</w:t>
      </w:r>
      <w:r>
        <w:rPr>
          <w:b/>
          <w:bCs/>
        </w:rPr>
        <w:t xml:space="preserve">11 </w:t>
      </w:r>
      <w:r w:rsidRPr="00E43E4E">
        <w:rPr>
          <w:b/>
          <w:bCs/>
        </w:rPr>
        <w:t>–</w:t>
      </w:r>
      <w:r>
        <w:rPr>
          <w:b/>
          <w:bCs/>
        </w:rPr>
        <w:t xml:space="preserve"> </w:t>
      </w:r>
      <w:r w:rsidRPr="00BA6E67">
        <w:rPr>
          <w:b/>
          <w:bCs/>
        </w:rPr>
        <w:t>User</w:t>
      </w:r>
    </w:p>
    <w:p w14:paraId="538B5DFC"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BA6E67">
        <w:rPr>
          <w:rStyle w:val="Wyrnieniedelikatne"/>
        </w:rPr>
        <w:t>Represents a general user in the system.</w:t>
      </w:r>
    </w:p>
    <w:p w14:paraId="24A16CC2"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6C2D2861" w14:textId="3DD229A2" w:rsidR="00BA6E67" w:rsidRPr="00BA6E67" w:rsidRDefault="00BA6E67" w:rsidP="00BA6E67">
      <w:pPr>
        <w:pStyle w:val="FP-Normal"/>
        <w:rPr>
          <w:i/>
          <w:iCs/>
          <w:color w:val="595959" w:themeColor="text1" w:themeTint="A6"/>
        </w:rPr>
      </w:pPr>
      <w:r w:rsidRPr="00BA6E67">
        <w:rPr>
          <w:rStyle w:val="Wyrnieniedelikatne"/>
        </w:rPr>
        <w:t>Holds common user data and functionality.</w:t>
      </w:r>
    </w:p>
    <w:p w14:paraId="134FD479" w14:textId="08A56EE8" w:rsidR="00BA6E67" w:rsidRDefault="00BA6E67" w:rsidP="00BA6E67">
      <w:pPr>
        <w:pStyle w:val="FP-Normal"/>
        <w:rPr>
          <w:b/>
          <w:bCs/>
        </w:rPr>
      </w:pPr>
      <w:r>
        <w:rPr>
          <w:b/>
          <w:bCs/>
        </w:rPr>
        <w:t>MAN</w:t>
      </w:r>
      <w:r w:rsidRPr="00E43E4E">
        <w:rPr>
          <w:b/>
          <w:bCs/>
        </w:rPr>
        <w:t>.</w:t>
      </w:r>
      <w:r>
        <w:rPr>
          <w:b/>
          <w:bCs/>
        </w:rPr>
        <w:t xml:space="preserve">12 </w:t>
      </w:r>
      <w:r w:rsidRPr="00E43E4E">
        <w:rPr>
          <w:b/>
          <w:bCs/>
        </w:rPr>
        <w:t>–</w:t>
      </w:r>
      <w:r>
        <w:rPr>
          <w:b/>
          <w:bCs/>
        </w:rPr>
        <w:t xml:space="preserve"> </w:t>
      </w:r>
      <w:r w:rsidRPr="00BA6E67">
        <w:rPr>
          <w:b/>
          <w:bCs/>
        </w:rPr>
        <w:t>Administrator</w:t>
      </w:r>
    </w:p>
    <w:p w14:paraId="7896E113" w14:textId="77777777" w:rsidR="00BA6E67" w:rsidRDefault="00BA6E67" w:rsidP="00BA6E67">
      <w:pPr>
        <w:pStyle w:val="FP-Normal"/>
        <w:rPr>
          <w:rStyle w:val="Wyrnieniedelikatne"/>
        </w:rPr>
      </w:pPr>
      <w:r w:rsidRPr="006F43C7">
        <w:rPr>
          <w:rStyle w:val="Wyrnieniedelikatne"/>
        </w:rPr>
        <w:t>Description:</w:t>
      </w:r>
      <w:r>
        <w:rPr>
          <w:rStyle w:val="Wyrnieniedelikatne"/>
        </w:rPr>
        <w:t xml:space="preserve"> </w:t>
      </w:r>
      <w:r w:rsidRPr="00BA6E67">
        <w:rPr>
          <w:rStyle w:val="Wyrnieniedelikatne"/>
        </w:rPr>
        <w:t>Represents an administrator of the system</w:t>
      </w:r>
    </w:p>
    <w:p w14:paraId="4F457BCE" w14:textId="77777777" w:rsidR="00BA6E67" w:rsidRPr="00635D51" w:rsidRDefault="00BA6E67" w:rsidP="00BA6E67">
      <w:pPr>
        <w:pStyle w:val="FP-Normal"/>
        <w:rPr>
          <w:rStyle w:val="Wyrnienieintensywne"/>
        </w:rPr>
      </w:pPr>
      <w:r w:rsidRPr="00635D51">
        <w:rPr>
          <w:rStyle w:val="Wyrnienieintensywne"/>
        </w:rPr>
        <w:t xml:space="preserve">Responsibilities: </w:t>
      </w:r>
    </w:p>
    <w:p w14:paraId="37AB68E0" w14:textId="77777777" w:rsidR="00BA6E67" w:rsidRPr="00BA6E67" w:rsidRDefault="00BA6E67" w:rsidP="00BA6E67">
      <w:pPr>
        <w:pStyle w:val="FP-Normal"/>
        <w:rPr>
          <w:rStyle w:val="Wyrnieniedelikatne"/>
        </w:rPr>
      </w:pPr>
      <w:r w:rsidRPr="00BA6E67">
        <w:rPr>
          <w:rStyle w:val="Wyrnieniedelikatne"/>
        </w:rPr>
        <w:t>Manages system configurations, including user management.</w:t>
      </w:r>
    </w:p>
    <w:p w14:paraId="45E32773" w14:textId="77777777" w:rsidR="00BA6E67" w:rsidRDefault="00BA6E67" w:rsidP="00BA6E67">
      <w:pPr>
        <w:pStyle w:val="FP-Normal"/>
        <w:rPr>
          <w:rStyle w:val="Wyrnienieintensywne"/>
        </w:rPr>
      </w:pPr>
      <w:r w:rsidRPr="00635D51">
        <w:rPr>
          <w:rStyle w:val="Wyrnienieintensywne"/>
        </w:rPr>
        <w:t>Relationships:</w:t>
      </w:r>
    </w:p>
    <w:p w14:paraId="366D4AF5" w14:textId="77777777" w:rsidR="00BA6E67" w:rsidRDefault="00BA6E67" w:rsidP="00BA6E67">
      <w:pPr>
        <w:pStyle w:val="FP-Bullet"/>
        <w:rPr>
          <w:rStyle w:val="Wyrnienieintensywne"/>
          <w:b w:val="0"/>
          <w:bCs w:val="0"/>
          <w:i w:val="0"/>
          <w:iCs w:val="0"/>
        </w:rPr>
      </w:pPr>
      <w:r>
        <w:rPr>
          <w:rStyle w:val="Wyrnienieintensywne"/>
          <w:b w:val="0"/>
          <w:bCs w:val="0"/>
          <w:i w:val="0"/>
          <w:iCs w:val="0"/>
        </w:rPr>
        <w:t xml:space="preserve">Inserts from </w:t>
      </w:r>
      <w:r w:rsidRPr="00BA6E67">
        <w:rPr>
          <w:rStyle w:val="Wyrnienieintensywne"/>
          <w:b w:val="0"/>
          <w:bCs w:val="0"/>
        </w:rPr>
        <w:t>User</w:t>
      </w:r>
      <w:r>
        <w:rPr>
          <w:rStyle w:val="Wyrnienieintensywne"/>
          <w:b w:val="0"/>
          <w:bCs w:val="0"/>
        </w:rPr>
        <w:t>.</w:t>
      </w:r>
    </w:p>
    <w:p w14:paraId="0CF6E256" w14:textId="4707CF1B" w:rsidR="0041159C" w:rsidRDefault="00BA6E67" w:rsidP="00BA6E67">
      <w:pPr>
        <w:pStyle w:val="FP-Bullet"/>
      </w:pPr>
      <w:r w:rsidRPr="00BA6E67">
        <w:rPr>
          <w:rStyle w:val="Wyrnienieintensywne"/>
          <w:b w:val="0"/>
          <w:bCs w:val="0"/>
          <w:i w:val="0"/>
          <w:iCs w:val="0"/>
        </w:rPr>
        <w:t xml:space="preserve">Aggregates </w:t>
      </w:r>
      <w:r w:rsidRPr="00BA6E67">
        <w:rPr>
          <w:rStyle w:val="Wyrnienieintensywne"/>
          <w:b w:val="0"/>
          <w:bCs w:val="0"/>
        </w:rPr>
        <w:t>configuration</w:t>
      </w:r>
      <w:r w:rsidRPr="00BA6E67">
        <w:rPr>
          <w:rStyle w:val="Wyrnienieintensywne"/>
          <w:b w:val="0"/>
          <w:bCs w:val="0"/>
          <w:i w:val="0"/>
          <w:iCs w:val="0"/>
        </w:rPr>
        <w:t xml:space="preserve"> (1..*) — Has access to system configuration.</w:t>
      </w:r>
    </w:p>
    <w:p w14:paraId="0C6CB7FB" w14:textId="620F4AA8" w:rsidR="00FD0CE2" w:rsidRDefault="00F47AA0" w:rsidP="00F47AA0">
      <w:pPr>
        <w:pStyle w:val="FP-Heading21"/>
      </w:pPr>
      <w:bookmarkStart w:id="44" w:name="_Toc187162572"/>
      <w:r>
        <w:t>Class diagram</w:t>
      </w:r>
      <w:bookmarkEnd w:id="44"/>
    </w:p>
    <w:p w14:paraId="7B78EE55" w14:textId="77777777" w:rsidR="00E83B68" w:rsidRDefault="00F82A89" w:rsidP="00E83B68">
      <w:pPr>
        <w:pStyle w:val="FP-Normal"/>
        <w:keepNext/>
      </w:pPr>
      <w:r w:rsidRPr="00F82A89">
        <w:rPr>
          <w:noProof/>
        </w:rPr>
        <w:drawing>
          <wp:inline distT="0" distB="0" distL="0" distR="0" wp14:anchorId="26B1DDD9" wp14:editId="48D2468C">
            <wp:extent cx="5759450" cy="3028315"/>
            <wp:effectExtent l="0" t="0" r="0" b="635"/>
            <wp:docPr id="5038695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69599" name="Picture 1" descr="A diagram of a computer&#10;&#10;Description automatically generated"/>
                    <pic:cNvPicPr/>
                  </pic:nvPicPr>
                  <pic:blipFill>
                    <a:blip r:embed="rId13"/>
                    <a:stretch>
                      <a:fillRect/>
                    </a:stretch>
                  </pic:blipFill>
                  <pic:spPr>
                    <a:xfrm>
                      <a:off x="0" y="0"/>
                      <a:ext cx="5759450" cy="3028315"/>
                    </a:xfrm>
                    <a:prstGeom prst="rect">
                      <a:avLst/>
                    </a:prstGeom>
                  </pic:spPr>
                </pic:pic>
              </a:graphicData>
            </a:graphic>
          </wp:inline>
        </w:drawing>
      </w:r>
    </w:p>
    <w:p w14:paraId="0148B8D9" w14:textId="260094D3" w:rsidR="00E4435B" w:rsidRPr="00BC1AFF" w:rsidRDefault="00E83B68" w:rsidP="00E83B68">
      <w:pPr>
        <w:pStyle w:val="Legenda"/>
        <w:jc w:val="both"/>
        <w:rPr>
          <w:lang w:val="en-US"/>
        </w:rPr>
      </w:pPr>
      <w:r w:rsidRPr="00BC1AFF">
        <w:rPr>
          <w:lang w:val="en-US"/>
        </w:rPr>
        <w:t xml:space="preserve">Figure </w:t>
      </w:r>
      <w:r>
        <w:fldChar w:fldCharType="begin"/>
      </w:r>
      <w:r w:rsidRPr="00BC1AFF">
        <w:rPr>
          <w:lang w:val="en-US"/>
        </w:rPr>
        <w:instrText xml:space="preserve"> SEQ Figure \* ARABIC </w:instrText>
      </w:r>
      <w:r>
        <w:fldChar w:fldCharType="separate"/>
      </w:r>
      <w:r w:rsidR="005438E4">
        <w:rPr>
          <w:noProof/>
          <w:lang w:val="en-US"/>
        </w:rPr>
        <w:t>2</w:t>
      </w:r>
      <w:r>
        <w:fldChar w:fldCharType="end"/>
      </w:r>
      <w:r w:rsidRPr="00BC1AFF">
        <w:rPr>
          <w:lang w:val="en-US"/>
        </w:rPr>
        <w:t xml:space="preserve"> </w:t>
      </w:r>
      <w:r w:rsidR="00BC1AFF" w:rsidRPr="00BC1AFF">
        <w:rPr>
          <w:lang w:val="en-US"/>
        </w:rPr>
        <w:t xml:space="preserve">Class </w:t>
      </w:r>
      <w:r w:rsidR="00BC1AFF">
        <w:rPr>
          <w:lang w:val="en-US"/>
        </w:rPr>
        <w:t>d</w:t>
      </w:r>
      <w:r w:rsidR="00BC1AFF" w:rsidRPr="00BC1AFF">
        <w:rPr>
          <w:lang w:val="en-US"/>
        </w:rPr>
        <w:t xml:space="preserve">iagram </w:t>
      </w:r>
      <w:r w:rsidR="00BC1AFF">
        <w:rPr>
          <w:lang w:val="en-US"/>
        </w:rPr>
        <w:t>r</w:t>
      </w:r>
      <w:r w:rsidR="00BC1AFF" w:rsidRPr="00BC1AFF">
        <w:rPr>
          <w:lang w:val="en-US"/>
        </w:rPr>
        <w:t xml:space="preserve">epresenting the </w:t>
      </w:r>
      <w:r w:rsidR="00BC1AFF">
        <w:rPr>
          <w:lang w:val="en-US"/>
        </w:rPr>
        <w:t>p</w:t>
      </w:r>
      <w:r w:rsidR="00BC1AFF" w:rsidRPr="00BC1AFF">
        <w:rPr>
          <w:lang w:val="en-US"/>
        </w:rPr>
        <w:t xml:space="preserve">roject's </w:t>
      </w:r>
      <w:r w:rsidR="00BC1AFF">
        <w:rPr>
          <w:lang w:val="en-US"/>
        </w:rPr>
        <w:t>s</w:t>
      </w:r>
      <w:r w:rsidR="00BC1AFF" w:rsidRPr="00BC1AFF">
        <w:rPr>
          <w:lang w:val="en-US"/>
        </w:rPr>
        <w:t>tructure</w:t>
      </w:r>
    </w:p>
    <w:p w14:paraId="4C2E41E6" w14:textId="5063F04A" w:rsidR="00DD51E4" w:rsidRDefault="00C83D7C" w:rsidP="008C4533">
      <w:pPr>
        <w:pStyle w:val="FP-Heading1"/>
      </w:pPr>
      <w:bookmarkStart w:id="45" w:name="_Toc187162573"/>
      <w:r>
        <w:lastRenderedPageBreak/>
        <w:t>Behaviour</w:t>
      </w:r>
      <w:r w:rsidR="008C4533">
        <w:t xml:space="preserve"> Modelling</w:t>
      </w:r>
      <w:bookmarkEnd w:id="45"/>
    </w:p>
    <w:p w14:paraId="70553A93" w14:textId="13B4C00A" w:rsidR="008C4533" w:rsidRDefault="00A67A89" w:rsidP="00BC3922">
      <w:pPr>
        <w:pStyle w:val="FP-Normal"/>
      </w:pPr>
      <w:r>
        <w:t xml:space="preserve">Ineteraction diagrams </w:t>
      </w:r>
      <w:r w:rsidR="00BC3922" w:rsidRPr="00BC3922">
        <w:t xml:space="preserve">focus on understanding how different components or objects within </w:t>
      </w:r>
      <w:r w:rsidR="00BC3922">
        <w:br/>
      </w:r>
      <w:r w:rsidR="00BC3922" w:rsidRPr="00BC3922">
        <w:t xml:space="preserve">a system collaborates to achieve specific functionalities. </w:t>
      </w:r>
      <w:r w:rsidR="00F720B7">
        <w:t>They</w:t>
      </w:r>
      <w:r w:rsidR="00BC3922" w:rsidRPr="00BC3922">
        <w:t xml:space="preserve"> allow developers to visualize the flow of data, messages, and control across the system, offering insights into both structure and behaviour.</w:t>
      </w:r>
    </w:p>
    <w:p w14:paraId="28F0C0C1" w14:textId="4AC93D17" w:rsidR="007315F3" w:rsidRDefault="007315F3" w:rsidP="007315F3">
      <w:pPr>
        <w:pStyle w:val="FP-Heading21"/>
      </w:pPr>
      <w:bookmarkStart w:id="46" w:name="_Toc187162574"/>
      <w:r>
        <w:t>Sequence Diagram</w:t>
      </w:r>
      <w:r w:rsidR="00E83B68">
        <w:t>s</w:t>
      </w:r>
      <w:bookmarkEnd w:id="46"/>
    </w:p>
    <w:p w14:paraId="7CCD354D" w14:textId="10B88AA3" w:rsidR="007315F3" w:rsidRDefault="007315F3" w:rsidP="007315F3">
      <w:pPr>
        <w:pStyle w:val="FP-Normal"/>
      </w:pPr>
      <w:r w:rsidRPr="007315F3">
        <w:t>The sequence diagram</w:t>
      </w:r>
      <w:r w:rsidR="00E83B68">
        <w:t>s</w:t>
      </w:r>
      <w:r w:rsidRPr="007315F3">
        <w:t xml:space="preserve"> </w:t>
      </w:r>
      <w:r w:rsidR="00E917F3" w:rsidRPr="007315F3">
        <w:t>are</w:t>
      </w:r>
      <w:r w:rsidRPr="007315F3">
        <w:t xml:space="preserve"> a crucial tool for visualizing the chronological sequence of interactions between objects or components in a system. It emphasizes the timing and order of messages exchanged, making it particularly effective for representing scenarios like use cases or system processes. By illustrating how objects interact over time, sequence diagram help</w:t>
      </w:r>
      <w:r w:rsidR="00BF63B1">
        <w:t>s</w:t>
      </w:r>
      <w:r w:rsidRPr="007315F3">
        <w:t xml:space="preserve"> in identifying potential bottlenecks, dependencies, and opportunities for optimization.</w:t>
      </w:r>
    </w:p>
    <w:p w14:paraId="073BF347" w14:textId="77777777" w:rsidR="00E83B68" w:rsidRDefault="00E83B68" w:rsidP="00E83B68">
      <w:pPr>
        <w:pStyle w:val="FP-Normal"/>
        <w:keepNext/>
      </w:pPr>
      <w:r w:rsidRPr="00E83B68">
        <w:rPr>
          <w:noProof/>
        </w:rPr>
        <w:drawing>
          <wp:inline distT="0" distB="0" distL="0" distR="0" wp14:anchorId="78228854" wp14:editId="136D30BF">
            <wp:extent cx="5759450" cy="4150995"/>
            <wp:effectExtent l="0" t="0" r="0" b="1905"/>
            <wp:docPr id="130890376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03763" name="Picture 1" descr="A diagram of a project&#10;&#10;Description automatically generated"/>
                    <pic:cNvPicPr/>
                  </pic:nvPicPr>
                  <pic:blipFill>
                    <a:blip r:embed="rId14"/>
                    <a:stretch>
                      <a:fillRect/>
                    </a:stretch>
                  </pic:blipFill>
                  <pic:spPr>
                    <a:xfrm>
                      <a:off x="0" y="0"/>
                      <a:ext cx="5759450" cy="4150995"/>
                    </a:xfrm>
                    <a:prstGeom prst="rect">
                      <a:avLst/>
                    </a:prstGeom>
                  </pic:spPr>
                </pic:pic>
              </a:graphicData>
            </a:graphic>
          </wp:inline>
        </w:drawing>
      </w:r>
    </w:p>
    <w:p w14:paraId="636C44BA" w14:textId="0B9256BA" w:rsidR="00E83B68" w:rsidRDefault="00E83B68" w:rsidP="00E83B68">
      <w:pPr>
        <w:pStyle w:val="Legenda"/>
        <w:jc w:val="both"/>
        <w:rPr>
          <w:lang w:val="en-US"/>
        </w:rPr>
      </w:pPr>
      <w:r w:rsidRPr="00BC1AFF">
        <w:rPr>
          <w:lang w:val="en-US"/>
        </w:rPr>
        <w:t xml:space="preserve">Figure </w:t>
      </w:r>
      <w:r>
        <w:fldChar w:fldCharType="begin"/>
      </w:r>
      <w:r w:rsidRPr="00BC1AFF">
        <w:rPr>
          <w:lang w:val="en-US"/>
        </w:rPr>
        <w:instrText xml:space="preserve"> SEQ Figure \* ARABIC </w:instrText>
      </w:r>
      <w:r>
        <w:fldChar w:fldCharType="separate"/>
      </w:r>
      <w:r w:rsidR="005438E4">
        <w:rPr>
          <w:noProof/>
          <w:lang w:val="en-US"/>
        </w:rPr>
        <w:t>3</w:t>
      </w:r>
      <w:r>
        <w:fldChar w:fldCharType="end"/>
      </w:r>
      <w:r w:rsidRPr="00BC1AFF">
        <w:rPr>
          <w:lang w:val="en-US"/>
        </w:rPr>
        <w:t xml:space="preserve"> </w:t>
      </w:r>
      <w:r w:rsidR="004936ED" w:rsidRPr="004936ED">
        <w:rPr>
          <w:lang w:val="en-US"/>
        </w:rPr>
        <w:t xml:space="preserve">Sequence </w:t>
      </w:r>
      <w:r w:rsidR="004936ED">
        <w:rPr>
          <w:lang w:val="en-US"/>
        </w:rPr>
        <w:t>d</w:t>
      </w:r>
      <w:r w:rsidR="004936ED" w:rsidRPr="004936ED">
        <w:rPr>
          <w:lang w:val="en-US"/>
        </w:rPr>
        <w:t xml:space="preserve">iagram </w:t>
      </w:r>
      <w:r w:rsidR="004936ED">
        <w:rPr>
          <w:lang w:val="en-US"/>
        </w:rPr>
        <w:t>d</w:t>
      </w:r>
      <w:r w:rsidR="004936ED" w:rsidRPr="004936ED">
        <w:rPr>
          <w:lang w:val="en-US"/>
        </w:rPr>
        <w:t xml:space="preserve">epicting </w:t>
      </w:r>
      <w:r w:rsidR="004936ED">
        <w:rPr>
          <w:lang w:val="en-US"/>
        </w:rPr>
        <w:t>i</w:t>
      </w:r>
      <w:r w:rsidR="004936ED" w:rsidRPr="004936ED">
        <w:rPr>
          <w:lang w:val="en-US"/>
        </w:rPr>
        <w:t xml:space="preserve">nteractions </w:t>
      </w:r>
      <w:r w:rsidR="004936ED">
        <w:rPr>
          <w:lang w:val="en-US"/>
        </w:rPr>
        <w:t>d</w:t>
      </w:r>
      <w:r w:rsidR="004936ED" w:rsidRPr="004936ED">
        <w:rPr>
          <w:lang w:val="en-US"/>
        </w:rPr>
        <w:t xml:space="preserve">uring </w:t>
      </w:r>
      <w:r w:rsidR="004936ED">
        <w:rPr>
          <w:lang w:val="en-US"/>
        </w:rPr>
        <w:t xml:space="preserve">parallel </w:t>
      </w:r>
      <w:r w:rsidR="006F4E97">
        <w:rPr>
          <w:lang w:val="en-US"/>
        </w:rPr>
        <w:t>i</w:t>
      </w:r>
      <w:r w:rsidR="004936ED" w:rsidRPr="004936ED">
        <w:rPr>
          <w:lang w:val="en-US"/>
        </w:rPr>
        <w:t>mage</w:t>
      </w:r>
      <w:r w:rsidR="004936ED">
        <w:rPr>
          <w:lang w:val="en-US"/>
        </w:rPr>
        <w:t>s</w:t>
      </w:r>
      <w:r w:rsidR="004936ED" w:rsidRPr="004936ED">
        <w:rPr>
          <w:lang w:val="en-US"/>
        </w:rPr>
        <w:t xml:space="preserve"> </w:t>
      </w:r>
      <w:r w:rsidR="004936ED">
        <w:rPr>
          <w:lang w:val="en-US"/>
        </w:rPr>
        <w:t>i</w:t>
      </w:r>
      <w:r w:rsidR="004936ED" w:rsidRPr="004936ED">
        <w:rPr>
          <w:lang w:val="en-US"/>
        </w:rPr>
        <w:t>mport</w:t>
      </w:r>
    </w:p>
    <w:p w14:paraId="6E7BBF06" w14:textId="77777777" w:rsidR="005E7317" w:rsidRDefault="006F4E97" w:rsidP="005E7317">
      <w:pPr>
        <w:keepNext/>
      </w:pPr>
      <w:r w:rsidRPr="006F4E97">
        <w:rPr>
          <w:noProof/>
          <w:lang w:val="en-US"/>
        </w:rPr>
        <w:lastRenderedPageBreak/>
        <w:drawing>
          <wp:inline distT="0" distB="0" distL="0" distR="0" wp14:anchorId="031F10D7" wp14:editId="126AE0FF">
            <wp:extent cx="5759450" cy="3405505"/>
            <wp:effectExtent l="0" t="0" r="0" b="4445"/>
            <wp:docPr id="43161229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12297" name="Picture 1" descr="A diagram of a project&#10;&#10;Description automatically generated"/>
                    <pic:cNvPicPr/>
                  </pic:nvPicPr>
                  <pic:blipFill>
                    <a:blip r:embed="rId15"/>
                    <a:stretch>
                      <a:fillRect/>
                    </a:stretch>
                  </pic:blipFill>
                  <pic:spPr>
                    <a:xfrm>
                      <a:off x="0" y="0"/>
                      <a:ext cx="5759450" cy="3405505"/>
                    </a:xfrm>
                    <a:prstGeom prst="rect">
                      <a:avLst/>
                    </a:prstGeom>
                  </pic:spPr>
                </pic:pic>
              </a:graphicData>
            </a:graphic>
          </wp:inline>
        </w:drawing>
      </w:r>
    </w:p>
    <w:p w14:paraId="225288DE" w14:textId="7295492A" w:rsidR="006F4E97" w:rsidRPr="006F4E97" w:rsidRDefault="005E7317" w:rsidP="005E7317">
      <w:pPr>
        <w:pStyle w:val="Legenda"/>
        <w:rPr>
          <w:lang w:val="en-US"/>
        </w:rPr>
      </w:pPr>
      <w:r w:rsidRPr="005E7317">
        <w:rPr>
          <w:lang w:val="en-US"/>
        </w:rPr>
        <w:t xml:space="preserve">Figure </w:t>
      </w:r>
      <w:r>
        <w:fldChar w:fldCharType="begin"/>
      </w:r>
      <w:r w:rsidRPr="005E7317">
        <w:rPr>
          <w:lang w:val="en-US"/>
        </w:rPr>
        <w:instrText xml:space="preserve"> SEQ Figure \* ARABIC </w:instrText>
      </w:r>
      <w:r>
        <w:fldChar w:fldCharType="separate"/>
      </w:r>
      <w:r w:rsidR="005438E4">
        <w:rPr>
          <w:noProof/>
          <w:lang w:val="en-US"/>
        </w:rPr>
        <w:t>4</w:t>
      </w:r>
      <w:r>
        <w:fldChar w:fldCharType="end"/>
      </w:r>
      <w:r w:rsidRPr="005E7317">
        <w:rPr>
          <w:lang w:val="en-US"/>
        </w:rPr>
        <w:t xml:space="preserve"> Sequence diagram </w:t>
      </w:r>
      <w:r w:rsidR="002133E8">
        <w:rPr>
          <w:lang w:val="en-US"/>
        </w:rPr>
        <w:t xml:space="preserve">on </w:t>
      </w:r>
      <w:r>
        <w:rPr>
          <w:lang w:val="en-US"/>
        </w:rPr>
        <w:t>p</w:t>
      </w:r>
      <w:r w:rsidRPr="005E7317">
        <w:rPr>
          <w:lang w:val="en-US"/>
        </w:rPr>
        <w:t xml:space="preserve">arallel </w:t>
      </w:r>
      <w:r>
        <w:rPr>
          <w:lang w:val="en-US"/>
        </w:rPr>
        <w:t>d</w:t>
      </w:r>
      <w:r w:rsidRPr="005E7317">
        <w:rPr>
          <w:lang w:val="en-US"/>
        </w:rPr>
        <w:t xml:space="preserve">escriptions </w:t>
      </w:r>
      <w:r w:rsidR="002133E8">
        <w:rPr>
          <w:lang w:val="en-US"/>
        </w:rPr>
        <w:t>g</w:t>
      </w:r>
      <w:r w:rsidRPr="005E7317">
        <w:rPr>
          <w:lang w:val="en-US"/>
        </w:rPr>
        <w:t xml:space="preserve">eneration and </w:t>
      </w:r>
      <w:r w:rsidR="002133E8">
        <w:rPr>
          <w:lang w:val="en-US"/>
        </w:rPr>
        <w:t>e</w:t>
      </w:r>
      <w:r w:rsidRPr="005E7317">
        <w:rPr>
          <w:lang w:val="en-US"/>
        </w:rPr>
        <w:t>xport</w:t>
      </w:r>
    </w:p>
    <w:p w14:paraId="7B9A761E" w14:textId="25396816" w:rsidR="00F6543F" w:rsidRDefault="00F6543F" w:rsidP="00F6543F">
      <w:pPr>
        <w:pStyle w:val="FP-Heading21"/>
      </w:pPr>
      <w:bookmarkStart w:id="47" w:name="_Toc187162575"/>
      <w:r>
        <w:t>Communication Diagram</w:t>
      </w:r>
      <w:r w:rsidR="00E83B68">
        <w:t>s</w:t>
      </w:r>
      <w:bookmarkEnd w:id="47"/>
    </w:p>
    <w:p w14:paraId="7D94C947" w14:textId="0CC78608" w:rsidR="003C6CC7" w:rsidRPr="003C6CC7" w:rsidRDefault="003C6CC7" w:rsidP="003C6CC7">
      <w:pPr>
        <w:pStyle w:val="FP-Normal"/>
      </w:pPr>
      <w:r w:rsidRPr="003C6CC7">
        <w:t xml:space="preserve">While the sequence diagram focuses on the temporal aspect of interactions, the communication diagram highlights the structural relationships between objects or components and the messages they exchange. This diagram provides a more network-like view of the interactions, emphasizing the connections and communication patterns rather than the timing of events. </w:t>
      </w:r>
      <w:r w:rsidR="009357FA" w:rsidRPr="009357FA">
        <w:t>The communication diagram presents the same information as the sequence diagram, but in a different form.</w:t>
      </w:r>
    </w:p>
    <w:p w14:paraId="260353DF" w14:textId="77777777" w:rsidR="00070E61" w:rsidRDefault="00070E61" w:rsidP="00070E61">
      <w:pPr>
        <w:pStyle w:val="FP-Normal"/>
        <w:keepNext/>
      </w:pPr>
      <w:r w:rsidRPr="00070E61">
        <w:rPr>
          <w:noProof/>
        </w:rPr>
        <w:drawing>
          <wp:inline distT="0" distB="0" distL="0" distR="0" wp14:anchorId="5BBE9370" wp14:editId="11C07692">
            <wp:extent cx="4768850" cy="3091603"/>
            <wp:effectExtent l="0" t="0" r="0" b="0"/>
            <wp:docPr id="76793801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38015" name="Picture 1" descr="A diagram of a process&#10;&#10;Description automatically generated"/>
                    <pic:cNvPicPr/>
                  </pic:nvPicPr>
                  <pic:blipFill>
                    <a:blip r:embed="rId16"/>
                    <a:stretch>
                      <a:fillRect/>
                    </a:stretch>
                  </pic:blipFill>
                  <pic:spPr>
                    <a:xfrm>
                      <a:off x="0" y="0"/>
                      <a:ext cx="4771681" cy="3093438"/>
                    </a:xfrm>
                    <a:prstGeom prst="rect">
                      <a:avLst/>
                    </a:prstGeom>
                  </pic:spPr>
                </pic:pic>
              </a:graphicData>
            </a:graphic>
          </wp:inline>
        </w:drawing>
      </w:r>
    </w:p>
    <w:p w14:paraId="09B4AA0D" w14:textId="4EDC8034" w:rsidR="007315F3" w:rsidRPr="00070E61" w:rsidRDefault="00070E61" w:rsidP="00070E61">
      <w:pPr>
        <w:pStyle w:val="Legenda"/>
        <w:jc w:val="both"/>
        <w:rPr>
          <w:lang w:val="en-US"/>
        </w:rPr>
      </w:pPr>
      <w:r w:rsidRPr="00070E61">
        <w:rPr>
          <w:lang w:val="en-US"/>
        </w:rPr>
        <w:t xml:space="preserve">Figure </w:t>
      </w:r>
      <w:r>
        <w:fldChar w:fldCharType="begin"/>
      </w:r>
      <w:r w:rsidRPr="00070E61">
        <w:rPr>
          <w:lang w:val="en-US"/>
        </w:rPr>
        <w:instrText xml:space="preserve"> SEQ Figure \* ARABIC </w:instrText>
      </w:r>
      <w:r>
        <w:fldChar w:fldCharType="separate"/>
      </w:r>
      <w:r w:rsidR="005438E4">
        <w:rPr>
          <w:noProof/>
          <w:lang w:val="en-US"/>
        </w:rPr>
        <w:t>5</w:t>
      </w:r>
      <w:r>
        <w:fldChar w:fldCharType="end"/>
      </w:r>
      <w:r w:rsidRPr="00070E61">
        <w:rPr>
          <w:lang w:val="en-US"/>
        </w:rPr>
        <w:t xml:space="preserve"> Communication diagram depicting </w:t>
      </w:r>
      <w:r>
        <w:rPr>
          <w:lang w:val="en-US"/>
        </w:rPr>
        <w:t>i</w:t>
      </w:r>
      <w:r w:rsidRPr="00070E61">
        <w:rPr>
          <w:lang w:val="en-US"/>
        </w:rPr>
        <w:t xml:space="preserve">nteractions </w:t>
      </w:r>
      <w:r>
        <w:rPr>
          <w:lang w:val="en-US"/>
        </w:rPr>
        <w:t>d</w:t>
      </w:r>
      <w:r w:rsidRPr="00070E61">
        <w:rPr>
          <w:lang w:val="en-US"/>
        </w:rPr>
        <w:t>uring</w:t>
      </w:r>
      <w:r w:rsidR="005438E4">
        <w:rPr>
          <w:lang w:val="en-US"/>
        </w:rPr>
        <w:t xml:space="preserve"> p</w:t>
      </w:r>
      <w:r w:rsidR="005438E4" w:rsidRPr="005E7317">
        <w:rPr>
          <w:lang w:val="en-US"/>
        </w:rPr>
        <w:t>arallel</w:t>
      </w:r>
      <w:r w:rsidRPr="00070E61">
        <w:rPr>
          <w:lang w:val="en-US"/>
        </w:rPr>
        <w:t xml:space="preserve"> </w:t>
      </w:r>
      <w:r>
        <w:rPr>
          <w:lang w:val="en-US"/>
        </w:rPr>
        <w:t>i</w:t>
      </w:r>
      <w:r w:rsidRPr="00070E61">
        <w:rPr>
          <w:lang w:val="en-US"/>
        </w:rPr>
        <w:t>mage</w:t>
      </w:r>
      <w:r>
        <w:rPr>
          <w:lang w:val="en-US"/>
        </w:rPr>
        <w:t>s</w:t>
      </w:r>
      <w:r w:rsidRPr="00070E61">
        <w:rPr>
          <w:lang w:val="en-US"/>
        </w:rPr>
        <w:t xml:space="preserve"> </w:t>
      </w:r>
      <w:r>
        <w:rPr>
          <w:lang w:val="en-US"/>
        </w:rPr>
        <w:t>i</w:t>
      </w:r>
      <w:r w:rsidRPr="00070E61">
        <w:rPr>
          <w:lang w:val="en-US"/>
        </w:rPr>
        <w:t>mport</w:t>
      </w:r>
    </w:p>
    <w:p w14:paraId="1423EF1E" w14:textId="77777777" w:rsidR="005438E4" w:rsidRDefault="00F56B02" w:rsidP="005438E4">
      <w:pPr>
        <w:pStyle w:val="FP-Normal"/>
        <w:keepNext/>
      </w:pPr>
      <w:r w:rsidRPr="00F56B02">
        <w:rPr>
          <w:noProof/>
        </w:rPr>
        <w:lastRenderedPageBreak/>
        <w:drawing>
          <wp:inline distT="0" distB="0" distL="0" distR="0" wp14:anchorId="6A6E4894" wp14:editId="2953CB5A">
            <wp:extent cx="4858603" cy="3225320"/>
            <wp:effectExtent l="0" t="0" r="0" b="0"/>
            <wp:docPr id="553887310"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87310" name="Picture 1" descr="A diagram of a software flowchart&#10;&#10;Description automatically generated"/>
                    <pic:cNvPicPr/>
                  </pic:nvPicPr>
                  <pic:blipFill>
                    <a:blip r:embed="rId17"/>
                    <a:stretch>
                      <a:fillRect/>
                    </a:stretch>
                  </pic:blipFill>
                  <pic:spPr>
                    <a:xfrm>
                      <a:off x="0" y="0"/>
                      <a:ext cx="4860903" cy="3226847"/>
                    </a:xfrm>
                    <a:prstGeom prst="rect">
                      <a:avLst/>
                    </a:prstGeom>
                  </pic:spPr>
                </pic:pic>
              </a:graphicData>
            </a:graphic>
          </wp:inline>
        </w:drawing>
      </w:r>
    </w:p>
    <w:p w14:paraId="74BC4961" w14:textId="66126FAA" w:rsidR="00F6543F" w:rsidRPr="005438E4" w:rsidRDefault="005438E4" w:rsidP="005438E4">
      <w:pPr>
        <w:pStyle w:val="Legenda"/>
        <w:jc w:val="both"/>
        <w:rPr>
          <w:lang w:val="en-US"/>
        </w:rPr>
      </w:pPr>
      <w:r w:rsidRPr="005438E4">
        <w:rPr>
          <w:lang w:val="en-US"/>
        </w:rPr>
        <w:t xml:space="preserve">Figure </w:t>
      </w:r>
      <w:r>
        <w:fldChar w:fldCharType="begin"/>
      </w:r>
      <w:r w:rsidRPr="005438E4">
        <w:rPr>
          <w:lang w:val="en-US"/>
        </w:rPr>
        <w:instrText xml:space="preserve"> SEQ Figure \* ARABIC </w:instrText>
      </w:r>
      <w:r>
        <w:fldChar w:fldCharType="separate"/>
      </w:r>
      <w:r w:rsidRPr="005438E4">
        <w:rPr>
          <w:noProof/>
          <w:lang w:val="en-US"/>
        </w:rPr>
        <w:t>6</w:t>
      </w:r>
      <w:r>
        <w:fldChar w:fldCharType="end"/>
      </w:r>
      <w:r w:rsidRPr="005438E4">
        <w:rPr>
          <w:lang w:val="en-US"/>
        </w:rPr>
        <w:t xml:space="preserve"> Communication diagram on parallel descriptions generation a</w:t>
      </w:r>
      <w:r>
        <w:rPr>
          <w:lang w:val="en-US"/>
        </w:rPr>
        <w:t>nd export</w:t>
      </w:r>
    </w:p>
    <w:p w14:paraId="6C52A89E" w14:textId="77777777" w:rsidR="00714704" w:rsidRDefault="00714704">
      <w:pPr>
        <w:rPr>
          <w:b/>
          <w:bCs/>
          <w:smallCaps/>
          <w:color w:val="373545" w:themeColor="text2"/>
          <w:lang w:val="en-US"/>
        </w:rPr>
      </w:pPr>
      <w:r>
        <w:rPr>
          <w:lang w:val="en-US"/>
        </w:rPr>
        <w:br w:type="page"/>
      </w:r>
    </w:p>
    <w:p w14:paraId="646A88E4" w14:textId="42F01492" w:rsidR="00F6543F" w:rsidRDefault="0097194B" w:rsidP="00714704">
      <w:pPr>
        <w:pStyle w:val="FP-Heading1"/>
      </w:pPr>
      <w:bookmarkStart w:id="48" w:name="_Toc187162576"/>
      <w:r w:rsidRPr="0097194B">
        <w:lastRenderedPageBreak/>
        <w:t>Testing the program's operation and</w:t>
      </w:r>
      <w:r>
        <w:t xml:space="preserve"> </w:t>
      </w:r>
      <w:r w:rsidR="00DE191B" w:rsidRPr="0097194B">
        <w:t>behaviour</w:t>
      </w:r>
      <w:bookmarkEnd w:id="48"/>
    </w:p>
    <w:p w14:paraId="33E60F4C" w14:textId="1E69429A" w:rsidR="002E35C0" w:rsidRDefault="002E35C0" w:rsidP="002E35C0">
      <w:pPr>
        <w:pStyle w:val="FP-Normal"/>
      </w:pPr>
      <w:r w:rsidRPr="002E35C0">
        <w:t xml:space="preserve">The following unit tests aim to ensure that every aspect of the system is thoroughly </w:t>
      </w:r>
      <w:commentRangeStart w:id="49"/>
      <w:r w:rsidRPr="002E35C0">
        <w:t>tested</w:t>
      </w:r>
      <w:commentRangeEnd w:id="49"/>
      <w:r w:rsidR="009A0623">
        <w:rPr>
          <w:rStyle w:val="Odwoaniedokomentarza"/>
          <w:lang w:val="pl-PL"/>
        </w:rPr>
        <w:commentReference w:id="49"/>
      </w:r>
      <w:r w:rsidRPr="002E35C0">
        <w:t>, adhering to the functional and non-functional requirements described in the document. These tests are built upon the scenarios, flow diagrams, and class hierarchy to maintain a systematic and precise testing methodology.</w:t>
      </w:r>
    </w:p>
    <w:p w14:paraId="0176EE10" w14:textId="3D15B4F7" w:rsidR="003056E3" w:rsidRDefault="003056E3" w:rsidP="002E35C0">
      <w:pPr>
        <w:pStyle w:val="FP-Normal"/>
      </w:pPr>
      <w:r w:rsidRPr="003056E3">
        <w:t xml:space="preserve">These unit tests cover every critical aspect of the system, from individual class functionality to integrated workflows. Testing will ensure the system meets functional and non-functional requirements, offering a robust and user-friendly solution for agricultural image </w:t>
      </w:r>
      <w:commentRangeStart w:id="50"/>
      <w:r w:rsidRPr="003056E3">
        <w:t>description</w:t>
      </w:r>
      <w:commentRangeEnd w:id="50"/>
      <w:r w:rsidR="008271D3">
        <w:rPr>
          <w:rStyle w:val="Odwoaniedokomentarza"/>
          <w:lang w:val="pl-PL"/>
        </w:rPr>
        <w:commentReference w:id="50"/>
      </w:r>
      <w:r w:rsidRPr="003056E3">
        <w:t>.</w:t>
      </w:r>
    </w:p>
    <w:p w14:paraId="577DD17A" w14:textId="773944FB" w:rsidR="00DE191B" w:rsidRDefault="00DE191B" w:rsidP="00DE191B">
      <w:pPr>
        <w:pStyle w:val="FP-Heading21"/>
      </w:pPr>
      <w:bookmarkStart w:id="51" w:name="_Toc187162577"/>
      <w:r w:rsidRPr="00DE191B">
        <w:t>Image Input and Processing Tests</w:t>
      </w:r>
      <w:bookmarkEnd w:id="51"/>
    </w:p>
    <w:p w14:paraId="318A8F6C" w14:textId="5BA5AF30" w:rsidR="00DE191B" w:rsidRDefault="00DE191B" w:rsidP="00DE191B">
      <w:pPr>
        <w:pStyle w:val="FP-Heading3"/>
      </w:pPr>
      <w:bookmarkStart w:id="52" w:name="_Toc187162578"/>
      <w:r w:rsidRPr="00DE191B">
        <w:t>Test Image Upload</w:t>
      </w:r>
      <w:bookmarkEnd w:id="52"/>
    </w:p>
    <w:p w14:paraId="3E078462" w14:textId="77777777" w:rsidR="00443A42" w:rsidRDefault="00443A42" w:rsidP="00443A42">
      <w:pPr>
        <w:pStyle w:val="FP-Normal"/>
      </w:pPr>
      <w:r w:rsidRPr="00443A42">
        <w:rPr>
          <w:b/>
          <w:bCs/>
        </w:rPr>
        <w:t>Description:</w:t>
      </w:r>
      <w:r>
        <w:t xml:space="preserve"> </w:t>
      </w:r>
    </w:p>
    <w:p w14:paraId="15036E99" w14:textId="28722523" w:rsidR="00443A42" w:rsidRDefault="00443A42" w:rsidP="00443A42">
      <w:pPr>
        <w:pStyle w:val="FP-Normal"/>
      </w:pPr>
      <w:r>
        <w:t>This test verifies that the system can correctly accept and load image files from a specified directory. The test includes handling both valid and invalid file paths.</w:t>
      </w:r>
    </w:p>
    <w:p w14:paraId="3A9E99B7" w14:textId="2AB855FA" w:rsidR="00C9402E" w:rsidRDefault="00C9402E" w:rsidP="00443A42">
      <w:pPr>
        <w:pStyle w:val="FP-Normal"/>
        <w:rPr>
          <w:b/>
          <w:bCs/>
        </w:rPr>
      </w:pPr>
      <w:r>
        <w:rPr>
          <w:b/>
          <w:bCs/>
        </w:rPr>
        <w:t>Input data:</w:t>
      </w:r>
    </w:p>
    <w:p w14:paraId="7CF4BE2A" w14:textId="32C2D47E" w:rsidR="00C9402E" w:rsidRDefault="0076343B" w:rsidP="00C9402E">
      <w:pPr>
        <w:pStyle w:val="FP-List-Bullet"/>
      </w:pPr>
      <w:r w:rsidRPr="0076343B">
        <w:t>Valid folder path containing</w:t>
      </w:r>
      <w:r w:rsidR="005453AC">
        <w:t xml:space="preserve"> h</w:t>
      </w:r>
      <w:r w:rsidR="005453AC" w:rsidRPr="005453AC">
        <w:t>yperspectral image</w:t>
      </w:r>
      <w:r w:rsidR="005453AC">
        <w:t>s.</w:t>
      </w:r>
    </w:p>
    <w:p w14:paraId="3A632FED" w14:textId="0DBFCD75" w:rsidR="0076343B" w:rsidRDefault="0076343B" w:rsidP="00C9402E">
      <w:pPr>
        <w:pStyle w:val="FP-List-Bullet"/>
      </w:pPr>
      <w:r>
        <w:t>Example i</w:t>
      </w:r>
      <w:r w:rsidRPr="0076343B">
        <w:t>nvalid path</w:t>
      </w:r>
      <w:r w:rsidR="005453AC">
        <w:t>.</w:t>
      </w:r>
    </w:p>
    <w:p w14:paraId="5A8EAEF7" w14:textId="76F1F05A" w:rsidR="00443A42" w:rsidRPr="00443A42" w:rsidRDefault="00443A42" w:rsidP="00443A42">
      <w:pPr>
        <w:pStyle w:val="FP-Normal"/>
        <w:rPr>
          <w:b/>
          <w:bCs/>
        </w:rPr>
      </w:pPr>
      <w:r w:rsidRPr="00443A42">
        <w:rPr>
          <w:b/>
          <w:bCs/>
        </w:rPr>
        <w:t>Steps:</w:t>
      </w:r>
    </w:p>
    <w:p w14:paraId="2EDB210F" w14:textId="77777777" w:rsidR="00443A42" w:rsidRDefault="00443A42" w:rsidP="00443A42">
      <w:pPr>
        <w:pStyle w:val="FP-Bullet"/>
      </w:pPr>
      <w:r>
        <w:t>Provide a valid folder containing multiple image files.</w:t>
      </w:r>
    </w:p>
    <w:p w14:paraId="2790026F" w14:textId="77777777" w:rsidR="00443A42" w:rsidRDefault="00443A42" w:rsidP="00443A42">
      <w:pPr>
        <w:pStyle w:val="FP-Bullet"/>
      </w:pPr>
      <w:r>
        <w:t>Ensure the system correctly identifies and lists all images.</w:t>
      </w:r>
    </w:p>
    <w:p w14:paraId="5ABA28D3" w14:textId="77777777" w:rsidR="00443A42" w:rsidRDefault="00443A42" w:rsidP="00443A42">
      <w:pPr>
        <w:pStyle w:val="FP-Bullet"/>
      </w:pPr>
      <w:r>
        <w:t>Provide an invalid or inaccessible path and check for error handling.</w:t>
      </w:r>
    </w:p>
    <w:p w14:paraId="086B8531" w14:textId="77777777" w:rsidR="00664A8E" w:rsidRDefault="00443A42" w:rsidP="00664A8E">
      <w:pPr>
        <w:pStyle w:val="FP-Bullet"/>
        <w:numPr>
          <w:ilvl w:val="0"/>
          <w:numId w:val="0"/>
        </w:numPr>
      </w:pPr>
      <w:r w:rsidRPr="00664A8E">
        <w:rPr>
          <w:b/>
          <w:bCs/>
        </w:rPr>
        <w:t>Expected Outcome:</w:t>
      </w:r>
      <w:r>
        <w:t xml:space="preserve"> </w:t>
      </w:r>
    </w:p>
    <w:p w14:paraId="12750B3A" w14:textId="5DA119E6" w:rsidR="00443A42" w:rsidRDefault="00443A42" w:rsidP="00664A8E">
      <w:pPr>
        <w:pStyle w:val="FP-Bullet"/>
        <w:numPr>
          <w:ilvl w:val="0"/>
          <w:numId w:val="0"/>
        </w:numPr>
      </w:pPr>
      <w:r>
        <w:t>Valid images are loaded, while invalid paths return appropriate error messages without halting the system.</w:t>
      </w:r>
    </w:p>
    <w:p w14:paraId="2627843D" w14:textId="21FEFA3A" w:rsidR="00664A8E" w:rsidRDefault="00664A8E" w:rsidP="00664A8E">
      <w:pPr>
        <w:pStyle w:val="FP-Heading3"/>
      </w:pPr>
      <w:bookmarkStart w:id="53" w:name="_Toc187162579"/>
      <w:r w:rsidRPr="00664A8E">
        <w:t>Test Hyperspectral Image Handling</w:t>
      </w:r>
      <w:bookmarkEnd w:id="53"/>
    </w:p>
    <w:p w14:paraId="2159DF41" w14:textId="77777777" w:rsidR="00664A8E" w:rsidRDefault="00664A8E" w:rsidP="00664A8E">
      <w:pPr>
        <w:pStyle w:val="FP-Normal"/>
      </w:pPr>
      <w:r w:rsidRPr="00443A42">
        <w:rPr>
          <w:b/>
          <w:bCs/>
        </w:rPr>
        <w:t>Description:</w:t>
      </w:r>
      <w:r>
        <w:t xml:space="preserve"> </w:t>
      </w:r>
    </w:p>
    <w:p w14:paraId="6B4F6F84" w14:textId="28D5BF41" w:rsidR="00664A8E" w:rsidRDefault="00965EDD" w:rsidP="00664A8E">
      <w:pPr>
        <w:pStyle w:val="FP-Normal"/>
      </w:pPr>
      <w:r w:rsidRPr="00965EDD">
        <w:t>This test ensures that the system can process hyperspectral images, either manually or automatically detecting RGB channels.</w:t>
      </w:r>
    </w:p>
    <w:p w14:paraId="1EDFC127" w14:textId="77777777" w:rsidR="005453AC" w:rsidRDefault="005453AC" w:rsidP="005453AC">
      <w:pPr>
        <w:pStyle w:val="FP-Normal"/>
        <w:rPr>
          <w:b/>
          <w:bCs/>
        </w:rPr>
      </w:pPr>
      <w:r>
        <w:rPr>
          <w:b/>
          <w:bCs/>
        </w:rPr>
        <w:t>Input data:</w:t>
      </w:r>
    </w:p>
    <w:p w14:paraId="0901B071" w14:textId="47DA1AC5" w:rsidR="005453AC" w:rsidRDefault="005453AC" w:rsidP="005453AC">
      <w:pPr>
        <w:pStyle w:val="FP-List-Bullet"/>
      </w:pPr>
      <w:r w:rsidRPr="005453AC">
        <w:t>Hyperspectral image file</w:t>
      </w:r>
      <w:r>
        <w:t>.</w:t>
      </w:r>
    </w:p>
    <w:p w14:paraId="20DA862A" w14:textId="6686376D" w:rsidR="005453AC" w:rsidRDefault="00B55568" w:rsidP="005453AC">
      <w:pPr>
        <w:pStyle w:val="FP-List-Bullet"/>
      </w:pPr>
      <w:r w:rsidRPr="00B55568">
        <w:t>Example RGB channel selection: Red (Band 20), Green (Band 34), Blue (Band 45)</w:t>
      </w:r>
      <w:r w:rsidR="005453AC">
        <w:t>.</w:t>
      </w:r>
    </w:p>
    <w:p w14:paraId="31C8C12D" w14:textId="77777777" w:rsidR="00664A8E" w:rsidRDefault="00664A8E" w:rsidP="00664A8E">
      <w:pPr>
        <w:pStyle w:val="FP-Normal"/>
        <w:rPr>
          <w:b/>
          <w:bCs/>
        </w:rPr>
      </w:pPr>
      <w:r w:rsidRPr="00443A42">
        <w:rPr>
          <w:b/>
          <w:bCs/>
        </w:rPr>
        <w:t>Steps:</w:t>
      </w:r>
    </w:p>
    <w:p w14:paraId="4EE4349C" w14:textId="77777777" w:rsidR="00965EDD" w:rsidRDefault="00965EDD" w:rsidP="00965EDD">
      <w:pPr>
        <w:pStyle w:val="FP-Bullet"/>
      </w:pPr>
      <w:r>
        <w:t>Load a hyperspectral image.</w:t>
      </w:r>
    </w:p>
    <w:p w14:paraId="23C3269B" w14:textId="77777777" w:rsidR="00965EDD" w:rsidRDefault="00965EDD" w:rsidP="00965EDD">
      <w:pPr>
        <w:pStyle w:val="FP-Bullet"/>
      </w:pPr>
      <w:r>
        <w:lastRenderedPageBreak/>
        <w:t>Use the GUI to manually select RGB channels.</w:t>
      </w:r>
    </w:p>
    <w:p w14:paraId="077EA76D" w14:textId="10ACCB4C" w:rsidR="00664A8E" w:rsidRPr="00443A42" w:rsidRDefault="00965EDD" w:rsidP="00965EDD">
      <w:pPr>
        <w:pStyle w:val="FP-Bullet"/>
      </w:pPr>
      <w:r>
        <w:t>Test the automated RGB detection functionality.</w:t>
      </w:r>
    </w:p>
    <w:p w14:paraId="3FF70C36" w14:textId="77777777" w:rsidR="00664A8E" w:rsidRDefault="00664A8E" w:rsidP="00664A8E">
      <w:pPr>
        <w:pStyle w:val="FP-Bullet"/>
        <w:numPr>
          <w:ilvl w:val="0"/>
          <w:numId w:val="0"/>
        </w:numPr>
      </w:pPr>
      <w:r w:rsidRPr="00664A8E">
        <w:rPr>
          <w:b/>
          <w:bCs/>
        </w:rPr>
        <w:t>Expected Outcome:</w:t>
      </w:r>
      <w:r>
        <w:t xml:space="preserve"> </w:t>
      </w:r>
    </w:p>
    <w:p w14:paraId="1766294C" w14:textId="11FA906E" w:rsidR="00664A8E" w:rsidRDefault="00965EDD" w:rsidP="00664A8E">
      <w:pPr>
        <w:pStyle w:val="FP-Normal"/>
      </w:pPr>
      <w:r w:rsidRPr="00965EDD">
        <w:t>The system successfully processes hyperspectral images using both manual and automated methods, displaying selected channels.</w:t>
      </w:r>
    </w:p>
    <w:p w14:paraId="53B6FD9E" w14:textId="7B2BFB0A" w:rsidR="00965EDD" w:rsidRDefault="00965EDD" w:rsidP="00965EDD">
      <w:pPr>
        <w:pStyle w:val="FP-Heading3"/>
      </w:pPr>
      <w:bookmarkStart w:id="54" w:name="_Toc187162580"/>
      <w:r w:rsidRPr="00965EDD">
        <w:t>Test Corrupted Files</w:t>
      </w:r>
      <w:bookmarkEnd w:id="54"/>
    </w:p>
    <w:p w14:paraId="74CF7D08" w14:textId="77777777" w:rsidR="00653D36" w:rsidRPr="00653D36" w:rsidRDefault="00653D36" w:rsidP="00653D36">
      <w:pPr>
        <w:pStyle w:val="FP-Normal"/>
        <w:rPr>
          <w:b/>
          <w:bCs/>
        </w:rPr>
      </w:pPr>
      <w:r w:rsidRPr="00653D36">
        <w:rPr>
          <w:b/>
          <w:bCs/>
        </w:rPr>
        <w:t xml:space="preserve">Description: </w:t>
      </w:r>
    </w:p>
    <w:p w14:paraId="6EF75EF3" w14:textId="301DFC9D" w:rsidR="00653D36" w:rsidRDefault="00653D36" w:rsidP="00653D36">
      <w:pPr>
        <w:pStyle w:val="FP-Normal"/>
      </w:pPr>
      <w:r w:rsidRPr="00653D36">
        <w:t>This test checks the system’s ability to skip corrupted or unsupported files, logging errors for each occurrence.</w:t>
      </w:r>
    </w:p>
    <w:p w14:paraId="028F351F" w14:textId="77777777" w:rsidR="00B55568" w:rsidRDefault="00B55568" w:rsidP="00B55568">
      <w:pPr>
        <w:pStyle w:val="FP-Normal"/>
        <w:rPr>
          <w:b/>
          <w:bCs/>
        </w:rPr>
      </w:pPr>
      <w:r>
        <w:rPr>
          <w:b/>
          <w:bCs/>
        </w:rPr>
        <w:t>Input data:</w:t>
      </w:r>
    </w:p>
    <w:p w14:paraId="4AF59671" w14:textId="2855236C" w:rsidR="00B55568" w:rsidRDefault="00095E18" w:rsidP="00B55568">
      <w:pPr>
        <w:pStyle w:val="FP-List-Bullet"/>
      </w:pPr>
      <w:r w:rsidRPr="00095E18">
        <w:t>Valid image files</w:t>
      </w:r>
      <w:r w:rsidR="00B55568">
        <w:t>.</w:t>
      </w:r>
    </w:p>
    <w:p w14:paraId="4A993F06" w14:textId="48D4C551" w:rsidR="00B55568" w:rsidRDefault="00095E18" w:rsidP="00B55568">
      <w:pPr>
        <w:pStyle w:val="FP-List-Bullet"/>
      </w:pPr>
      <w:r w:rsidRPr="00095E18">
        <w:t>Corrupted files</w:t>
      </w:r>
      <w:r>
        <w:t xml:space="preserve"> or </w:t>
      </w:r>
      <w:r w:rsidRPr="00095E18">
        <w:t>unsupported format like</w:t>
      </w:r>
      <w:r w:rsidR="00B55568">
        <w:t>.</w:t>
      </w:r>
    </w:p>
    <w:p w14:paraId="48DAE5F9" w14:textId="4D91BD6F" w:rsidR="00653D36" w:rsidRDefault="00653D36" w:rsidP="00653D36">
      <w:pPr>
        <w:pStyle w:val="FP-Normal"/>
        <w:rPr>
          <w:b/>
          <w:bCs/>
        </w:rPr>
      </w:pPr>
      <w:r w:rsidRPr="00653D36">
        <w:rPr>
          <w:b/>
          <w:bCs/>
        </w:rPr>
        <w:t>Steps:</w:t>
      </w:r>
    </w:p>
    <w:p w14:paraId="14C875F4" w14:textId="77777777" w:rsidR="00653D36" w:rsidRDefault="00653D36" w:rsidP="00653D36">
      <w:pPr>
        <w:pStyle w:val="FP-Bullet"/>
      </w:pPr>
      <w:r>
        <w:t>Include corrupted and unsupported image files in the batch.</w:t>
      </w:r>
    </w:p>
    <w:p w14:paraId="560286A1" w14:textId="6961DE24" w:rsidR="00653D36" w:rsidRDefault="00653D36" w:rsidP="00653D36">
      <w:pPr>
        <w:pStyle w:val="FP-Bullet"/>
      </w:pPr>
      <w:r>
        <w:t>Monitor processing to ensure these files are skipped without stopping the system.</w:t>
      </w:r>
    </w:p>
    <w:p w14:paraId="4A318F9D" w14:textId="77777777" w:rsidR="000D53BC" w:rsidRDefault="000D53BC" w:rsidP="00653D36">
      <w:pPr>
        <w:pStyle w:val="FP-Bullet"/>
        <w:numPr>
          <w:ilvl w:val="0"/>
          <w:numId w:val="0"/>
        </w:numPr>
      </w:pPr>
      <w:r w:rsidRPr="000D53BC">
        <w:rPr>
          <w:b/>
          <w:bCs/>
        </w:rPr>
        <w:t>Expected Outcome:</w:t>
      </w:r>
      <w:r w:rsidRPr="000D53BC">
        <w:t xml:space="preserve"> </w:t>
      </w:r>
    </w:p>
    <w:p w14:paraId="1F2F045E" w14:textId="7922E17E" w:rsidR="00653D36" w:rsidRDefault="000D53BC" w:rsidP="00653D36">
      <w:pPr>
        <w:pStyle w:val="FP-Bullet"/>
        <w:numPr>
          <w:ilvl w:val="0"/>
          <w:numId w:val="0"/>
        </w:numPr>
      </w:pPr>
      <w:r w:rsidRPr="000D53BC">
        <w:t>The system logs errors for problematic files and continues processing the remaining images without interruptions.</w:t>
      </w:r>
    </w:p>
    <w:p w14:paraId="6951E551" w14:textId="066DBAA7" w:rsidR="000D53BC" w:rsidRDefault="000D53BC" w:rsidP="000D53BC">
      <w:pPr>
        <w:pStyle w:val="FP-Heading21"/>
      </w:pPr>
      <w:bookmarkStart w:id="55" w:name="_Toc187162581"/>
      <w:r w:rsidRPr="000D53BC">
        <w:t>Batch Processing Tests</w:t>
      </w:r>
      <w:bookmarkEnd w:id="55"/>
    </w:p>
    <w:p w14:paraId="669C9072" w14:textId="592EF433" w:rsidR="000D53BC" w:rsidRDefault="00FF7C7B" w:rsidP="000D53BC">
      <w:pPr>
        <w:pStyle w:val="FP-Heading3"/>
      </w:pPr>
      <w:bookmarkStart w:id="56" w:name="_Toc187162582"/>
      <w:r w:rsidRPr="00FF7C7B">
        <w:t>Test Batch Division</w:t>
      </w:r>
      <w:bookmarkEnd w:id="56"/>
    </w:p>
    <w:p w14:paraId="041722E5" w14:textId="77777777" w:rsidR="00FF7C7B" w:rsidRDefault="00FF7C7B" w:rsidP="00FF7C7B">
      <w:pPr>
        <w:pStyle w:val="FP-Normal"/>
        <w:rPr>
          <w:b/>
          <w:bCs/>
        </w:rPr>
      </w:pPr>
      <w:r w:rsidRPr="00653D36">
        <w:rPr>
          <w:b/>
          <w:bCs/>
        </w:rPr>
        <w:t xml:space="preserve">Description: </w:t>
      </w:r>
    </w:p>
    <w:p w14:paraId="5BA368A7" w14:textId="38CE4296" w:rsidR="00FF7C7B" w:rsidRDefault="003402F2" w:rsidP="00FF7C7B">
      <w:pPr>
        <w:pStyle w:val="FP-Normal"/>
      </w:pPr>
      <w:r w:rsidRPr="003402F2">
        <w:t>This test validates that images are grouped into batches based on memory constraints defined in the settings.</w:t>
      </w:r>
    </w:p>
    <w:p w14:paraId="7E3261E6" w14:textId="77777777" w:rsidR="00222FED" w:rsidRPr="00222FED" w:rsidRDefault="00222FED" w:rsidP="00222FED">
      <w:pPr>
        <w:pStyle w:val="FP-Normal"/>
        <w:rPr>
          <w:rStyle w:val="Pogrubienie"/>
        </w:rPr>
      </w:pPr>
      <w:r w:rsidRPr="00222FED">
        <w:rPr>
          <w:rStyle w:val="Pogrubienie"/>
        </w:rPr>
        <w:t>Input Data:</w:t>
      </w:r>
    </w:p>
    <w:p w14:paraId="6DE2AC36" w14:textId="77777777" w:rsidR="00222FED" w:rsidRDefault="00222FED" w:rsidP="00222FED">
      <w:pPr>
        <w:pStyle w:val="FP-List-Bullet"/>
      </w:pPr>
      <w:r>
        <w:t>Folder containing 500 image files.</w:t>
      </w:r>
    </w:p>
    <w:p w14:paraId="029ED8AD" w14:textId="2BF596F8" w:rsidR="00222FED" w:rsidRPr="003402F2" w:rsidRDefault="00222FED" w:rsidP="00222FED">
      <w:pPr>
        <w:pStyle w:val="FP-List-Bullet"/>
      </w:pPr>
      <w:r>
        <w:t>Batch size setting: 100 images per batch.</w:t>
      </w:r>
    </w:p>
    <w:p w14:paraId="201360E8" w14:textId="77777777" w:rsidR="00FF7C7B" w:rsidRDefault="00FF7C7B" w:rsidP="00FF7C7B">
      <w:pPr>
        <w:pStyle w:val="FP-Normal"/>
        <w:rPr>
          <w:b/>
          <w:bCs/>
        </w:rPr>
      </w:pPr>
      <w:r w:rsidRPr="00653D36">
        <w:rPr>
          <w:b/>
          <w:bCs/>
        </w:rPr>
        <w:t>Steps:</w:t>
      </w:r>
    </w:p>
    <w:p w14:paraId="1667FD1A" w14:textId="77777777" w:rsidR="00903F7B" w:rsidRDefault="00903F7B" w:rsidP="00903F7B">
      <w:pPr>
        <w:pStyle w:val="FP-Bullet"/>
      </w:pPr>
      <w:r>
        <w:t>Upload a large number of images.</w:t>
      </w:r>
    </w:p>
    <w:p w14:paraId="2E6590FC" w14:textId="77777777" w:rsidR="00903F7B" w:rsidRDefault="00903F7B" w:rsidP="00903F7B">
      <w:pPr>
        <w:pStyle w:val="FP-Bullet"/>
      </w:pPr>
      <w:r>
        <w:t>Configure the batch size to a specific number.</w:t>
      </w:r>
    </w:p>
    <w:p w14:paraId="318820A4" w14:textId="0977D26A" w:rsidR="00FF7C7B" w:rsidRDefault="00903F7B" w:rsidP="00903F7B">
      <w:pPr>
        <w:pStyle w:val="FP-Bullet"/>
      </w:pPr>
      <w:r>
        <w:t>Verify that the system divides the images into the correct number of batches.</w:t>
      </w:r>
    </w:p>
    <w:p w14:paraId="270F4D9E" w14:textId="77777777" w:rsidR="00FF7C7B" w:rsidRDefault="00FF7C7B" w:rsidP="00FF7C7B">
      <w:pPr>
        <w:pStyle w:val="FP-Bullet"/>
        <w:numPr>
          <w:ilvl w:val="0"/>
          <w:numId w:val="0"/>
        </w:numPr>
      </w:pPr>
      <w:r w:rsidRPr="000D53BC">
        <w:rPr>
          <w:b/>
          <w:bCs/>
        </w:rPr>
        <w:t>Expected Outcome:</w:t>
      </w:r>
      <w:r w:rsidRPr="000D53BC">
        <w:t xml:space="preserve"> </w:t>
      </w:r>
    </w:p>
    <w:p w14:paraId="3A13ECDF" w14:textId="5A0F9915" w:rsidR="00FF7C7B" w:rsidRDefault="00903F7B" w:rsidP="00FF7C7B">
      <w:pPr>
        <w:pStyle w:val="FP-Normal"/>
      </w:pPr>
      <w:r w:rsidRPr="00903F7B">
        <w:t>Images are grouped as per the specified batch size without exceeding memory limits.</w:t>
      </w:r>
    </w:p>
    <w:p w14:paraId="53C2682C" w14:textId="019928F0" w:rsidR="003402F2" w:rsidRDefault="003402F2" w:rsidP="003402F2">
      <w:pPr>
        <w:pStyle w:val="FP-Heading21"/>
      </w:pPr>
      <w:bookmarkStart w:id="57" w:name="_Toc187162583"/>
      <w:r w:rsidRPr="003402F2">
        <w:lastRenderedPageBreak/>
        <w:t>Description Generation Tests</w:t>
      </w:r>
      <w:bookmarkEnd w:id="57"/>
    </w:p>
    <w:p w14:paraId="135B1566" w14:textId="77777777" w:rsidR="00AE2B30" w:rsidRDefault="00AE2B30" w:rsidP="00AE2B30">
      <w:pPr>
        <w:pStyle w:val="FP-Heading3"/>
      </w:pPr>
      <w:bookmarkStart w:id="58" w:name="_Toc187162584"/>
      <w:r>
        <w:t xml:space="preserve">Test LLM </w:t>
      </w:r>
      <w:commentRangeStart w:id="59"/>
      <w:r>
        <w:t>Output</w:t>
      </w:r>
      <w:commentRangeEnd w:id="59"/>
      <w:r w:rsidR="00644BD0">
        <w:rPr>
          <w:rStyle w:val="Odwoaniedokomentarza"/>
          <w:rFonts w:asciiTheme="minorHAnsi" w:eastAsiaTheme="minorEastAsia" w:hAnsiTheme="minorHAnsi" w:cstheme="minorBidi"/>
          <w:b w:val="0"/>
          <w:bCs w:val="0"/>
          <w:spacing w:val="0"/>
          <w:lang w:val="pl-PL"/>
        </w:rPr>
        <w:commentReference w:id="59"/>
      </w:r>
      <w:bookmarkEnd w:id="58"/>
    </w:p>
    <w:p w14:paraId="1E12F199" w14:textId="77777777" w:rsidR="00AE2B30" w:rsidRDefault="00AE2B30" w:rsidP="00AE2B30">
      <w:pPr>
        <w:pStyle w:val="FP-Normal"/>
      </w:pPr>
      <w:r w:rsidRPr="00AE2B30">
        <w:rPr>
          <w:b/>
          <w:bCs/>
        </w:rPr>
        <w:t>Description:</w:t>
      </w:r>
      <w:r>
        <w:t xml:space="preserve"> </w:t>
      </w:r>
    </w:p>
    <w:p w14:paraId="2850B5A9" w14:textId="17B53730" w:rsidR="00AE2B30" w:rsidRDefault="00AE2B30" w:rsidP="00AE2B30">
      <w:pPr>
        <w:pStyle w:val="FP-Normal"/>
      </w:pPr>
      <w:r>
        <w:t>This test evaluates the descriptions generated by the LLM, ensuring they meet the standards of clarity, accuracy, and simplicity.</w:t>
      </w:r>
    </w:p>
    <w:p w14:paraId="00C0DC6F" w14:textId="77777777" w:rsidR="00C55B0A" w:rsidRPr="00C55B0A" w:rsidRDefault="00C55B0A" w:rsidP="00C55B0A">
      <w:pPr>
        <w:pStyle w:val="FP-Normal"/>
        <w:rPr>
          <w:b/>
          <w:bCs/>
        </w:rPr>
      </w:pPr>
      <w:r w:rsidRPr="00C55B0A">
        <w:rPr>
          <w:b/>
          <w:bCs/>
        </w:rPr>
        <w:t>Input Data:</w:t>
      </w:r>
    </w:p>
    <w:p w14:paraId="01D54C98" w14:textId="0676E375" w:rsidR="00C55B0A" w:rsidRPr="00C55B0A" w:rsidRDefault="00C55B0A" w:rsidP="00C55B0A">
      <w:pPr>
        <w:pStyle w:val="FP-List-Bullet"/>
      </w:pPr>
      <w:r w:rsidRPr="00C55B0A">
        <w:t>Sample images showing crop health issues: crop_health1, crop_health2.</w:t>
      </w:r>
    </w:p>
    <w:p w14:paraId="6EE81485" w14:textId="77777777" w:rsidR="00C55B0A" w:rsidRPr="00C55B0A" w:rsidRDefault="00C55B0A" w:rsidP="00C55B0A">
      <w:pPr>
        <w:pStyle w:val="FP-List-Bullet"/>
      </w:pPr>
      <w:r w:rsidRPr="00C55B0A">
        <w:t>Predefined benchmarks for description accuracy, such as:</w:t>
      </w:r>
    </w:p>
    <w:p w14:paraId="58682B96" w14:textId="77777777" w:rsidR="00C55B0A" w:rsidRPr="00C55B0A" w:rsidRDefault="00C55B0A" w:rsidP="00C55B0A">
      <w:pPr>
        <w:pStyle w:val="FP-List-Bullet"/>
        <w:numPr>
          <w:ilvl w:val="1"/>
          <w:numId w:val="2"/>
        </w:numPr>
      </w:pPr>
      <w:r w:rsidRPr="00C55B0A">
        <w:t>"Image shows signs of pest infestation in central region."</w:t>
      </w:r>
    </w:p>
    <w:p w14:paraId="7CBCFB23" w14:textId="2F5CEEFD" w:rsidR="00C55B0A" w:rsidRPr="00C55B0A" w:rsidRDefault="00C55B0A" w:rsidP="00C55B0A">
      <w:pPr>
        <w:pStyle w:val="FP-List-Bullet"/>
        <w:numPr>
          <w:ilvl w:val="1"/>
          <w:numId w:val="2"/>
        </w:numPr>
      </w:pPr>
      <w:r w:rsidRPr="00C55B0A">
        <w:t>"Healthy crop with no visible damage."</w:t>
      </w:r>
    </w:p>
    <w:p w14:paraId="6676D572" w14:textId="789B66A0" w:rsidR="00AE2B30" w:rsidRPr="00AE2B30" w:rsidRDefault="00C55B0A" w:rsidP="00AE2B30">
      <w:pPr>
        <w:pStyle w:val="FP-Normal"/>
        <w:rPr>
          <w:b/>
          <w:bCs/>
        </w:rPr>
      </w:pPr>
      <w:r>
        <w:rPr>
          <w:b/>
          <w:bCs/>
        </w:rPr>
        <w:t>S</w:t>
      </w:r>
      <w:r w:rsidR="00AE2B30" w:rsidRPr="00AE2B30">
        <w:rPr>
          <w:b/>
          <w:bCs/>
        </w:rPr>
        <w:t>teps:</w:t>
      </w:r>
    </w:p>
    <w:p w14:paraId="77E7708B" w14:textId="77777777" w:rsidR="00AE2B30" w:rsidRDefault="00AE2B30" w:rsidP="00AE2B30">
      <w:pPr>
        <w:pStyle w:val="FP-Bullet"/>
      </w:pPr>
      <w:r>
        <w:t>Provide sample images with known attributes.</w:t>
      </w:r>
    </w:p>
    <w:p w14:paraId="04D5878D" w14:textId="77777777" w:rsidR="00AE2B30" w:rsidRDefault="00AE2B30" w:rsidP="00AE2B30">
      <w:pPr>
        <w:pStyle w:val="FP-Bullet"/>
      </w:pPr>
      <w:r>
        <w:t>Compare the generated descriptions against pre-defined benchmarks.</w:t>
      </w:r>
    </w:p>
    <w:p w14:paraId="7EB9A8C1" w14:textId="77777777" w:rsidR="00AE2B30" w:rsidRDefault="00AE2B30" w:rsidP="00AE2B30">
      <w:pPr>
        <w:pStyle w:val="FP-Normal"/>
      </w:pPr>
      <w:r w:rsidRPr="00AE2B30">
        <w:rPr>
          <w:b/>
          <w:bCs/>
        </w:rPr>
        <w:t>Expected Outcome:</w:t>
      </w:r>
      <w:r>
        <w:t xml:space="preserve"> </w:t>
      </w:r>
    </w:p>
    <w:p w14:paraId="0EBDD3DD" w14:textId="05CC03C7" w:rsidR="00AE2B30" w:rsidRDefault="00AE2B30" w:rsidP="00AE2B30">
      <w:pPr>
        <w:pStyle w:val="FP-Normal"/>
      </w:pPr>
      <w:r>
        <w:t xml:space="preserve">The descriptions accurately reflect the key elements of the images (e.g., crop </w:t>
      </w:r>
      <w:commentRangeStart w:id="60"/>
      <w:r>
        <w:t>health</w:t>
      </w:r>
      <w:commentRangeEnd w:id="60"/>
      <w:r w:rsidR="001D2464">
        <w:rPr>
          <w:rStyle w:val="Odwoaniedokomentarza"/>
          <w:lang w:val="pl-PL"/>
        </w:rPr>
        <w:commentReference w:id="60"/>
      </w:r>
      <w:r>
        <w:t>, pest indicators) and are concise.</w:t>
      </w:r>
    </w:p>
    <w:p w14:paraId="23757C22" w14:textId="77777777" w:rsidR="00AE2B30" w:rsidRDefault="00AE2B30" w:rsidP="00AE2B30">
      <w:pPr>
        <w:pStyle w:val="FP-Heading3"/>
      </w:pPr>
      <w:bookmarkStart w:id="61" w:name="_Toc187162585"/>
      <w:r>
        <w:t>Test Accessibility Descriptions</w:t>
      </w:r>
      <w:bookmarkEnd w:id="61"/>
    </w:p>
    <w:p w14:paraId="19071CC7" w14:textId="77777777" w:rsidR="00AE2B30" w:rsidRDefault="00AE2B30" w:rsidP="00AE2B30">
      <w:pPr>
        <w:pStyle w:val="FP-Normal"/>
      </w:pPr>
      <w:r w:rsidRPr="00AE2B30">
        <w:rPr>
          <w:b/>
          <w:bCs/>
        </w:rPr>
        <w:t>Description:</w:t>
      </w:r>
      <w:r>
        <w:t xml:space="preserve"> </w:t>
      </w:r>
    </w:p>
    <w:p w14:paraId="6D27FCB1" w14:textId="12F340BC" w:rsidR="00AE2B30" w:rsidRDefault="00AE2B30" w:rsidP="00AE2B30">
      <w:pPr>
        <w:pStyle w:val="FP-Normal"/>
      </w:pPr>
      <w:r>
        <w:t>This test ensures that descriptions generated for visually impaired users adhere to accessibility standards, such as simplicity and compatibility with screen readers.</w:t>
      </w:r>
    </w:p>
    <w:p w14:paraId="294454D6" w14:textId="77777777" w:rsidR="00DB7659" w:rsidRPr="00DB7659" w:rsidRDefault="00DB7659" w:rsidP="00DB7659">
      <w:pPr>
        <w:pStyle w:val="FP-Normal"/>
        <w:rPr>
          <w:b/>
          <w:bCs/>
        </w:rPr>
      </w:pPr>
      <w:r w:rsidRPr="00DB7659">
        <w:rPr>
          <w:b/>
          <w:bCs/>
        </w:rPr>
        <w:t>Input Data:</w:t>
      </w:r>
    </w:p>
    <w:p w14:paraId="3D776AC9" w14:textId="6D634630" w:rsidR="00DB7659" w:rsidRPr="00DB7659" w:rsidRDefault="00DB7659" w:rsidP="00DB7659">
      <w:pPr>
        <w:pStyle w:val="FP-List-Bullet"/>
      </w:pPr>
      <w:r w:rsidRPr="00DB7659">
        <w:t>Sample images: image_accessibility_test1, image_accessibility_test2.</w:t>
      </w:r>
    </w:p>
    <w:p w14:paraId="27609E8C" w14:textId="29488114" w:rsidR="00DB7659" w:rsidRPr="00DB7659" w:rsidRDefault="00DB7659" w:rsidP="00DB7659">
      <w:pPr>
        <w:pStyle w:val="FP-List-Bullet"/>
      </w:pPr>
      <w:r w:rsidRPr="00DB7659">
        <w:t>Screen reader software to validate accessibility descriptions.</w:t>
      </w:r>
    </w:p>
    <w:p w14:paraId="0EF408B0" w14:textId="1A00AFAF" w:rsidR="00AE2B30" w:rsidRPr="00AE2B30" w:rsidRDefault="00AE2B30" w:rsidP="00AE2B30">
      <w:pPr>
        <w:pStyle w:val="FP-Normal"/>
        <w:rPr>
          <w:b/>
          <w:bCs/>
        </w:rPr>
      </w:pPr>
      <w:r w:rsidRPr="00AE2B30">
        <w:rPr>
          <w:b/>
          <w:bCs/>
        </w:rPr>
        <w:t>Steps:</w:t>
      </w:r>
    </w:p>
    <w:p w14:paraId="42FDF63E" w14:textId="77777777" w:rsidR="00AE2B30" w:rsidRDefault="00AE2B30" w:rsidP="00AE2B30">
      <w:pPr>
        <w:pStyle w:val="FP-Bullet"/>
      </w:pPr>
      <w:r>
        <w:t>Process images with the accessibility mode enabled.</w:t>
      </w:r>
    </w:p>
    <w:p w14:paraId="23DC8C1B" w14:textId="77777777" w:rsidR="00AE2B30" w:rsidRDefault="00AE2B30" w:rsidP="00AE2B30">
      <w:pPr>
        <w:pStyle w:val="FP-Bullet"/>
      </w:pPr>
      <w:r>
        <w:t>Test output using a screen reader to confirm it reads smoothly and logically.</w:t>
      </w:r>
    </w:p>
    <w:p w14:paraId="7851A9F2" w14:textId="77777777" w:rsidR="00AE2B30" w:rsidRPr="00AE2B30" w:rsidRDefault="00AE2B30" w:rsidP="00AE2B30">
      <w:pPr>
        <w:pStyle w:val="FP-Normal"/>
        <w:rPr>
          <w:b/>
          <w:bCs/>
        </w:rPr>
      </w:pPr>
      <w:r w:rsidRPr="00AE2B30">
        <w:rPr>
          <w:b/>
          <w:bCs/>
        </w:rPr>
        <w:t xml:space="preserve">Expected Outcome: </w:t>
      </w:r>
    </w:p>
    <w:p w14:paraId="0F969034" w14:textId="5B30C064" w:rsidR="00AE2B30" w:rsidRPr="00AE2B30" w:rsidRDefault="00AE2B30" w:rsidP="00AE2B30">
      <w:pPr>
        <w:pStyle w:val="FP-Normal"/>
      </w:pPr>
      <w:r>
        <w:t>Accessible descriptions are clear, concise, and fully compatible with screen readers.</w:t>
      </w:r>
    </w:p>
    <w:p w14:paraId="5E20D4BA" w14:textId="18FD3054" w:rsidR="003402F2" w:rsidRDefault="009A420C" w:rsidP="003402F2">
      <w:pPr>
        <w:pStyle w:val="FP-Heading21"/>
      </w:pPr>
      <w:bookmarkStart w:id="62" w:name="_Toc187162586"/>
      <w:r w:rsidRPr="009A420C">
        <w:t>Export Functionality Tests</w:t>
      </w:r>
      <w:bookmarkEnd w:id="62"/>
    </w:p>
    <w:p w14:paraId="063573F7" w14:textId="77777777" w:rsidR="00F65959" w:rsidRDefault="00F65959" w:rsidP="00F65959">
      <w:pPr>
        <w:pStyle w:val="FP-Heading3"/>
      </w:pPr>
      <w:bookmarkStart w:id="63" w:name="_Toc187162587"/>
      <w:r>
        <w:t>Test Export Formats</w:t>
      </w:r>
      <w:bookmarkEnd w:id="63"/>
    </w:p>
    <w:p w14:paraId="299FECA6" w14:textId="77777777" w:rsidR="00F65959" w:rsidRDefault="00F65959" w:rsidP="00F65959">
      <w:pPr>
        <w:pStyle w:val="FP-Normal"/>
      </w:pPr>
      <w:r w:rsidRPr="00F65959">
        <w:rPr>
          <w:b/>
          <w:bCs/>
        </w:rPr>
        <w:t>Description:</w:t>
      </w:r>
      <w:r>
        <w:t xml:space="preserve"> </w:t>
      </w:r>
    </w:p>
    <w:p w14:paraId="4BAE8C24" w14:textId="066D4941" w:rsidR="00F65959" w:rsidRDefault="00F65959" w:rsidP="00F65959">
      <w:pPr>
        <w:pStyle w:val="FP-Normal"/>
      </w:pPr>
      <w:r>
        <w:lastRenderedPageBreak/>
        <w:t>This test confirms the system's ability to export results in all supported formats (CSV, PDF, TXT).</w:t>
      </w:r>
    </w:p>
    <w:p w14:paraId="3DA4EED3" w14:textId="77777777" w:rsidR="00E624EE" w:rsidRPr="00E624EE" w:rsidRDefault="00E624EE" w:rsidP="00E624EE">
      <w:pPr>
        <w:pStyle w:val="FP-Normal"/>
        <w:rPr>
          <w:rStyle w:val="Pogrubienie"/>
        </w:rPr>
      </w:pPr>
      <w:r w:rsidRPr="00E624EE">
        <w:rPr>
          <w:rStyle w:val="Pogrubienie"/>
        </w:rPr>
        <w:t>Input Data:</w:t>
      </w:r>
    </w:p>
    <w:p w14:paraId="7B6AE280" w14:textId="77777777" w:rsidR="00E624EE" w:rsidRDefault="00E624EE" w:rsidP="00E624EE">
      <w:pPr>
        <w:pStyle w:val="FP-List-Bullet"/>
      </w:pPr>
      <w:r>
        <w:t>Batch of processed descriptions with metadata:</w:t>
      </w:r>
    </w:p>
    <w:p w14:paraId="4E803E23" w14:textId="77777777" w:rsidR="00E624EE" w:rsidRDefault="00E624EE" w:rsidP="00E624EE">
      <w:pPr>
        <w:pStyle w:val="FP-List-Bullet"/>
        <w:numPr>
          <w:ilvl w:val="1"/>
          <w:numId w:val="2"/>
        </w:numPr>
      </w:pPr>
      <w:r>
        <w:t>Description example: "Crop shows signs of overwatering."</w:t>
      </w:r>
    </w:p>
    <w:p w14:paraId="3BD39884" w14:textId="28DCA573" w:rsidR="00E624EE" w:rsidRDefault="00E624EE" w:rsidP="00E624EE">
      <w:pPr>
        <w:pStyle w:val="FP-List-Bullet"/>
        <w:numPr>
          <w:ilvl w:val="1"/>
          <w:numId w:val="2"/>
        </w:numPr>
      </w:pPr>
      <w:r>
        <w:t>Metadata: Image name, processing time.</w:t>
      </w:r>
    </w:p>
    <w:p w14:paraId="66B6B526" w14:textId="67F48893" w:rsidR="00F65959" w:rsidRPr="00F65959" w:rsidRDefault="00F65959" w:rsidP="00F65959">
      <w:pPr>
        <w:pStyle w:val="FP-Normal"/>
        <w:rPr>
          <w:b/>
          <w:bCs/>
        </w:rPr>
      </w:pPr>
      <w:r w:rsidRPr="00F65959">
        <w:rPr>
          <w:b/>
          <w:bCs/>
        </w:rPr>
        <w:t>Steps:</w:t>
      </w:r>
    </w:p>
    <w:p w14:paraId="0A50605B" w14:textId="77777777" w:rsidR="00F65959" w:rsidRDefault="00F65959" w:rsidP="00F65959">
      <w:pPr>
        <w:pStyle w:val="FP-Bullet"/>
      </w:pPr>
      <w:r>
        <w:t>Generate descriptions for a batch of images.</w:t>
      </w:r>
    </w:p>
    <w:p w14:paraId="488D3C9A" w14:textId="77777777" w:rsidR="00F65959" w:rsidRDefault="00F65959" w:rsidP="00F65959">
      <w:pPr>
        <w:pStyle w:val="FP-Bullet"/>
      </w:pPr>
      <w:r>
        <w:t>Export the results in each format.</w:t>
      </w:r>
    </w:p>
    <w:p w14:paraId="6D5ACCF7" w14:textId="77777777" w:rsidR="00F65959" w:rsidRDefault="00F65959" w:rsidP="00F65959">
      <w:pPr>
        <w:pStyle w:val="FP-Bullet"/>
      </w:pPr>
      <w:r>
        <w:t>Open the exported files to verify integrity and structure.</w:t>
      </w:r>
    </w:p>
    <w:p w14:paraId="11CD91BD" w14:textId="77777777" w:rsidR="00F65959" w:rsidRDefault="00F65959" w:rsidP="00F65959">
      <w:pPr>
        <w:pStyle w:val="FP-Normal"/>
      </w:pPr>
      <w:r w:rsidRPr="00F65959">
        <w:rPr>
          <w:b/>
          <w:bCs/>
        </w:rPr>
        <w:t>Expected Outcome:</w:t>
      </w:r>
      <w:r>
        <w:t xml:space="preserve"> </w:t>
      </w:r>
    </w:p>
    <w:p w14:paraId="4F760495" w14:textId="65E809D1" w:rsidR="00F65959" w:rsidRDefault="00F65959" w:rsidP="00F65959">
      <w:pPr>
        <w:pStyle w:val="FP-Normal"/>
      </w:pPr>
      <w:r>
        <w:t>Files are exported correctly in the desired formats, with no loss of data.</w:t>
      </w:r>
    </w:p>
    <w:p w14:paraId="7D9AB4D9" w14:textId="77777777" w:rsidR="00F65959" w:rsidRDefault="00F65959" w:rsidP="00F65959">
      <w:pPr>
        <w:pStyle w:val="FP-Heading3"/>
      </w:pPr>
      <w:bookmarkStart w:id="64" w:name="_Toc187162588"/>
      <w:r>
        <w:t>Test Metadata Inclusion</w:t>
      </w:r>
      <w:bookmarkEnd w:id="64"/>
    </w:p>
    <w:p w14:paraId="14672173" w14:textId="77777777" w:rsidR="00F65959" w:rsidRDefault="00F65959" w:rsidP="00F65959">
      <w:pPr>
        <w:pStyle w:val="FP-Normal"/>
      </w:pPr>
      <w:r w:rsidRPr="00F65959">
        <w:rPr>
          <w:b/>
          <w:bCs/>
        </w:rPr>
        <w:t>Description:</w:t>
      </w:r>
      <w:r>
        <w:t xml:space="preserve"> </w:t>
      </w:r>
    </w:p>
    <w:p w14:paraId="3318D82D" w14:textId="398091D3" w:rsidR="00F65959" w:rsidRDefault="00F65959" w:rsidP="00F65959">
      <w:pPr>
        <w:pStyle w:val="FP-Normal"/>
      </w:pPr>
      <w:r>
        <w:t>This test checks that exported files include all relevant metadata (e.g., file name, processing time).</w:t>
      </w:r>
    </w:p>
    <w:p w14:paraId="68844DE3" w14:textId="77777777" w:rsidR="00A139CF" w:rsidRPr="00A139CF" w:rsidRDefault="00A139CF" w:rsidP="00A139CF">
      <w:pPr>
        <w:pStyle w:val="FP-Normal"/>
        <w:rPr>
          <w:rStyle w:val="Pogrubienie"/>
        </w:rPr>
      </w:pPr>
      <w:r w:rsidRPr="00A139CF">
        <w:rPr>
          <w:rStyle w:val="Pogrubienie"/>
        </w:rPr>
        <w:t>Input Data:</w:t>
      </w:r>
    </w:p>
    <w:p w14:paraId="51867CF0" w14:textId="23E49728" w:rsidR="00A139CF" w:rsidRPr="00A139CF" w:rsidRDefault="00A139CF" w:rsidP="00A139CF">
      <w:pPr>
        <w:pStyle w:val="FP-List-Bullet"/>
      </w:pPr>
      <w:r w:rsidRPr="00A139CF">
        <w:t>Metadata example</w:t>
      </w:r>
      <w:r>
        <w:t xml:space="preserve"> - </w:t>
      </w:r>
      <w:r w:rsidRPr="00A139CF">
        <w:t>Image</w:t>
      </w:r>
      <w:r>
        <w:t xml:space="preserve">, </w:t>
      </w:r>
      <w:r w:rsidRPr="00A139CF">
        <w:t>Processing time.</w:t>
      </w:r>
    </w:p>
    <w:p w14:paraId="7748D848" w14:textId="05EC33A9" w:rsidR="00F65959" w:rsidRPr="00F65959" w:rsidRDefault="00F65959" w:rsidP="00F65959">
      <w:pPr>
        <w:pStyle w:val="FP-Normal"/>
        <w:rPr>
          <w:b/>
          <w:bCs/>
        </w:rPr>
      </w:pPr>
      <w:r w:rsidRPr="00F65959">
        <w:rPr>
          <w:b/>
          <w:bCs/>
        </w:rPr>
        <w:t>Steps:</w:t>
      </w:r>
    </w:p>
    <w:p w14:paraId="409E26EF" w14:textId="77777777" w:rsidR="00F65959" w:rsidRDefault="00F65959" w:rsidP="00F65959">
      <w:pPr>
        <w:pStyle w:val="FP-Bullet"/>
      </w:pPr>
      <w:r>
        <w:t>Generate descriptions for a batch of images.</w:t>
      </w:r>
    </w:p>
    <w:p w14:paraId="0E488481" w14:textId="77777777" w:rsidR="00F65959" w:rsidRDefault="00F65959" w:rsidP="00F65959">
      <w:pPr>
        <w:pStyle w:val="FP-Bullet"/>
      </w:pPr>
      <w:r>
        <w:t>Export the results.</w:t>
      </w:r>
    </w:p>
    <w:p w14:paraId="0F100F00" w14:textId="77777777" w:rsidR="00F65959" w:rsidRDefault="00F65959" w:rsidP="00F65959">
      <w:pPr>
        <w:pStyle w:val="FP-Bullet"/>
      </w:pPr>
      <w:r>
        <w:t>Inspect the exported files to confirm the presence of metadata.</w:t>
      </w:r>
    </w:p>
    <w:p w14:paraId="77BE11E4" w14:textId="77777777" w:rsidR="00F65959" w:rsidRDefault="00F65959" w:rsidP="00F65959">
      <w:pPr>
        <w:pStyle w:val="FP-Normal"/>
      </w:pPr>
      <w:r w:rsidRPr="00F65959">
        <w:rPr>
          <w:b/>
          <w:bCs/>
        </w:rPr>
        <w:t>Expected Outcome:</w:t>
      </w:r>
      <w:r>
        <w:t xml:space="preserve"> </w:t>
      </w:r>
    </w:p>
    <w:p w14:paraId="26101B72" w14:textId="48FB9CE0" w:rsidR="00F65959" w:rsidRPr="00F65959" w:rsidRDefault="00F65959" w:rsidP="00F65959">
      <w:pPr>
        <w:pStyle w:val="FP-Normal"/>
      </w:pPr>
      <w:r>
        <w:t>Metadata is included in all exported files, formatted as specified.</w:t>
      </w:r>
    </w:p>
    <w:p w14:paraId="13418B1B" w14:textId="60F002CA" w:rsidR="009A420C" w:rsidRDefault="009A420C" w:rsidP="009A420C">
      <w:pPr>
        <w:pStyle w:val="FP-Heading21"/>
      </w:pPr>
      <w:bookmarkStart w:id="65" w:name="_Toc187162589"/>
      <w:r w:rsidRPr="009A420C">
        <w:t>GUI Interaction Tests</w:t>
      </w:r>
      <w:bookmarkEnd w:id="65"/>
    </w:p>
    <w:p w14:paraId="682D86B2" w14:textId="77777777" w:rsidR="00C860F5" w:rsidRPr="00C860F5" w:rsidRDefault="00C860F5" w:rsidP="00C860F5">
      <w:pPr>
        <w:pStyle w:val="FP-Heading3"/>
      </w:pPr>
      <w:bookmarkStart w:id="66" w:name="_Toc187162590"/>
      <w:r w:rsidRPr="00C860F5">
        <w:t>Test Navigation Flow</w:t>
      </w:r>
      <w:bookmarkEnd w:id="66"/>
    </w:p>
    <w:p w14:paraId="16FE4C6E" w14:textId="77777777" w:rsidR="00C860F5" w:rsidRDefault="00C860F5" w:rsidP="00C860F5">
      <w:pPr>
        <w:pStyle w:val="FP-Normal"/>
      </w:pPr>
      <w:r w:rsidRPr="00C860F5">
        <w:rPr>
          <w:b/>
          <w:bCs/>
        </w:rPr>
        <w:t>Description:</w:t>
      </w:r>
      <w:r>
        <w:t xml:space="preserve"> </w:t>
      </w:r>
    </w:p>
    <w:p w14:paraId="35954211" w14:textId="5E52511A" w:rsidR="00C860F5" w:rsidRDefault="00C860F5" w:rsidP="00C860F5">
      <w:pPr>
        <w:pStyle w:val="FP-Normal"/>
      </w:pPr>
      <w:r>
        <w:t>This test simulates user interactions to ensure smooth navigation through the GUI.</w:t>
      </w:r>
    </w:p>
    <w:p w14:paraId="21741BB9" w14:textId="77777777" w:rsidR="00F538A8" w:rsidRPr="00F538A8" w:rsidRDefault="00F538A8" w:rsidP="00F538A8">
      <w:pPr>
        <w:pStyle w:val="FP-Normal"/>
        <w:rPr>
          <w:rStyle w:val="Pogrubienie"/>
        </w:rPr>
      </w:pPr>
      <w:r w:rsidRPr="00F538A8">
        <w:rPr>
          <w:rStyle w:val="Pogrubienie"/>
        </w:rPr>
        <w:t>Input Data:</w:t>
      </w:r>
    </w:p>
    <w:p w14:paraId="2D22FA9A" w14:textId="77777777" w:rsidR="00F538A8" w:rsidRDefault="00F538A8" w:rsidP="00F538A8">
      <w:pPr>
        <w:pStyle w:val="FP-List-Bullet"/>
      </w:pPr>
      <w:r>
        <w:t>Test scenarios: Navigate through GUI sections in sequence:</w:t>
      </w:r>
    </w:p>
    <w:p w14:paraId="7126C22A" w14:textId="1C20B095" w:rsidR="00F538A8" w:rsidRDefault="00F538A8" w:rsidP="00F538A8">
      <w:pPr>
        <w:pStyle w:val="FP-List-Bullet"/>
        <w:numPr>
          <w:ilvl w:val="0"/>
          <w:numId w:val="0"/>
        </w:numPr>
        <w:ind w:left="1069"/>
      </w:pPr>
      <w:r>
        <w:rPr>
          <w:rFonts w:hint="eastAsia"/>
        </w:rPr>
        <w:t xml:space="preserve">"Image Upload" </w:t>
      </w:r>
      <w:r>
        <w:rPr>
          <w:rFonts w:hint="eastAsia"/>
        </w:rPr>
        <w:t>→</w:t>
      </w:r>
      <w:r>
        <w:rPr>
          <w:rFonts w:hint="eastAsia"/>
        </w:rPr>
        <w:t xml:space="preserve"> "Batch Processing" </w:t>
      </w:r>
      <w:r>
        <w:rPr>
          <w:rFonts w:hint="eastAsia"/>
        </w:rPr>
        <w:t>→</w:t>
      </w:r>
      <w:r>
        <w:rPr>
          <w:rFonts w:hint="eastAsia"/>
        </w:rPr>
        <w:t xml:space="preserve"> "Description Review".</w:t>
      </w:r>
    </w:p>
    <w:p w14:paraId="38C5E15F" w14:textId="4ECA8803" w:rsidR="00C860F5" w:rsidRPr="00C860F5" w:rsidRDefault="00C860F5" w:rsidP="00C860F5">
      <w:pPr>
        <w:pStyle w:val="FP-Normal"/>
        <w:rPr>
          <w:b/>
          <w:bCs/>
        </w:rPr>
      </w:pPr>
      <w:r w:rsidRPr="00C860F5">
        <w:rPr>
          <w:b/>
          <w:bCs/>
        </w:rPr>
        <w:t>Steps:</w:t>
      </w:r>
    </w:p>
    <w:p w14:paraId="1A63BED3" w14:textId="77777777" w:rsidR="00C860F5" w:rsidRDefault="00C860F5" w:rsidP="00C860F5">
      <w:pPr>
        <w:pStyle w:val="FP-Bullet"/>
      </w:pPr>
      <w:r>
        <w:lastRenderedPageBreak/>
        <w:t>Open the GUI and navigate through each section (e.g., image upload, description review).</w:t>
      </w:r>
    </w:p>
    <w:p w14:paraId="7F9C58CD" w14:textId="77777777" w:rsidR="00C860F5" w:rsidRDefault="00C860F5" w:rsidP="00C860F5">
      <w:pPr>
        <w:pStyle w:val="FP-Bullet"/>
      </w:pPr>
      <w:r>
        <w:t>Test transitions between sections.</w:t>
      </w:r>
    </w:p>
    <w:p w14:paraId="5A5A1131" w14:textId="77777777" w:rsidR="00C860F5" w:rsidRDefault="00C860F5" w:rsidP="00C860F5">
      <w:pPr>
        <w:pStyle w:val="FP-Normal"/>
      </w:pPr>
      <w:r w:rsidRPr="00C860F5">
        <w:rPr>
          <w:b/>
          <w:bCs/>
        </w:rPr>
        <w:t>Expected Outcome:</w:t>
      </w:r>
      <w:r>
        <w:t xml:space="preserve"> </w:t>
      </w:r>
    </w:p>
    <w:p w14:paraId="2C079A7F" w14:textId="0BD08A66" w:rsidR="00C860F5" w:rsidRDefault="00C860F5" w:rsidP="00C860F5">
      <w:pPr>
        <w:pStyle w:val="FP-Normal"/>
      </w:pPr>
      <w:r>
        <w:t>Users can navigate through the GUI effortlessly without encountering any bugs or delays.</w:t>
      </w:r>
    </w:p>
    <w:p w14:paraId="3ABED4E0" w14:textId="77777777" w:rsidR="00C860F5" w:rsidRDefault="00C860F5" w:rsidP="00C860F5">
      <w:pPr>
        <w:pStyle w:val="FP-Heading3"/>
      </w:pPr>
      <w:bookmarkStart w:id="67" w:name="_Toc187162591"/>
      <w:r>
        <w:t>Test Responsiveness</w:t>
      </w:r>
      <w:bookmarkEnd w:id="67"/>
    </w:p>
    <w:p w14:paraId="4355FEE6" w14:textId="77777777" w:rsidR="006D08AE" w:rsidRDefault="00C860F5" w:rsidP="00C860F5">
      <w:pPr>
        <w:pStyle w:val="FP-Normal"/>
      </w:pPr>
      <w:r w:rsidRPr="00C860F5">
        <w:rPr>
          <w:b/>
          <w:bCs/>
        </w:rPr>
        <w:t>Description:</w:t>
      </w:r>
      <w:r>
        <w:t xml:space="preserve"> </w:t>
      </w:r>
    </w:p>
    <w:p w14:paraId="45F96DF1" w14:textId="34412C87" w:rsidR="00C860F5" w:rsidRDefault="00C860F5" w:rsidP="00C860F5">
      <w:pPr>
        <w:pStyle w:val="FP-Normal"/>
      </w:pPr>
      <w:r>
        <w:t>This test validates GUI responsiveness across different screen resolutions.</w:t>
      </w:r>
    </w:p>
    <w:p w14:paraId="506302F1" w14:textId="291BBBE5" w:rsidR="001C3E2F" w:rsidRPr="001C3E2F" w:rsidRDefault="001C3E2F" w:rsidP="00C860F5">
      <w:pPr>
        <w:pStyle w:val="FP-Normal"/>
        <w:rPr>
          <w:rStyle w:val="Pogrubienie"/>
        </w:rPr>
      </w:pPr>
      <w:r w:rsidRPr="001C3E2F">
        <w:rPr>
          <w:rStyle w:val="Pogrubienie"/>
        </w:rPr>
        <w:t>Input Data:</w:t>
      </w:r>
    </w:p>
    <w:p w14:paraId="63D6CDAE" w14:textId="77777777" w:rsidR="001C3E2F" w:rsidRDefault="001C3E2F" w:rsidP="001C3E2F">
      <w:pPr>
        <w:pStyle w:val="FP-List-Bullet"/>
      </w:pPr>
      <w:r>
        <w:t>Screen resolutions: 1920x1080, 1366x768, 1280x720.</w:t>
      </w:r>
    </w:p>
    <w:p w14:paraId="7B3A93A5" w14:textId="429D65FA" w:rsidR="001C3E2F" w:rsidRDefault="001C3E2F" w:rsidP="001C3E2F">
      <w:pPr>
        <w:pStyle w:val="FP-List-Bullet"/>
      </w:pPr>
      <w:r>
        <w:t>GUI layouts with various scaling options.</w:t>
      </w:r>
    </w:p>
    <w:p w14:paraId="282471EB" w14:textId="4EC6EF5A" w:rsidR="00C860F5" w:rsidRPr="006D08AE" w:rsidRDefault="00C860F5" w:rsidP="00C860F5">
      <w:pPr>
        <w:pStyle w:val="FP-Normal"/>
        <w:rPr>
          <w:b/>
          <w:bCs/>
        </w:rPr>
      </w:pPr>
      <w:r w:rsidRPr="006D08AE">
        <w:rPr>
          <w:b/>
          <w:bCs/>
        </w:rPr>
        <w:t>Steps:</w:t>
      </w:r>
    </w:p>
    <w:p w14:paraId="19330C3B" w14:textId="77777777" w:rsidR="00C860F5" w:rsidRDefault="00C860F5" w:rsidP="006D08AE">
      <w:pPr>
        <w:pStyle w:val="FP-Bullet"/>
      </w:pPr>
      <w:r>
        <w:t>Test the GUI on resolutions such as 1920x1080, 1366x768, and 1280x720.</w:t>
      </w:r>
    </w:p>
    <w:p w14:paraId="5668EE54" w14:textId="77777777" w:rsidR="00C860F5" w:rsidRDefault="00C860F5" w:rsidP="006D08AE">
      <w:pPr>
        <w:pStyle w:val="FP-Bullet"/>
      </w:pPr>
      <w:r>
        <w:t>Check for proper scaling and functionality.</w:t>
      </w:r>
    </w:p>
    <w:p w14:paraId="4D08D212" w14:textId="128BDD84" w:rsidR="00C860F5" w:rsidRPr="00C860F5" w:rsidRDefault="00C860F5" w:rsidP="00C860F5">
      <w:pPr>
        <w:pStyle w:val="FP-Normal"/>
      </w:pPr>
      <w:r w:rsidRPr="006D08AE">
        <w:rPr>
          <w:b/>
          <w:bCs/>
        </w:rPr>
        <w:t>Expected Outcome:</w:t>
      </w:r>
      <w:r>
        <w:t xml:space="preserve"> The GUI scales properly and remains functional across all tested </w:t>
      </w:r>
      <w:commentRangeStart w:id="68"/>
      <w:r>
        <w:t>resolutions</w:t>
      </w:r>
      <w:commentRangeEnd w:id="68"/>
      <w:r w:rsidR="008271D3">
        <w:rPr>
          <w:rStyle w:val="Odwoaniedokomentarza"/>
          <w:lang w:val="pl-PL"/>
        </w:rPr>
        <w:commentReference w:id="68"/>
      </w:r>
      <w:r>
        <w:t>.</w:t>
      </w:r>
    </w:p>
    <w:p w14:paraId="2FBA898C" w14:textId="2BE19284" w:rsidR="009A420C" w:rsidRDefault="009A420C" w:rsidP="009A420C">
      <w:pPr>
        <w:pStyle w:val="FP-Heading21"/>
      </w:pPr>
      <w:bookmarkStart w:id="69" w:name="_Toc187162592"/>
      <w:r w:rsidRPr="009A420C">
        <w:t>Class-Specific Unit Tests</w:t>
      </w:r>
      <w:bookmarkEnd w:id="69"/>
    </w:p>
    <w:p w14:paraId="199BDA0E" w14:textId="77777777" w:rsidR="00190683" w:rsidRDefault="00190683" w:rsidP="00190683">
      <w:pPr>
        <w:pStyle w:val="FP-Heading3"/>
      </w:pPr>
      <w:bookmarkStart w:id="70" w:name="_Toc187162593"/>
      <w:r>
        <w:t>Image Class:</w:t>
      </w:r>
      <w:bookmarkEnd w:id="70"/>
      <w:r>
        <w:t xml:space="preserve"> </w:t>
      </w:r>
    </w:p>
    <w:p w14:paraId="33596C1F" w14:textId="0AC8202B" w:rsidR="00190683" w:rsidRDefault="00190683" w:rsidP="00190683">
      <w:pPr>
        <w:pStyle w:val="FP-Normal"/>
      </w:pPr>
      <w:r>
        <w:t>Test initialization, attribute modification (e.g., file path, processing status), and relationships (e.g., batch association).</w:t>
      </w:r>
    </w:p>
    <w:p w14:paraId="510E24A3" w14:textId="77777777" w:rsidR="00365F9A" w:rsidRPr="005D69A7" w:rsidRDefault="00365F9A" w:rsidP="00365F9A">
      <w:pPr>
        <w:pStyle w:val="FP-Normal"/>
        <w:rPr>
          <w:rStyle w:val="Pogrubienie"/>
        </w:rPr>
      </w:pPr>
      <w:r w:rsidRPr="005D69A7">
        <w:rPr>
          <w:rStyle w:val="Pogrubienie"/>
        </w:rPr>
        <w:t>Input Data:</w:t>
      </w:r>
    </w:p>
    <w:p w14:paraId="1D1BDD86" w14:textId="5C3842FE" w:rsidR="00365F9A" w:rsidRDefault="00365F9A" w:rsidP="00190683">
      <w:pPr>
        <w:pStyle w:val="FP-List-Bullet"/>
      </w:pPr>
      <w:r>
        <w:t>Test attributes: File path, status</w:t>
      </w:r>
      <w:r>
        <w:t>.</w:t>
      </w:r>
    </w:p>
    <w:p w14:paraId="6F8ED7BF" w14:textId="77777777" w:rsidR="00190683" w:rsidRDefault="00190683" w:rsidP="00190683">
      <w:pPr>
        <w:pStyle w:val="FP-Heading3"/>
      </w:pPr>
      <w:bookmarkStart w:id="71" w:name="_Toc187162594"/>
      <w:r>
        <w:t>Batch Class:</w:t>
      </w:r>
      <w:bookmarkEnd w:id="71"/>
      <w:r>
        <w:t xml:space="preserve"> </w:t>
      </w:r>
    </w:p>
    <w:p w14:paraId="0895C2BF" w14:textId="35B4AE48" w:rsidR="00190683" w:rsidRDefault="00190683" w:rsidP="00190683">
      <w:pPr>
        <w:pStyle w:val="FP-Normal"/>
      </w:pPr>
      <w:r>
        <w:t>Verify image grouping, status transitions, and operations like adding/removing images.</w:t>
      </w:r>
    </w:p>
    <w:p w14:paraId="1F7BB41E" w14:textId="77777777" w:rsidR="00365F9A" w:rsidRPr="00365F9A" w:rsidRDefault="00365F9A" w:rsidP="00365F9A">
      <w:pPr>
        <w:pStyle w:val="FP-Normal"/>
        <w:rPr>
          <w:rStyle w:val="Pogrubienie"/>
        </w:rPr>
      </w:pPr>
      <w:r w:rsidRPr="00365F9A">
        <w:rPr>
          <w:rStyle w:val="Pogrubienie"/>
        </w:rPr>
        <w:t>Input Data:</w:t>
      </w:r>
    </w:p>
    <w:p w14:paraId="587BCDA6" w14:textId="05F19981" w:rsidR="00365F9A" w:rsidRDefault="00365F9A" w:rsidP="00365F9A">
      <w:pPr>
        <w:pStyle w:val="FP-List-Bullet"/>
      </w:pPr>
      <w:r>
        <w:t>Images for grouping.</w:t>
      </w:r>
    </w:p>
    <w:p w14:paraId="51F1B1CF" w14:textId="77777777" w:rsidR="00954588" w:rsidRDefault="00190683" w:rsidP="00954588">
      <w:pPr>
        <w:pStyle w:val="FP-Heading3"/>
      </w:pPr>
      <w:bookmarkStart w:id="72" w:name="_Toc187162595"/>
      <w:proofErr w:type="spellStart"/>
      <w:r>
        <w:t>DescriptionGenerator</w:t>
      </w:r>
      <w:proofErr w:type="spellEnd"/>
      <w:r>
        <w:t xml:space="preserve"> Class:</w:t>
      </w:r>
      <w:bookmarkEnd w:id="72"/>
      <w:r>
        <w:t xml:space="preserve"> </w:t>
      </w:r>
    </w:p>
    <w:p w14:paraId="745CD8EC" w14:textId="3AE72E8D" w:rsidR="00190683" w:rsidRDefault="00190683" w:rsidP="00190683">
      <w:pPr>
        <w:pStyle w:val="FP-Normal"/>
      </w:pPr>
      <w:r>
        <w:t>Mock LLM interactions to ensure descriptions align with input data.</w:t>
      </w:r>
    </w:p>
    <w:p w14:paraId="0180CF43" w14:textId="77777777" w:rsidR="00A24155" w:rsidRPr="00A24155" w:rsidRDefault="00A24155" w:rsidP="00A24155">
      <w:pPr>
        <w:pStyle w:val="FP-Normal"/>
        <w:rPr>
          <w:rStyle w:val="Pogrubienie"/>
        </w:rPr>
      </w:pPr>
      <w:r w:rsidRPr="00A24155">
        <w:rPr>
          <w:rStyle w:val="Pogrubienie"/>
        </w:rPr>
        <w:t>Input Data:</w:t>
      </w:r>
    </w:p>
    <w:p w14:paraId="459BF72F" w14:textId="77777777" w:rsidR="00A24155" w:rsidRDefault="00A24155" w:rsidP="00A24155">
      <w:pPr>
        <w:pStyle w:val="FP-List-Bullet"/>
      </w:pPr>
      <w:r>
        <w:t>Mock LLM input: Crop images with health conditions.</w:t>
      </w:r>
    </w:p>
    <w:p w14:paraId="00D37146" w14:textId="0B66A89C" w:rsidR="00A24155" w:rsidRDefault="00A24155" w:rsidP="00A24155">
      <w:pPr>
        <w:pStyle w:val="FP-List-Bullet"/>
      </w:pPr>
      <w:r>
        <w:t>Expected output: Concise descriptions, e.g., "Crop shows signs of pest infestation."</w:t>
      </w:r>
    </w:p>
    <w:p w14:paraId="46DC206C" w14:textId="77777777" w:rsidR="00954588" w:rsidRDefault="00190683" w:rsidP="00954588">
      <w:pPr>
        <w:pStyle w:val="FP-Heading3"/>
      </w:pPr>
      <w:bookmarkStart w:id="73" w:name="_Toc187162596"/>
      <w:r>
        <w:lastRenderedPageBreak/>
        <w:t>Exporters:</w:t>
      </w:r>
      <w:bookmarkEnd w:id="73"/>
      <w:r>
        <w:t xml:space="preserve"> </w:t>
      </w:r>
    </w:p>
    <w:p w14:paraId="607DA133" w14:textId="7CF10F12" w:rsidR="006D08AE" w:rsidRDefault="00190683" w:rsidP="00190683">
      <w:pPr>
        <w:pStyle w:val="FP-Normal"/>
      </w:pPr>
      <w:r>
        <w:t>Unit test each exporter (PDF, CSV, TXT) for proper data handling and output generation.</w:t>
      </w:r>
    </w:p>
    <w:p w14:paraId="08EDF234" w14:textId="77777777" w:rsidR="00A24155" w:rsidRPr="00A24155" w:rsidRDefault="00A24155" w:rsidP="00A24155">
      <w:pPr>
        <w:pStyle w:val="FP-Normal"/>
        <w:rPr>
          <w:rStyle w:val="Pogrubienie"/>
        </w:rPr>
      </w:pPr>
      <w:r w:rsidRPr="00A24155">
        <w:rPr>
          <w:rStyle w:val="Pogrubienie"/>
        </w:rPr>
        <w:t>Input Data:</w:t>
      </w:r>
    </w:p>
    <w:p w14:paraId="2B716C6A" w14:textId="1DAC8ED9" w:rsidR="00A24155" w:rsidRDefault="00A24155" w:rsidP="00A24155">
      <w:pPr>
        <w:pStyle w:val="FP-List-Bullet"/>
      </w:pPr>
      <w:r>
        <w:t>Processed data.</w:t>
      </w:r>
    </w:p>
    <w:p w14:paraId="3EA5AE5E" w14:textId="3958E8D6" w:rsidR="00A24155" w:rsidRPr="006D08AE" w:rsidRDefault="00A24155" w:rsidP="00A24155">
      <w:pPr>
        <w:pStyle w:val="FP-List-Bullet"/>
      </w:pPr>
      <w:r>
        <w:t>Formats: PDF, CSV, TXT.</w:t>
      </w:r>
    </w:p>
    <w:p w14:paraId="36F15204" w14:textId="58E39C12" w:rsidR="009A420C" w:rsidRDefault="000B6075" w:rsidP="000B6075">
      <w:pPr>
        <w:pStyle w:val="FP-Heading21"/>
      </w:pPr>
      <w:bookmarkStart w:id="74" w:name="_Toc187162597"/>
      <w:r w:rsidRPr="000B6075">
        <w:t>Error Handling Tests</w:t>
      </w:r>
      <w:bookmarkEnd w:id="74"/>
    </w:p>
    <w:p w14:paraId="3A3A78A5" w14:textId="77777777" w:rsidR="00954588" w:rsidRDefault="00954588" w:rsidP="00954588">
      <w:pPr>
        <w:pStyle w:val="FP-Heading3"/>
      </w:pPr>
      <w:bookmarkStart w:id="75" w:name="_Toc187162598"/>
      <w:r>
        <w:t>Test Error Propagation</w:t>
      </w:r>
      <w:bookmarkEnd w:id="75"/>
    </w:p>
    <w:p w14:paraId="57CB9F89" w14:textId="77777777" w:rsidR="00141B71" w:rsidRDefault="00141B71" w:rsidP="00141B71">
      <w:pPr>
        <w:pStyle w:val="FP-Heading4"/>
      </w:pPr>
      <w:r>
        <w:t>System Tests</w:t>
      </w:r>
    </w:p>
    <w:p w14:paraId="39B44102" w14:textId="77777777" w:rsidR="00141B71" w:rsidRPr="00141B71" w:rsidRDefault="00141B71" w:rsidP="00141B71">
      <w:pPr>
        <w:pStyle w:val="FP-Normal"/>
        <w:rPr>
          <w:rStyle w:val="Pogrubienie"/>
        </w:rPr>
      </w:pPr>
      <w:r w:rsidRPr="00141B71">
        <w:rPr>
          <w:rStyle w:val="Pogrubienie"/>
        </w:rPr>
        <w:t>Description:</w:t>
      </w:r>
    </w:p>
    <w:p w14:paraId="41EF3BEB" w14:textId="28D32A69" w:rsidR="00141B71" w:rsidRDefault="00141B71" w:rsidP="00141B71">
      <w:pPr>
        <w:pStyle w:val="FP-Normal"/>
      </w:pPr>
      <w:r>
        <w:t>This test ensures that the logging system accurately captures errors in various scenarios, providing detailed information for troubleshooting.</w:t>
      </w:r>
    </w:p>
    <w:p w14:paraId="08BFCEE9" w14:textId="3E81D461" w:rsidR="00141B71" w:rsidRPr="00141B71" w:rsidRDefault="00141B71" w:rsidP="00141B71">
      <w:pPr>
        <w:pStyle w:val="FP-Normal"/>
        <w:rPr>
          <w:b/>
          <w:bCs/>
        </w:rPr>
      </w:pPr>
      <w:r w:rsidRPr="00141B71">
        <w:rPr>
          <w:rStyle w:val="Pogrubienie"/>
        </w:rPr>
        <w:t>Input Data:</w:t>
      </w:r>
    </w:p>
    <w:p w14:paraId="417176F8" w14:textId="469DCB64" w:rsidR="00141B71" w:rsidRDefault="00141B71" w:rsidP="00141B71">
      <w:pPr>
        <w:pStyle w:val="FP-List-Bullet"/>
      </w:pPr>
      <w:r>
        <w:t>Missing file path.</w:t>
      </w:r>
    </w:p>
    <w:p w14:paraId="38EDD605" w14:textId="2E9088CE" w:rsidR="00141B71" w:rsidRDefault="00141B71" w:rsidP="00141B71">
      <w:pPr>
        <w:pStyle w:val="FP-List-Bullet"/>
      </w:pPr>
      <w:r>
        <w:t>Unsupported file format.</w:t>
      </w:r>
    </w:p>
    <w:p w14:paraId="17385410" w14:textId="79DD19A1" w:rsidR="00141B71" w:rsidRDefault="00141B71" w:rsidP="00141B71">
      <w:pPr>
        <w:pStyle w:val="FP-List-Bullet"/>
      </w:pPr>
      <w:r>
        <w:t>Corrupted file.</w:t>
      </w:r>
    </w:p>
    <w:p w14:paraId="66FD9FE9" w14:textId="77777777" w:rsidR="00141B71" w:rsidRPr="00141B71" w:rsidRDefault="00141B71" w:rsidP="00141B71">
      <w:pPr>
        <w:pStyle w:val="FP-Normal"/>
        <w:rPr>
          <w:b/>
          <w:bCs/>
        </w:rPr>
      </w:pPr>
      <w:r w:rsidRPr="00141B71">
        <w:rPr>
          <w:b/>
          <w:bCs/>
        </w:rPr>
        <w:t>Steps:</w:t>
      </w:r>
    </w:p>
    <w:p w14:paraId="4FEB2826" w14:textId="613A3A9F" w:rsidR="00141B71" w:rsidRDefault="00141B71" w:rsidP="00141B71">
      <w:pPr>
        <w:pStyle w:val="FP-Normal"/>
        <w:numPr>
          <w:ilvl w:val="0"/>
          <w:numId w:val="26"/>
        </w:numPr>
      </w:pPr>
      <w:r>
        <w:t>Simulate system-level errors:</w:t>
      </w:r>
    </w:p>
    <w:p w14:paraId="0B701525" w14:textId="77777777" w:rsidR="00141B71" w:rsidRDefault="00141B71" w:rsidP="00141B71">
      <w:pPr>
        <w:pStyle w:val="FP-Bullet"/>
      </w:pPr>
      <w:r>
        <w:t>Attempt to process a missing file path.</w:t>
      </w:r>
    </w:p>
    <w:p w14:paraId="65E7F006" w14:textId="77777777" w:rsidR="00141B71" w:rsidRDefault="00141B71" w:rsidP="00141B71">
      <w:pPr>
        <w:pStyle w:val="FP-Bullet"/>
      </w:pPr>
      <w:r>
        <w:t>Include an unsupported file format in the upload batch.</w:t>
      </w:r>
    </w:p>
    <w:p w14:paraId="0DF0103E" w14:textId="77777777" w:rsidR="00141B71" w:rsidRDefault="00141B71" w:rsidP="00141B71">
      <w:pPr>
        <w:pStyle w:val="FP-Bullet"/>
      </w:pPr>
      <w:r>
        <w:t>Include a corrupted file in the upload batch.</w:t>
      </w:r>
    </w:p>
    <w:p w14:paraId="4DABC9E1" w14:textId="17DB482C" w:rsidR="00141B71" w:rsidRDefault="00141B71" w:rsidP="00141B71">
      <w:pPr>
        <w:pStyle w:val="FP-Bullet"/>
        <w:numPr>
          <w:ilvl w:val="0"/>
          <w:numId w:val="26"/>
        </w:numPr>
      </w:pPr>
      <w:r>
        <w:t>Verify system logs for error details.</w:t>
      </w:r>
    </w:p>
    <w:p w14:paraId="526C8EC9" w14:textId="6E0C2C20" w:rsidR="00141B71" w:rsidRPr="00141B71" w:rsidRDefault="00141B71" w:rsidP="00141B71">
      <w:pPr>
        <w:pStyle w:val="FP-Normal"/>
        <w:rPr>
          <w:rStyle w:val="Pogrubienie"/>
        </w:rPr>
      </w:pPr>
      <w:r w:rsidRPr="00141B71">
        <w:rPr>
          <w:rStyle w:val="Pogrubienie"/>
        </w:rPr>
        <w:t>Expected Outcome:</w:t>
      </w:r>
    </w:p>
    <w:p w14:paraId="28130673" w14:textId="77777777" w:rsidR="00141B71" w:rsidRDefault="00141B71" w:rsidP="00683248">
      <w:pPr>
        <w:pStyle w:val="FP-Bullet"/>
        <w:numPr>
          <w:ilvl w:val="0"/>
          <w:numId w:val="0"/>
        </w:numPr>
      </w:pPr>
      <w:r>
        <w:t>Logs include the following details for each error:</w:t>
      </w:r>
    </w:p>
    <w:p w14:paraId="7CEB3766" w14:textId="77777777" w:rsidR="00141B71" w:rsidRDefault="00141B71" w:rsidP="00683248">
      <w:pPr>
        <w:pStyle w:val="FP-Bullet"/>
      </w:pPr>
      <w:r>
        <w:t>Error type (e.g., "File Not Found").</w:t>
      </w:r>
    </w:p>
    <w:p w14:paraId="66B94B26" w14:textId="77777777" w:rsidR="00141B71" w:rsidRDefault="00141B71" w:rsidP="00683248">
      <w:pPr>
        <w:pStyle w:val="FP-Bullet"/>
      </w:pPr>
      <w:r>
        <w:t>File name or path where applicable.</w:t>
      </w:r>
    </w:p>
    <w:p w14:paraId="6D84DDD3" w14:textId="77777777" w:rsidR="00141B71" w:rsidRDefault="00141B71" w:rsidP="00683248">
      <w:pPr>
        <w:pStyle w:val="FP-Bullet"/>
      </w:pPr>
      <w:r>
        <w:t>Timestamp of the error occurrence.</w:t>
      </w:r>
    </w:p>
    <w:p w14:paraId="1D3ECC82" w14:textId="77777777" w:rsidR="00141B71" w:rsidRDefault="00141B71" w:rsidP="00683248">
      <w:pPr>
        <w:pStyle w:val="FP-Bullet"/>
        <w:numPr>
          <w:ilvl w:val="0"/>
          <w:numId w:val="0"/>
        </w:numPr>
      </w:pPr>
      <w:r>
        <w:t>System continues functioning without interruption.</w:t>
      </w:r>
    </w:p>
    <w:p w14:paraId="0D385D96" w14:textId="77777777" w:rsidR="00141B71" w:rsidRDefault="00141B71" w:rsidP="00141B71">
      <w:pPr>
        <w:pStyle w:val="FP-Heading4"/>
      </w:pPr>
      <w:r>
        <w:t>Implementation Tests</w:t>
      </w:r>
    </w:p>
    <w:p w14:paraId="466B0C79" w14:textId="77777777" w:rsidR="00141B71" w:rsidRPr="00141B71" w:rsidRDefault="00141B71" w:rsidP="00141B71">
      <w:pPr>
        <w:pStyle w:val="FP-Normal"/>
        <w:rPr>
          <w:rStyle w:val="Pogrubienie"/>
        </w:rPr>
      </w:pPr>
      <w:r w:rsidRPr="00141B71">
        <w:rPr>
          <w:rStyle w:val="Pogrubienie"/>
        </w:rPr>
        <w:t>Description:</w:t>
      </w:r>
    </w:p>
    <w:p w14:paraId="541E4436" w14:textId="08D97B37" w:rsidR="00141B71" w:rsidRDefault="00141B71" w:rsidP="00141B71">
      <w:pPr>
        <w:pStyle w:val="FP-Normal"/>
      </w:pPr>
      <w:r>
        <w:t>This test validates the implementation of the logging mechanism within individual modules, ensuring accurate and detailed logging at the code level.</w:t>
      </w:r>
    </w:p>
    <w:p w14:paraId="282BB8A4" w14:textId="77777777" w:rsidR="00141B71" w:rsidRPr="00683248" w:rsidRDefault="00141B71" w:rsidP="00141B71">
      <w:pPr>
        <w:pStyle w:val="FP-Normal"/>
        <w:rPr>
          <w:rStyle w:val="Pogrubienie"/>
        </w:rPr>
      </w:pPr>
      <w:r w:rsidRPr="00683248">
        <w:rPr>
          <w:rStyle w:val="Pogrubienie"/>
        </w:rPr>
        <w:lastRenderedPageBreak/>
        <w:t>Input Data:</w:t>
      </w:r>
    </w:p>
    <w:p w14:paraId="1AF5BAC0" w14:textId="77777777" w:rsidR="00141B71" w:rsidRDefault="00141B71" w:rsidP="00683248">
      <w:pPr>
        <w:pStyle w:val="FP-List-Bullet"/>
      </w:pPr>
      <w:r>
        <w:t>Missing file path: Passed to the file handler module as "".</w:t>
      </w:r>
    </w:p>
    <w:p w14:paraId="600A12CB" w14:textId="55DE4AEF" w:rsidR="00141B71" w:rsidRDefault="00141B71" w:rsidP="00683248">
      <w:pPr>
        <w:pStyle w:val="FP-List-Bullet"/>
      </w:pPr>
      <w:r>
        <w:t>Unsupported format: Passed to the file parser.</w:t>
      </w:r>
    </w:p>
    <w:p w14:paraId="7D7FD4AD" w14:textId="77777777" w:rsidR="00141B71" w:rsidRDefault="00141B71" w:rsidP="00683248">
      <w:pPr>
        <w:pStyle w:val="FP-List-Bullet"/>
      </w:pPr>
      <w:r>
        <w:t>Mock error: Deliberately triggered exception in the batch processor.</w:t>
      </w:r>
    </w:p>
    <w:p w14:paraId="2C0EF65F" w14:textId="77777777" w:rsidR="00141B71" w:rsidRPr="00C2071A" w:rsidRDefault="00141B71" w:rsidP="00141B71">
      <w:pPr>
        <w:pStyle w:val="FP-Normal"/>
        <w:rPr>
          <w:rStyle w:val="Pogrubienie"/>
        </w:rPr>
      </w:pPr>
      <w:r w:rsidRPr="00C2071A">
        <w:rPr>
          <w:rStyle w:val="Pogrubienie"/>
        </w:rPr>
        <w:t>Steps:</w:t>
      </w:r>
    </w:p>
    <w:p w14:paraId="24C68710" w14:textId="17BFA429" w:rsidR="00141B71" w:rsidRDefault="00141B71" w:rsidP="00C2071A">
      <w:pPr>
        <w:pStyle w:val="FP-Normal"/>
        <w:numPr>
          <w:ilvl w:val="0"/>
          <w:numId w:val="27"/>
        </w:numPr>
      </w:pPr>
      <w:r>
        <w:t>Unit test the file handler:</w:t>
      </w:r>
    </w:p>
    <w:p w14:paraId="6F382B07" w14:textId="77777777" w:rsidR="00141B71" w:rsidRDefault="00141B71" w:rsidP="00C2071A">
      <w:pPr>
        <w:pStyle w:val="FP-Bullet"/>
      </w:pPr>
      <w:r>
        <w:t>Pass an empty string ("") as the file path.</w:t>
      </w:r>
    </w:p>
    <w:p w14:paraId="58D7B0EA" w14:textId="77777777" w:rsidR="00141B71" w:rsidRDefault="00141B71" w:rsidP="00C2071A">
      <w:pPr>
        <w:pStyle w:val="FP-Bullet"/>
      </w:pPr>
      <w:r>
        <w:t>Check the generated log entry.</w:t>
      </w:r>
    </w:p>
    <w:p w14:paraId="65AAE722" w14:textId="268F43E8" w:rsidR="00141B71" w:rsidRDefault="00141B71" w:rsidP="00C2071A">
      <w:pPr>
        <w:pStyle w:val="FP-Normal"/>
        <w:numPr>
          <w:ilvl w:val="0"/>
          <w:numId w:val="27"/>
        </w:numPr>
      </w:pPr>
      <w:r>
        <w:t>Unit test the file parser:</w:t>
      </w:r>
    </w:p>
    <w:p w14:paraId="6871F34B" w14:textId="77777777" w:rsidR="00141B71" w:rsidRDefault="00141B71" w:rsidP="00C2071A">
      <w:pPr>
        <w:pStyle w:val="FP-Bullet"/>
      </w:pPr>
      <w:r>
        <w:t>Attempt to parse an unsupported format.</w:t>
      </w:r>
    </w:p>
    <w:p w14:paraId="768F6C52" w14:textId="77777777" w:rsidR="00141B71" w:rsidRDefault="00141B71" w:rsidP="00C2071A">
      <w:pPr>
        <w:pStyle w:val="FP-Bullet"/>
      </w:pPr>
      <w:r>
        <w:t>Validate that the error log includes specific details about the unsupported file.</w:t>
      </w:r>
    </w:p>
    <w:p w14:paraId="773B6B17" w14:textId="48C02E81" w:rsidR="00141B71" w:rsidRDefault="00141B71" w:rsidP="00C2071A">
      <w:pPr>
        <w:pStyle w:val="FP-Normal"/>
        <w:numPr>
          <w:ilvl w:val="0"/>
          <w:numId w:val="27"/>
        </w:numPr>
      </w:pPr>
      <w:r>
        <w:t>Mock an exception in the batch processor:</w:t>
      </w:r>
    </w:p>
    <w:p w14:paraId="3D884160" w14:textId="77777777" w:rsidR="00141B71" w:rsidRDefault="00141B71" w:rsidP="00C2071A">
      <w:pPr>
        <w:pStyle w:val="FP-Bullet"/>
      </w:pPr>
      <w:r>
        <w:t>Trigger an artificial error in the batch processing logic.</w:t>
      </w:r>
    </w:p>
    <w:p w14:paraId="2F40C8A2" w14:textId="77777777" w:rsidR="00141B71" w:rsidRDefault="00141B71" w:rsidP="00C2071A">
      <w:pPr>
        <w:pStyle w:val="FP-Bullet"/>
      </w:pPr>
      <w:r>
        <w:t>Confirm that the log entry captures the exception message and stack trace.</w:t>
      </w:r>
    </w:p>
    <w:p w14:paraId="635DB0A3" w14:textId="77777777" w:rsidR="00141B71" w:rsidRPr="00C2071A" w:rsidRDefault="00141B71" w:rsidP="00141B71">
      <w:pPr>
        <w:pStyle w:val="FP-Normal"/>
        <w:rPr>
          <w:rStyle w:val="Pogrubienie"/>
        </w:rPr>
      </w:pPr>
      <w:r w:rsidRPr="00C2071A">
        <w:rPr>
          <w:rStyle w:val="Pogrubienie"/>
        </w:rPr>
        <w:t>Expected Outcome:</w:t>
      </w:r>
    </w:p>
    <w:p w14:paraId="026605F3" w14:textId="77777777" w:rsidR="00141B71" w:rsidRDefault="00141B71" w:rsidP="00141B71">
      <w:pPr>
        <w:pStyle w:val="FP-Normal"/>
      </w:pPr>
      <w:r>
        <w:t>Each module produces log entries with:</w:t>
      </w:r>
    </w:p>
    <w:p w14:paraId="1EFEDDF9" w14:textId="77777777" w:rsidR="00141B71" w:rsidRDefault="00141B71" w:rsidP="00C2071A">
      <w:pPr>
        <w:pStyle w:val="FP-Bullet"/>
      </w:pPr>
      <w:r>
        <w:t>Module name and context (e.g., "File Handler").</w:t>
      </w:r>
    </w:p>
    <w:p w14:paraId="329650C2" w14:textId="77777777" w:rsidR="00141B71" w:rsidRDefault="00141B71" w:rsidP="00C2071A">
      <w:pPr>
        <w:pStyle w:val="FP-Bullet"/>
      </w:pPr>
      <w:r>
        <w:t>Precise error description (e.g., "Unsupported file format: .</w:t>
      </w:r>
      <w:proofErr w:type="spellStart"/>
      <w:r>
        <w:t>xyz</w:t>
      </w:r>
      <w:proofErr w:type="spellEnd"/>
      <w:r>
        <w:t>").</w:t>
      </w:r>
    </w:p>
    <w:p w14:paraId="4BA4EEE7" w14:textId="77777777" w:rsidR="00141B71" w:rsidRDefault="00141B71" w:rsidP="00C2071A">
      <w:pPr>
        <w:pStyle w:val="FP-Bullet"/>
      </w:pPr>
      <w:r>
        <w:t>Timestamp of occurrence.</w:t>
      </w:r>
    </w:p>
    <w:p w14:paraId="4CED74F4" w14:textId="116DF840" w:rsidR="009A30CC" w:rsidRPr="00954588" w:rsidRDefault="00141B71" w:rsidP="00C2071A">
      <w:pPr>
        <w:pStyle w:val="FP-Bullet"/>
      </w:pPr>
      <w:r>
        <w:t>Any additional debug information if available.</w:t>
      </w:r>
    </w:p>
    <w:p w14:paraId="1FB61EB2" w14:textId="2B82ED5C" w:rsidR="00577D71" w:rsidRPr="0048677F" w:rsidRDefault="0084354B" w:rsidP="0084354B">
      <w:pPr>
        <w:pStyle w:val="FP-Heading1"/>
        <w:rPr>
          <w:lang w:val="en-US"/>
        </w:rPr>
      </w:pPr>
      <w:bookmarkStart w:id="76" w:name="_Toc187162599"/>
      <w:r w:rsidRPr="0048677F">
        <w:rPr>
          <w:lang w:val="en-US"/>
        </w:rPr>
        <w:lastRenderedPageBreak/>
        <w:t>Glossary</w:t>
      </w:r>
      <w:bookmarkEnd w:id="76"/>
    </w:p>
    <w:tbl>
      <w:tblPr>
        <w:tblStyle w:val="FP-Table"/>
        <w:tblW w:w="0" w:type="auto"/>
        <w:tblLook w:val="04A0" w:firstRow="1" w:lastRow="0" w:firstColumn="1" w:lastColumn="0" w:noHBand="0" w:noVBand="1"/>
      </w:tblPr>
      <w:tblGrid>
        <w:gridCol w:w="2977"/>
        <w:gridCol w:w="6093"/>
      </w:tblGrid>
      <w:tr w:rsidR="00E412FC" w:rsidRPr="0048677F" w14:paraId="61260B64" w14:textId="77777777" w:rsidTr="003D1767">
        <w:trPr>
          <w:cnfStyle w:val="100000000000" w:firstRow="1" w:lastRow="0" w:firstColumn="0" w:lastColumn="0" w:oddVBand="0" w:evenVBand="0" w:oddHBand="0" w:evenHBand="0" w:firstRowFirstColumn="0" w:firstRowLastColumn="0" w:lastRowFirstColumn="0" w:lastRowLastColumn="0"/>
        </w:trPr>
        <w:tc>
          <w:tcPr>
            <w:tcW w:w="2977" w:type="dxa"/>
          </w:tcPr>
          <w:p w14:paraId="49A721E8" w14:textId="77777777" w:rsidR="00E412FC" w:rsidRPr="00081446" w:rsidRDefault="00E412FC" w:rsidP="00E674DB">
            <w:pPr>
              <w:pStyle w:val="FP-Normal"/>
              <w:rPr>
                <w:b/>
                <w:bCs/>
                <w:lang w:val="en-US"/>
              </w:rPr>
            </w:pPr>
            <w:r w:rsidRPr="00081446">
              <w:rPr>
                <w:b/>
                <w:bCs/>
                <w:lang w:val="en-US"/>
              </w:rPr>
              <w:t>Term</w:t>
            </w:r>
          </w:p>
        </w:tc>
        <w:tc>
          <w:tcPr>
            <w:tcW w:w="6093" w:type="dxa"/>
          </w:tcPr>
          <w:p w14:paraId="2BCC8C10" w14:textId="77777777" w:rsidR="00E412FC" w:rsidRPr="0048677F" w:rsidRDefault="00E412FC" w:rsidP="00E674DB">
            <w:pPr>
              <w:pStyle w:val="FP-Normal"/>
              <w:rPr>
                <w:lang w:val="en-US"/>
              </w:rPr>
            </w:pPr>
            <w:r w:rsidRPr="0048677F">
              <w:rPr>
                <w:lang w:val="en-US"/>
              </w:rPr>
              <w:t>Definition</w:t>
            </w:r>
          </w:p>
        </w:tc>
      </w:tr>
      <w:tr w:rsidR="00E412FC" w:rsidRPr="00C9402E" w14:paraId="547B41DC" w14:textId="77777777" w:rsidTr="003D1767">
        <w:tc>
          <w:tcPr>
            <w:tcW w:w="2977" w:type="dxa"/>
          </w:tcPr>
          <w:p w14:paraId="0B8FE368" w14:textId="77777777" w:rsidR="00E412FC" w:rsidRPr="00136BBA" w:rsidRDefault="00E412FC" w:rsidP="00E674DB">
            <w:pPr>
              <w:pStyle w:val="FP-Normal"/>
              <w:rPr>
                <w:b/>
                <w:bCs/>
                <w:lang w:val="en-US"/>
              </w:rPr>
            </w:pPr>
            <w:r w:rsidRPr="00136BBA">
              <w:rPr>
                <w:b/>
                <w:bCs/>
                <w:lang w:val="en-US"/>
              </w:rPr>
              <w:t>Accessibility</w:t>
            </w:r>
          </w:p>
        </w:tc>
        <w:tc>
          <w:tcPr>
            <w:tcW w:w="6093" w:type="dxa"/>
          </w:tcPr>
          <w:p w14:paraId="2A13CBB9" w14:textId="77777777" w:rsidR="00E412FC" w:rsidRPr="00136BBA" w:rsidRDefault="00E412FC" w:rsidP="00E674DB">
            <w:pPr>
              <w:pStyle w:val="FP-Normal"/>
              <w:rPr>
                <w:lang w:val="en-US"/>
              </w:rPr>
            </w:pPr>
            <w:r w:rsidRPr="00644CE1">
              <w:rPr>
                <w:lang w:val="en-US"/>
              </w:rPr>
              <w:t>A design principle that ensures the system can be used by people with various abilities, particularly those who are visually impaired.</w:t>
            </w:r>
          </w:p>
        </w:tc>
      </w:tr>
      <w:tr w:rsidR="00E412FC" w:rsidRPr="00C9402E" w14:paraId="3C2F8A0A" w14:textId="77777777" w:rsidTr="003D1767">
        <w:tc>
          <w:tcPr>
            <w:tcW w:w="2977" w:type="dxa"/>
          </w:tcPr>
          <w:p w14:paraId="179A83F8" w14:textId="77777777" w:rsidR="00E412FC" w:rsidRPr="00136BBA" w:rsidRDefault="00E412FC" w:rsidP="00E674DB">
            <w:pPr>
              <w:pStyle w:val="FP-Normal"/>
              <w:rPr>
                <w:b/>
                <w:bCs/>
                <w:lang w:val="en-US"/>
              </w:rPr>
            </w:pPr>
            <w:r w:rsidRPr="00ED26A1">
              <w:rPr>
                <w:b/>
                <w:bCs/>
                <w:lang w:val="en-US"/>
              </w:rPr>
              <w:t>Actor</w:t>
            </w:r>
          </w:p>
        </w:tc>
        <w:tc>
          <w:tcPr>
            <w:tcW w:w="6093" w:type="dxa"/>
          </w:tcPr>
          <w:p w14:paraId="1DC57BEA" w14:textId="77777777" w:rsidR="00E412FC" w:rsidRPr="00644CE1" w:rsidRDefault="00E412FC" w:rsidP="00E674DB">
            <w:pPr>
              <w:pStyle w:val="FP-Normal"/>
              <w:rPr>
                <w:lang w:val="en-US"/>
              </w:rPr>
            </w:pPr>
            <w:r w:rsidRPr="00ED26A1">
              <w:rPr>
                <w:lang w:val="en-US"/>
              </w:rPr>
              <w:t>Any entity interacting with the system, such as users or external systems.</w:t>
            </w:r>
          </w:p>
        </w:tc>
      </w:tr>
      <w:tr w:rsidR="00F8306F" w:rsidRPr="00C9402E" w14:paraId="66522890" w14:textId="77777777" w:rsidTr="003D1767">
        <w:tc>
          <w:tcPr>
            <w:tcW w:w="2977" w:type="dxa"/>
          </w:tcPr>
          <w:p w14:paraId="2898A0E5" w14:textId="4134E440" w:rsidR="00F8306F" w:rsidRPr="00ED26A1" w:rsidRDefault="009A665F" w:rsidP="00E674DB">
            <w:pPr>
              <w:pStyle w:val="FP-Normal"/>
              <w:rPr>
                <w:b/>
                <w:bCs/>
                <w:lang w:val="en-US"/>
              </w:rPr>
            </w:pPr>
            <w:r w:rsidRPr="009A665F">
              <w:rPr>
                <w:b/>
                <w:bCs/>
                <w:lang w:val="en-US"/>
              </w:rPr>
              <w:t>Adaptive Thresholding</w:t>
            </w:r>
          </w:p>
        </w:tc>
        <w:tc>
          <w:tcPr>
            <w:tcW w:w="6093" w:type="dxa"/>
          </w:tcPr>
          <w:p w14:paraId="0261359B" w14:textId="5F02C823" w:rsidR="00F8306F" w:rsidRPr="00ED26A1" w:rsidRDefault="009A665F" w:rsidP="00E674DB">
            <w:pPr>
              <w:pStyle w:val="FP-Normal"/>
              <w:rPr>
                <w:lang w:val="en-US"/>
              </w:rPr>
            </w:pPr>
            <w:r w:rsidRPr="009A665F">
              <w:rPr>
                <w:lang w:val="en-US"/>
              </w:rPr>
              <w:t>A method in image processing that dynamically adjusts the threshold value for different regions of the image based on local pixel intensity variations.</w:t>
            </w:r>
          </w:p>
        </w:tc>
      </w:tr>
      <w:tr w:rsidR="00E412FC" w:rsidRPr="00C9402E" w14:paraId="7541AA0D" w14:textId="77777777" w:rsidTr="003D1767">
        <w:tc>
          <w:tcPr>
            <w:tcW w:w="2977" w:type="dxa"/>
          </w:tcPr>
          <w:p w14:paraId="06CF66CC" w14:textId="77777777" w:rsidR="00E412FC" w:rsidRPr="002A0304" w:rsidRDefault="00E412FC" w:rsidP="00E674DB">
            <w:pPr>
              <w:pStyle w:val="FP-Normal"/>
              <w:rPr>
                <w:b/>
                <w:bCs/>
                <w:lang w:val="en-US"/>
              </w:rPr>
            </w:pPr>
            <w:r w:rsidRPr="00172283">
              <w:rPr>
                <w:b/>
                <w:bCs/>
                <w:lang w:val="en-US"/>
              </w:rPr>
              <w:t>Advanced Analyst</w:t>
            </w:r>
          </w:p>
        </w:tc>
        <w:tc>
          <w:tcPr>
            <w:tcW w:w="6093" w:type="dxa"/>
          </w:tcPr>
          <w:p w14:paraId="5DA74652" w14:textId="77777777" w:rsidR="00E412FC" w:rsidRPr="00335231" w:rsidRDefault="00E412FC" w:rsidP="00E674DB">
            <w:pPr>
              <w:pStyle w:val="FP-Normal"/>
              <w:rPr>
                <w:lang w:val="en-US"/>
              </w:rPr>
            </w:pPr>
            <w:r w:rsidRPr="00B83A7F">
              <w:rPr>
                <w:lang w:val="en-US"/>
              </w:rPr>
              <w:t>A user with expertise in agricultural analysis who uses the system for more detailed and in-depth interpretation of agricultural aerial images.</w:t>
            </w:r>
          </w:p>
        </w:tc>
      </w:tr>
      <w:tr w:rsidR="00E412FC" w:rsidRPr="00C9402E" w14:paraId="211BFDEC" w14:textId="77777777" w:rsidTr="003D1767">
        <w:tc>
          <w:tcPr>
            <w:tcW w:w="2977" w:type="dxa"/>
          </w:tcPr>
          <w:p w14:paraId="7325B4FF" w14:textId="77777777" w:rsidR="00E412FC" w:rsidRPr="00081446" w:rsidRDefault="00E412FC" w:rsidP="00E674DB">
            <w:pPr>
              <w:pStyle w:val="FP-Normal"/>
              <w:rPr>
                <w:b/>
                <w:bCs/>
                <w:lang w:val="en-US"/>
              </w:rPr>
            </w:pPr>
            <w:r w:rsidRPr="00081446">
              <w:rPr>
                <w:b/>
                <w:bCs/>
                <w:lang w:val="en-US"/>
              </w:rPr>
              <w:t>Agriculture</w:t>
            </w:r>
          </w:p>
        </w:tc>
        <w:tc>
          <w:tcPr>
            <w:tcW w:w="6093" w:type="dxa"/>
          </w:tcPr>
          <w:p w14:paraId="089D99A5" w14:textId="77777777" w:rsidR="00E412FC" w:rsidRPr="0048677F" w:rsidRDefault="00E412FC" w:rsidP="00E674DB">
            <w:pPr>
              <w:pStyle w:val="FP-Normal"/>
              <w:rPr>
                <w:lang w:val="en-US"/>
              </w:rPr>
            </w:pPr>
            <w:r w:rsidRPr="00344176">
              <w:rPr>
                <w:lang w:val="en-US"/>
              </w:rPr>
              <w:t>The field in which the system will be applied, supporting crop monitoring and the analysis of agricultural images.</w:t>
            </w:r>
          </w:p>
        </w:tc>
      </w:tr>
      <w:tr w:rsidR="00E412FC" w:rsidRPr="00C9402E" w14:paraId="19EB1387" w14:textId="77777777" w:rsidTr="003D1767">
        <w:tc>
          <w:tcPr>
            <w:tcW w:w="2977" w:type="dxa"/>
          </w:tcPr>
          <w:p w14:paraId="49E91C4D" w14:textId="77777777" w:rsidR="00E412FC" w:rsidRPr="00081446" w:rsidRDefault="00E412FC" w:rsidP="00E674DB">
            <w:pPr>
              <w:pStyle w:val="FP-Normal"/>
              <w:rPr>
                <w:b/>
                <w:bCs/>
                <w:lang w:val="en-US"/>
              </w:rPr>
            </w:pPr>
            <w:r w:rsidRPr="00785BB7">
              <w:rPr>
                <w:b/>
                <w:bCs/>
                <w:lang w:val="en-US"/>
              </w:rPr>
              <w:t>Assistive Tool</w:t>
            </w:r>
          </w:p>
        </w:tc>
        <w:tc>
          <w:tcPr>
            <w:tcW w:w="6093" w:type="dxa"/>
          </w:tcPr>
          <w:p w14:paraId="0EEFA073" w14:textId="77777777" w:rsidR="00E412FC" w:rsidRPr="0048677F" w:rsidRDefault="00E412FC" w:rsidP="00E674DB">
            <w:pPr>
              <w:pStyle w:val="FP-Normal"/>
              <w:rPr>
                <w:lang w:val="en-US"/>
              </w:rPr>
            </w:pPr>
            <w:r w:rsidRPr="007A5238">
              <w:rPr>
                <w:lang w:val="en-US"/>
              </w:rPr>
              <w:t xml:space="preserve">Software </w:t>
            </w:r>
            <w:r>
              <w:rPr>
                <w:lang w:val="en-US"/>
              </w:rPr>
              <w:t xml:space="preserve">which </w:t>
            </w:r>
            <w:r w:rsidRPr="007A5238">
              <w:rPr>
                <w:lang w:val="en-US"/>
              </w:rPr>
              <w:t>is designed to help users analyze visual data more effectively and make quicker decisions. It supports the decision-making process by providing insights and recommendations but does not make the final decision for the user, ensuring that the user remains an integral part of the process and is not rendered obsolete.</w:t>
            </w:r>
          </w:p>
        </w:tc>
      </w:tr>
      <w:tr w:rsidR="00E412FC" w:rsidRPr="00C9402E" w14:paraId="56402B6D" w14:textId="77777777" w:rsidTr="003D1767">
        <w:tc>
          <w:tcPr>
            <w:tcW w:w="2977" w:type="dxa"/>
          </w:tcPr>
          <w:p w14:paraId="6A58DAE9" w14:textId="77777777" w:rsidR="00E412FC" w:rsidRPr="00136BBA" w:rsidRDefault="00E412FC" w:rsidP="00E674DB">
            <w:pPr>
              <w:pStyle w:val="FP-Normal"/>
              <w:rPr>
                <w:b/>
                <w:bCs/>
                <w:lang w:val="en-US"/>
              </w:rPr>
            </w:pPr>
            <w:r w:rsidRPr="00644CE1">
              <w:rPr>
                <w:b/>
                <w:bCs/>
                <w:lang w:val="en-US"/>
              </w:rPr>
              <w:t>Batch Processing</w:t>
            </w:r>
          </w:p>
        </w:tc>
        <w:tc>
          <w:tcPr>
            <w:tcW w:w="6093" w:type="dxa"/>
          </w:tcPr>
          <w:p w14:paraId="6DD317AD" w14:textId="77777777" w:rsidR="00E412FC" w:rsidRPr="00136BBA" w:rsidRDefault="00E412FC" w:rsidP="00E674DB">
            <w:pPr>
              <w:pStyle w:val="FP-Normal"/>
              <w:rPr>
                <w:lang w:val="en-US"/>
              </w:rPr>
            </w:pPr>
            <w:r w:rsidRPr="00824234">
              <w:rPr>
                <w:lang w:val="en-US"/>
              </w:rPr>
              <w:t>The method of processing images in groups (or batches) to optimize memory and processing time, preventing the system from being overwhelmed by large volumes of data.</w:t>
            </w:r>
          </w:p>
        </w:tc>
      </w:tr>
      <w:tr w:rsidR="007E5662" w:rsidRPr="00D836B8" w14:paraId="7F8C82C0" w14:textId="77777777" w:rsidTr="003D1767">
        <w:tc>
          <w:tcPr>
            <w:tcW w:w="2977" w:type="dxa"/>
          </w:tcPr>
          <w:p w14:paraId="5FEA2911" w14:textId="720BDD9B" w:rsidR="007E5662" w:rsidRPr="00644CE1" w:rsidRDefault="007E5662" w:rsidP="00E674DB">
            <w:pPr>
              <w:pStyle w:val="FP-Normal"/>
              <w:rPr>
                <w:b/>
                <w:bCs/>
                <w:lang w:val="en-US"/>
              </w:rPr>
            </w:pPr>
            <w:r w:rsidRPr="007E5662">
              <w:rPr>
                <w:b/>
                <w:bCs/>
                <w:lang w:val="en-US"/>
              </w:rPr>
              <w:t>Batch Size</w:t>
            </w:r>
          </w:p>
        </w:tc>
        <w:tc>
          <w:tcPr>
            <w:tcW w:w="6093" w:type="dxa"/>
          </w:tcPr>
          <w:p w14:paraId="35364F49" w14:textId="6DC7DEE8" w:rsidR="007E5662" w:rsidRPr="00824234" w:rsidRDefault="007E5662" w:rsidP="00E674DB">
            <w:pPr>
              <w:pStyle w:val="FP-Normal"/>
              <w:rPr>
                <w:lang w:val="en-US"/>
              </w:rPr>
            </w:pPr>
            <w:r w:rsidRPr="007E5662">
              <w:rPr>
                <w:lang w:val="en-US"/>
              </w:rPr>
              <w:t>The number of images processed simultaneously by the system during batch processing. This parameter affects memory usage and system performance.</w:t>
            </w:r>
          </w:p>
        </w:tc>
      </w:tr>
      <w:tr w:rsidR="007E5662" w:rsidRPr="00C9402E" w14:paraId="4EC1143A" w14:textId="77777777" w:rsidTr="003D1767">
        <w:tc>
          <w:tcPr>
            <w:tcW w:w="2977" w:type="dxa"/>
          </w:tcPr>
          <w:p w14:paraId="0E8C2DC8" w14:textId="3CB7830A" w:rsidR="007E5662" w:rsidRPr="007E5662" w:rsidRDefault="007E5662" w:rsidP="00E674DB">
            <w:pPr>
              <w:pStyle w:val="FP-Normal"/>
              <w:rPr>
                <w:b/>
                <w:bCs/>
                <w:lang w:val="en-US"/>
              </w:rPr>
            </w:pPr>
            <w:r w:rsidRPr="007E5662">
              <w:rPr>
                <w:b/>
                <w:bCs/>
                <w:lang w:val="en-US"/>
              </w:rPr>
              <w:t>Conciseness in Description</w:t>
            </w:r>
          </w:p>
        </w:tc>
        <w:tc>
          <w:tcPr>
            <w:tcW w:w="6093" w:type="dxa"/>
          </w:tcPr>
          <w:p w14:paraId="32C51B9D" w14:textId="4E78FB28" w:rsidR="007E5662" w:rsidRPr="007E5662" w:rsidRDefault="007E5662" w:rsidP="00E674DB">
            <w:pPr>
              <w:pStyle w:val="FP-Normal"/>
              <w:rPr>
                <w:lang w:val="en-US"/>
              </w:rPr>
            </w:pPr>
            <w:r w:rsidRPr="007E5662">
              <w:rPr>
                <w:lang w:val="en-US"/>
              </w:rPr>
              <w:t>A specific system feature ensuring that descriptions are short and focused, meeting user needs without overloading with unnecessary details.</w:t>
            </w:r>
          </w:p>
        </w:tc>
      </w:tr>
      <w:tr w:rsidR="00E412FC" w:rsidRPr="00C9402E" w14:paraId="3ED6884A" w14:textId="77777777" w:rsidTr="003D1767">
        <w:tc>
          <w:tcPr>
            <w:tcW w:w="2977" w:type="dxa"/>
          </w:tcPr>
          <w:p w14:paraId="76CEDDDE" w14:textId="77777777" w:rsidR="00E412FC" w:rsidRPr="00066FF2" w:rsidRDefault="00E412FC" w:rsidP="00E674DB">
            <w:pPr>
              <w:pStyle w:val="FP-Normal"/>
              <w:rPr>
                <w:b/>
                <w:bCs/>
                <w:lang w:val="en-US"/>
              </w:rPr>
            </w:pPr>
            <w:r w:rsidRPr="00ED26A1">
              <w:rPr>
                <w:b/>
                <w:bCs/>
                <w:lang w:val="en-US"/>
              </w:rPr>
              <w:t>Crop Health</w:t>
            </w:r>
          </w:p>
        </w:tc>
        <w:tc>
          <w:tcPr>
            <w:tcW w:w="6093" w:type="dxa"/>
          </w:tcPr>
          <w:p w14:paraId="792295B7" w14:textId="77777777" w:rsidR="00E412FC" w:rsidRPr="00066FF2" w:rsidRDefault="00E412FC" w:rsidP="00E674DB">
            <w:pPr>
              <w:pStyle w:val="FP-Normal"/>
              <w:rPr>
                <w:lang w:val="en-US"/>
              </w:rPr>
            </w:pPr>
            <w:r w:rsidRPr="00ED26A1">
              <w:rPr>
                <w:lang w:val="en-US"/>
              </w:rPr>
              <w:t>The condition of agricultural crops, assessed via image analysis.</w:t>
            </w:r>
          </w:p>
        </w:tc>
      </w:tr>
      <w:tr w:rsidR="00E412FC" w:rsidRPr="00C9402E" w14:paraId="2B1B9350" w14:textId="77777777" w:rsidTr="003D1767">
        <w:tc>
          <w:tcPr>
            <w:tcW w:w="2977" w:type="dxa"/>
          </w:tcPr>
          <w:p w14:paraId="47374DA2" w14:textId="77777777" w:rsidR="00E412FC" w:rsidRPr="004828A8" w:rsidRDefault="00E412FC" w:rsidP="00E674DB">
            <w:pPr>
              <w:pStyle w:val="FP-Normal"/>
              <w:rPr>
                <w:b/>
                <w:bCs/>
                <w:lang w:val="en-US"/>
              </w:rPr>
            </w:pPr>
            <w:r w:rsidRPr="00066FF2">
              <w:rPr>
                <w:b/>
                <w:bCs/>
                <w:lang w:val="en-US"/>
              </w:rPr>
              <w:t>Crop Management</w:t>
            </w:r>
          </w:p>
        </w:tc>
        <w:tc>
          <w:tcPr>
            <w:tcW w:w="6093" w:type="dxa"/>
          </w:tcPr>
          <w:p w14:paraId="2FAA1605" w14:textId="77777777" w:rsidR="00E412FC" w:rsidRPr="00066FF2" w:rsidRDefault="00E412FC" w:rsidP="00E674DB">
            <w:pPr>
              <w:pStyle w:val="FP-Normal"/>
              <w:rPr>
                <w:lang w:val="en-US"/>
              </w:rPr>
            </w:pPr>
            <w:r w:rsidRPr="00066FF2">
              <w:rPr>
                <w:lang w:val="en-US"/>
              </w:rPr>
              <w:t>The process of monitoring and controlling the health of agricultural crops, which the system can support by providing image descriptions.</w:t>
            </w:r>
          </w:p>
        </w:tc>
      </w:tr>
      <w:tr w:rsidR="00E412FC" w:rsidRPr="00C9402E" w14:paraId="5C60461F" w14:textId="77777777" w:rsidTr="003D1767">
        <w:tc>
          <w:tcPr>
            <w:tcW w:w="2977" w:type="dxa"/>
          </w:tcPr>
          <w:p w14:paraId="5BEF2134" w14:textId="77777777" w:rsidR="00E412FC" w:rsidRPr="00081446" w:rsidRDefault="00E412FC" w:rsidP="00E674DB">
            <w:pPr>
              <w:pStyle w:val="FP-Normal"/>
              <w:rPr>
                <w:b/>
                <w:bCs/>
                <w:lang w:val="en-US"/>
              </w:rPr>
            </w:pPr>
            <w:r w:rsidRPr="004828A8">
              <w:rPr>
                <w:b/>
                <w:bCs/>
                <w:lang w:val="en-US"/>
              </w:rPr>
              <w:lastRenderedPageBreak/>
              <w:t>Description Simplicity</w:t>
            </w:r>
          </w:p>
        </w:tc>
        <w:tc>
          <w:tcPr>
            <w:tcW w:w="6093" w:type="dxa"/>
          </w:tcPr>
          <w:p w14:paraId="7FD9AA1E" w14:textId="77777777" w:rsidR="00E412FC" w:rsidRPr="0048677F" w:rsidRDefault="00E412FC" w:rsidP="00E674DB">
            <w:pPr>
              <w:pStyle w:val="FP-Normal"/>
              <w:rPr>
                <w:lang w:val="en-US"/>
              </w:rPr>
            </w:pPr>
            <w:r w:rsidRPr="00066FF2">
              <w:rPr>
                <w:lang w:val="en-US"/>
              </w:rPr>
              <w:t>A project principle that ensures generated descriptions are clear, easy to understand, and not overly detailed.</w:t>
            </w:r>
          </w:p>
        </w:tc>
      </w:tr>
      <w:tr w:rsidR="00FD1EAB" w:rsidRPr="00C9402E" w14:paraId="142059FF" w14:textId="77777777" w:rsidTr="003D1767">
        <w:tc>
          <w:tcPr>
            <w:tcW w:w="2977" w:type="dxa"/>
          </w:tcPr>
          <w:p w14:paraId="76BDA45F" w14:textId="346EBDD0" w:rsidR="00FD1EAB" w:rsidRPr="004828A8" w:rsidRDefault="00FD1EAB" w:rsidP="00E674DB">
            <w:pPr>
              <w:pStyle w:val="FP-Normal"/>
              <w:rPr>
                <w:b/>
                <w:bCs/>
                <w:lang w:val="en-US"/>
              </w:rPr>
            </w:pPr>
            <w:r w:rsidRPr="00FD1EAB">
              <w:rPr>
                <w:b/>
                <w:bCs/>
                <w:lang w:val="en-US"/>
              </w:rPr>
              <w:t>Dynamic Batching</w:t>
            </w:r>
          </w:p>
        </w:tc>
        <w:tc>
          <w:tcPr>
            <w:tcW w:w="6093" w:type="dxa"/>
          </w:tcPr>
          <w:p w14:paraId="6457B750" w14:textId="7116A269" w:rsidR="00FD1EAB" w:rsidRPr="00066FF2" w:rsidRDefault="00FD1EAB" w:rsidP="00E674DB">
            <w:pPr>
              <w:pStyle w:val="FP-Normal"/>
              <w:rPr>
                <w:lang w:val="en-US"/>
              </w:rPr>
            </w:pPr>
            <w:r w:rsidRPr="00FD1EAB">
              <w:rPr>
                <w:lang w:val="en-US"/>
              </w:rPr>
              <w:t>Adjusting batch size dynamically during processing to optimize memory and performance.</w:t>
            </w:r>
          </w:p>
        </w:tc>
      </w:tr>
      <w:tr w:rsidR="00E412FC" w:rsidRPr="00C9402E" w14:paraId="70DEA29F" w14:textId="77777777" w:rsidTr="003D1767">
        <w:tc>
          <w:tcPr>
            <w:tcW w:w="2977" w:type="dxa"/>
          </w:tcPr>
          <w:p w14:paraId="746EEB99" w14:textId="77777777" w:rsidR="00E412FC" w:rsidRPr="00066FF2" w:rsidRDefault="00E412FC" w:rsidP="00E674DB">
            <w:pPr>
              <w:pStyle w:val="FP-Normal"/>
              <w:rPr>
                <w:b/>
                <w:bCs/>
                <w:lang w:val="en-US"/>
              </w:rPr>
            </w:pPr>
            <w:r w:rsidRPr="003D1767">
              <w:rPr>
                <w:b/>
                <w:bCs/>
                <w:lang w:val="en-US"/>
              </w:rPr>
              <w:t>Error Log</w:t>
            </w:r>
          </w:p>
        </w:tc>
        <w:tc>
          <w:tcPr>
            <w:tcW w:w="6093" w:type="dxa"/>
          </w:tcPr>
          <w:p w14:paraId="5E5152B4" w14:textId="77777777" w:rsidR="00E412FC" w:rsidRPr="00066FF2" w:rsidRDefault="00E412FC" w:rsidP="00E674DB">
            <w:pPr>
              <w:pStyle w:val="FP-Normal"/>
              <w:rPr>
                <w:lang w:val="en-US"/>
              </w:rPr>
            </w:pPr>
            <w:r w:rsidRPr="003D1767">
              <w:rPr>
                <w:lang w:val="en-US"/>
              </w:rPr>
              <w:t>A file or system output that records issues encountered during processing, such as corrupted images or unsupported formats.</w:t>
            </w:r>
          </w:p>
        </w:tc>
      </w:tr>
      <w:tr w:rsidR="007E5662" w:rsidRPr="00C9402E" w14:paraId="53F7C1BB" w14:textId="77777777" w:rsidTr="003D1767">
        <w:tc>
          <w:tcPr>
            <w:tcW w:w="2977" w:type="dxa"/>
          </w:tcPr>
          <w:p w14:paraId="79C70899" w14:textId="29A7D0C0" w:rsidR="007E5662" w:rsidRPr="003D1767" w:rsidRDefault="007E5662" w:rsidP="00E674DB">
            <w:pPr>
              <w:pStyle w:val="FP-Normal"/>
              <w:rPr>
                <w:b/>
                <w:bCs/>
                <w:lang w:val="en-US"/>
              </w:rPr>
            </w:pPr>
            <w:r w:rsidRPr="007E5662">
              <w:rPr>
                <w:b/>
                <w:bCs/>
                <w:lang w:val="en-US"/>
              </w:rPr>
              <w:t>Error Propagation</w:t>
            </w:r>
          </w:p>
        </w:tc>
        <w:tc>
          <w:tcPr>
            <w:tcW w:w="6093" w:type="dxa"/>
          </w:tcPr>
          <w:p w14:paraId="63A1DF13" w14:textId="6AE4834A" w:rsidR="007E5662" w:rsidRPr="003D1767" w:rsidRDefault="007E5662" w:rsidP="00E674DB">
            <w:pPr>
              <w:pStyle w:val="FP-Normal"/>
              <w:rPr>
                <w:lang w:val="en-US"/>
              </w:rPr>
            </w:pPr>
            <w:r w:rsidRPr="007E5662">
              <w:rPr>
                <w:lang w:val="en-US"/>
              </w:rPr>
              <w:t>The impact of one error (e.g., a corrupted file) on subsequent processing tasks, and how the system isolates and mitigates these effects.</w:t>
            </w:r>
          </w:p>
        </w:tc>
      </w:tr>
      <w:tr w:rsidR="00AF3423" w:rsidRPr="00C9402E" w14:paraId="14A9209F" w14:textId="77777777" w:rsidTr="003D1767">
        <w:tc>
          <w:tcPr>
            <w:tcW w:w="2977" w:type="dxa"/>
          </w:tcPr>
          <w:p w14:paraId="12142DB6" w14:textId="03CC95D0" w:rsidR="00AF3423" w:rsidRPr="007E5662" w:rsidRDefault="00AF3423" w:rsidP="00E674DB">
            <w:pPr>
              <w:pStyle w:val="FP-Normal"/>
              <w:rPr>
                <w:b/>
                <w:bCs/>
                <w:lang w:val="en-US"/>
              </w:rPr>
            </w:pPr>
            <w:r w:rsidRPr="00AF3423">
              <w:rPr>
                <w:b/>
                <w:bCs/>
                <w:lang w:val="en-US"/>
              </w:rPr>
              <w:t>Explainability</w:t>
            </w:r>
          </w:p>
        </w:tc>
        <w:tc>
          <w:tcPr>
            <w:tcW w:w="6093" w:type="dxa"/>
          </w:tcPr>
          <w:p w14:paraId="2B2A6673" w14:textId="5968BD1D" w:rsidR="00AF3423" w:rsidRPr="007E5662" w:rsidRDefault="00AF3423" w:rsidP="00E674DB">
            <w:pPr>
              <w:pStyle w:val="FP-Normal"/>
              <w:rPr>
                <w:lang w:val="en-US"/>
              </w:rPr>
            </w:pPr>
            <w:r w:rsidRPr="00AF3423">
              <w:rPr>
                <w:lang w:val="en-US"/>
              </w:rPr>
              <w:t>The ability of an AI model to provide transparent and understandable reasoning behind its outputs.</w:t>
            </w:r>
          </w:p>
        </w:tc>
      </w:tr>
      <w:tr w:rsidR="00E412FC" w:rsidRPr="00C9402E" w14:paraId="3E79B418" w14:textId="77777777" w:rsidTr="003D1767">
        <w:tc>
          <w:tcPr>
            <w:tcW w:w="2977" w:type="dxa"/>
          </w:tcPr>
          <w:p w14:paraId="2811A8CC" w14:textId="77777777" w:rsidR="00E412FC" w:rsidRPr="00081446" w:rsidRDefault="00E412FC" w:rsidP="00E674DB">
            <w:pPr>
              <w:pStyle w:val="FP-Normal"/>
              <w:rPr>
                <w:b/>
                <w:bCs/>
                <w:lang w:val="en-US"/>
              </w:rPr>
            </w:pPr>
            <w:r w:rsidRPr="004828A8">
              <w:rPr>
                <w:b/>
                <w:bCs/>
                <w:lang w:val="en-US"/>
              </w:rPr>
              <w:t>Factual Description</w:t>
            </w:r>
          </w:p>
        </w:tc>
        <w:tc>
          <w:tcPr>
            <w:tcW w:w="6093" w:type="dxa"/>
          </w:tcPr>
          <w:p w14:paraId="4885577A" w14:textId="77777777" w:rsidR="00E412FC" w:rsidRPr="0048677F" w:rsidRDefault="00E412FC" w:rsidP="00E674DB">
            <w:pPr>
              <w:pStyle w:val="FP-Normal"/>
              <w:rPr>
                <w:lang w:val="en-US"/>
              </w:rPr>
            </w:pPr>
            <w:r w:rsidRPr="004828A8">
              <w:rPr>
                <w:lang w:val="en-US"/>
              </w:rPr>
              <w:t>A type of description that focuses solely on presenting the facts and visual elements without any additional interpretation.</w:t>
            </w:r>
          </w:p>
        </w:tc>
      </w:tr>
      <w:tr w:rsidR="00E412FC" w:rsidRPr="00C9402E" w14:paraId="700F0CDD" w14:textId="77777777" w:rsidTr="003D1767">
        <w:tc>
          <w:tcPr>
            <w:tcW w:w="2977" w:type="dxa"/>
          </w:tcPr>
          <w:p w14:paraId="5DFECF37" w14:textId="77777777" w:rsidR="00E412FC" w:rsidRPr="00B63A84" w:rsidRDefault="00E412FC" w:rsidP="00E674DB">
            <w:pPr>
              <w:pStyle w:val="FP-Normal"/>
              <w:rPr>
                <w:b/>
                <w:bCs/>
                <w:lang w:val="en-US"/>
              </w:rPr>
            </w:pPr>
            <w:r w:rsidRPr="002A0304">
              <w:rPr>
                <w:b/>
                <w:bCs/>
                <w:lang w:val="en-US"/>
              </w:rPr>
              <w:t>Farmer</w:t>
            </w:r>
          </w:p>
        </w:tc>
        <w:tc>
          <w:tcPr>
            <w:tcW w:w="6093" w:type="dxa"/>
          </w:tcPr>
          <w:p w14:paraId="13604A4C" w14:textId="77777777" w:rsidR="00E412FC" w:rsidRPr="00F14BF1" w:rsidRDefault="00E412FC" w:rsidP="00E674DB">
            <w:pPr>
              <w:pStyle w:val="FP-Normal"/>
              <w:rPr>
                <w:lang w:val="en-US"/>
              </w:rPr>
            </w:pPr>
            <w:r w:rsidRPr="00335231">
              <w:rPr>
                <w:lang w:val="en-US"/>
              </w:rPr>
              <w:t xml:space="preserve">A </w:t>
            </w:r>
            <w:r w:rsidRPr="00D855A8">
              <w:rPr>
                <w:lang w:val="en-US"/>
              </w:rPr>
              <w:t>user</w:t>
            </w:r>
            <w:r>
              <w:rPr>
                <w:lang w:val="en-US"/>
              </w:rPr>
              <w:t xml:space="preserve"> of the system</w:t>
            </w:r>
            <w:r w:rsidRPr="00D855A8">
              <w:rPr>
                <w:lang w:val="en-US"/>
              </w:rPr>
              <w:t xml:space="preserve"> with basic technical knowledge </w:t>
            </w:r>
            <w:r w:rsidRPr="00335231">
              <w:rPr>
                <w:lang w:val="en-US"/>
              </w:rPr>
              <w:t>who relies on generated image descriptions to monitor crop health and detect potential issues such as pests or diseases.</w:t>
            </w:r>
          </w:p>
        </w:tc>
      </w:tr>
      <w:tr w:rsidR="007E5662" w:rsidRPr="00C9402E" w14:paraId="54645E8C" w14:textId="77777777" w:rsidTr="003D1767">
        <w:tc>
          <w:tcPr>
            <w:tcW w:w="2977" w:type="dxa"/>
          </w:tcPr>
          <w:p w14:paraId="55E6C9D1" w14:textId="2262238C" w:rsidR="007E5662" w:rsidRPr="002A0304" w:rsidRDefault="007E5662" w:rsidP="00E674DB">
            <w:pPr>
              <w:pStyle w:val="FP-Normal"/>
              <w:rPr>
                <w:b/>
                <w:bCs/>
                <w:lang w:val="en-US"/>
              </w:rPr>
            </w:pPr>
            <w:r w:rsidRPr="007E5662">
              <w:rPr>
                <w:b/>
                <w:bCs/>
                <w:lang w:val="en-US"/>
              </w:rPr>
              <w:t>Factual Description</w:t>
            </w:r>
          </w:p>
        </w:tc>
        <w:tc>
          <w:tcPr>
            <w:tcW w:w="6093" w:type="dxa"/>
          </w:tcPr>
          <w:p w14:paraId="11D9321E" w14:textId="549FE997" w:rsidR="007E5662" w:rsidRPr="00335231" w:rsidRDefault="007E5662" w:rsidP="00E674DB">
            <w:pPr>
              <w:pStyle w:val="FP-Normal"/>
              <w:rPr>
                <w:lang w:val="en-US"/>
              </w:rPr>
            </w:pPr>
            <w:r w:rsidRPr="007E5662">
              <w:rPr>
                <w:lang w:val="en-US"/>
              </w:rPr>
              <w:t>Objective representation of visual elements without speculative interpretation.</w:t>
            </w:r>
          </w:p>
        </w:tc>
      </w:tr>
      <w:tr w:rsidR="00E412FC" w:rsidRPr="00C9402E" w14:paraId="74EBBE4C" w14:textId="77777777" w:rsidTr="003D1767">
        <w:tc>
          <w:tcPr>
            <w:tcW w:w="2977" w:type="dxa"/>
          </w:tcPr>
          <w:p w14:paraId="0C6D7087" w14:textId="77777777" w:rsidR="00E412FC" w:rsidRPr="002A0304" w:rsidRDefault="00E412FC" w:rsidP="00E674DB">
            <w:pPr>
              <w:pStyle w:val="FP-Normal"/>
              <w:rPr>
                <w:b/>
                <w:bCs/>
                <w:lang w:val="en-US"/>
              </w:rPr>
            </w:pPr>
            <w:r w:rsidRPr="009C4FA7">
              <w:rPr>
                <w:b/>
                <w:bCs/>
                <w:lang w:val="en-US"/>
              </w:rPr>
              <w:t>Filter Options</w:t>
            </w:r>
            <w:r w:rsidRPr="009C4FA7">
              <w:rPr>
                <w:b/>
                <w:bCs/>
                <w:lang w:val="en-US"/>
              </w:rPr>
              <w:tab/>
            </w:r>
          </w:p>
        </w:tc>
        <w:tc>
          <w:tcPr>
            <w:tcW w:w="6093" w:type="dxa"/>
          </w:tcPr>
          <w:p w14:paraId="5D82906E" w14:textId="77777777" w:rsidR="00E412FC" w:rsidRPr="00335231" w:rsidRDefault="00E412FC" w:rsidP="00E674DB">
            <w:pPr>
              <w:pStyle w:val="FP-Normal"/>
              <w:rPr>
                <w:lang w:val="en-US"/>
              </w:rPr>
            </w:pPr>
            <w:r w:rsidRPr="00FB2E88">
              <w:rPr>
                <w:lang w:val="en-US"/>
              </w:rPr>
              <w:t>A feature in the system that allows users to sort or filter generated descriptions based on metadata, such as keywords or timestamps</w:t>
            </w:r>
          </w:p>
        </w:tc>
      </w:tr>
      <w:tr w:rsidR="00E412FC" w:rsidRPr="00C9402E" w14:paraId="32C3F2C8" w14:textId="77777777" w:rsidTr="003D1767">
        <w:tc>
          <w:tcPr>
            <w:tcW w:w="2977" w:type="dxa"/>
          </w:tcPr>
          <w:p w14:paraId="12F070DC" w14:textId="08C3EA83" w:rsidR="00E412FC" w:rsidRPr="00081446" w:rsidRDefault="007E5662" w:rsidP="00E674DB">
            <w:pPr>
              <w:pStyle w:val="FP-Normal"/>
              <w:rPr>
                <w:b/>
                <w:bCs/>
                <w:lang w:val="en-US"/>
              </w:rPr>
            </w:pPr>
            <w:r w:rsidRPr="007E5662">
              <w:rPr>
                <w:b/>
                <w:bCs/>
                <w:lang w:val="en-US"/>
              </w:rPr>
              <w:t>Graphical User Interface (GUI)</w:t>
            </w:r>
          </w:p>
        </w:tc>
        <w:tc>
          <w:tcPr>
            <w:tcW w:w="6093" w:type="dxa"/>
          </w:tcPr>
          <w:p w14:paraId="2D265627" w14:textId="77777777" w:rsidR="00E412FC" w:rsidRPr="0048677F" w:rsidRDefault="00E412FC" w:rsidP="00583AB6">
            <w:pPr>
              <w:pStyle w:val="FP-Normal"/>
              <w:tabs>
                <w:tab w:val="left" w:pos="1304"/>
              </w:tabs>
              <w:rPr>
                <w:lang w:val="en-US"/>
              </w:rPr>
            </w:pPr>
            <w:r w:rsidRPr="00583AB6">
              <w:rPr>
                <w:lang w:val="en-US"/>
              </w:rPr>
              <w:t>Graphical User Interface that allows users to interact with the system through graphical elements like buttons and input fields.</w:t>
            </w:r>
            <w:r>
              <w:rPr>
                <w:lang w:val="en-US"/>
              </w:rPr>
              <w:tab/>
            </w:r>
          </w:p>
        </w:tc>
      </w:tr>
      <w:tr w:rsidR="007E5662" w:rsidRPr="00C9402E" w14:paraId="3C03466B" w14:textId="77777777" w:rsidTr="003D1767">
        <w:tc>
          <w:tcPr>
            <w:tcW w:w="2977" w:type="dxa"/>
          </w:tcPr>
          <w:p w14:paraId="69BF7DBC" w14:textId="0F4A6DA0" w:rsidR="007E5662" w:rsidRPr="007E5662" w:rsidRDefault="007E5662" w:rsidP="00E674DB">
            <w:pPr>
              <w:pStyle w:val="FP-Normal"/>
              <w:rPr>
                <w:b/>
                <w:bCs/>
                <w:lang w:val="en-US"/>
              </w:rPr>
            </w:pPr>
            <w:r w:rsidRPr="007E5662">
              <w:rPr>
                <w:b/>
                <w:bCs/>
                <w:lang w:val="en-US"/>
              </w:rPr>
              <w:t>Hyperspectral Imaging</w:t>
            </w:r>
          </w:p>
        </w:tc>
        <w:tc>
          <w:tcPr>
            <w:tcW w:w="6093" w:type="dxa"/>
          </w:tcPr>
          <w:p w14:paraId="72477FEB" w14:textId="4EFC08E3" w:rsidR="007E5662" w:rsidRPr="00583AB6" w:rsidRDefault="007E5662" w:rsidP="00583AB6">
            <w:pPr>
              <w:pStyle w:val="FP-Normal"/>
              <w:tabs>
                <w:tab w:val="left" w:pos="1304"/>
              </w:tabs>
              <w:rPr>
                <w:lang w:val="en-US"/>
              </w:rPr>
            </w:pPr>
            <w:r w:rsidRPr="007E5662">
              <w:rPr>
                <w:lang w:val="en-US"/>
              </w:rPr>
              <w:t>A type of imaging that captures data across multiple wavelengths of light, beyond the visible spectrum. It is used in agriculture for detailed analysis, such as nutrient levels or crop stress detection.</w:t>
            </w:r>
          </w:p>
        </w:tc>
      </w:tr>
      <w:tr w:rsidR="00E412FC" w:rsidRPr="00C9402E" w14:paraId="4B301324" w14:textId="77777777" w:rsidTr="003D1767">
        <w:tc>
          <w:tcPr>
            <w:tcW w:w="2977" w:type="dxa"/>
          </w:tcPr>
          <w:p w14:paraId="2245A99E" w14:textId="77777777" w:rsidR="00E412FC" w:rsidRPr="00081446" w:rsidRDefault="00E412FC" w:rsidP="00E674DB">
            <w:pPr>
              <w:pStyle w:val="FP-Normal"/>
              <w:rPr>
                <w:b/>
                <w:bCs/>
                <w:lang w:val="en-US"/>
              </w:rPr>
            </w:pPr>
            <w:r w:rsidRPr="00785BB7">
              <w:rPr>
                <w:b/>
                <w:bCs/>
                <w:lang w:val="en-US"/>
              </w:rPr>
              <w:t>Image</w:t>
            </w:r>
          </w:p>
        </w:tc>
        <w:tc>
          <w:tcPr>
            <w:tcW w:w="6093" w:type="dxa"/>
          </w:tcPr>
          <w:p w14:paraId="6588C666" w14:textId="77777777" w:rsidR="00E412FC" w:rsidRPr="0048677F" w:rsidRDefault="00E412FC" w:rsidP="00E674DB">
            <w:pPr>
              <w:pStyle w:val="FP-Normal"/>
              <w:rPr>
                <w:lang w:val="en-US"/>
              </w:rPr>
            </w:pPr>
            <w:r w:rsidRPr="00F46EB6">
              <w:rPr>
                <w:lang w:val="en-US"/>
              </w:rPr>
              <w:t xml:space="preserve">A graphic file in RGB format that </w:t>
            </w:r>
            <w:r>
              <w:rPr>
                <w:lang w:val="en-US"/>
              </w:rPr>
              <w:t xml:space="preserve">may </w:t>
            </w:r>
            <w:r w:rsidRPr="00F46EB6">
              <w:rPr>
                <w:lang w:val="en-US"/>
              </w:rPr>
              <w:t>depict agricultural subjects, such as fields, plants, pests, or other nature elements.</w:t>
            </w:r>
            <w:r>
              <w:rPr>
                <w:lang w:val="en-US"/>
              </w:rPr>
              <w:t xml:space="preserve"> </w:t>
            </w:r>
            <w:r w:rsidRPr="00A434BA">
              <w:rPr>
                <w:lang w:val="en-US"/>
              </w:rPr>
              <w:t>Aerial images provide a broader view and may include unique features such as crop patterns, soil variation, and large-scale pest infestations.</w:t>
            </w:r>
          </w:p>
        </w:tc>
      </w:tr>
      <w:tr w:rsidR="00E412FC" w:rsidRPr="00C9402E" w14:paraId="6700DE27" w14:textId="77777777" w:rsidTr="003D1767">
        <w:tc>
          <w:tcPr>
            <w:tcW w:w="2977" w:type="dxa"/>
          </w:tcPr>
          <w:p w14:paraId="0E5B2EFD" w14:textId="77777777" w:rsidR="00E412FC" w:rsidRPr="00081446" w:rsidRDefault="00E412FC" w:rsidP="00E674DB">
            <w:pPr>
              <w:pStyle w:val="FP-Normal"/>
              <w:rPr>
                <w:b/>
                <w:bCs/>
                <w:lang w:val="en-US"/>
              </w:rPr>
            </w:pPr>
            <w:r w:rsidRPr="004828A8">
              <w:rPr>
                <w:b/>
                <w:bCs/>
                <w:lang w:val="en-US"/>
              </w:rPr>
              <w:t>Image Description</w:t>
            </w:r>
          </w:p>
        </w:tc>
        <w:tc>
          <w:tcPr>
            <w:tcW w:w="6093" w:type="dxa"/>
          </w:tcPr>
          <w:p w14:paraId="5B264A65" w14:textId="77777777" w:rsidR="00E412FC" w:rsidRPr="0048677F" w:rsidRDefault="00E412FC" w:rsidP="00E674DB">
            <w:pPr>
              <w:pStyle w:val="FP-Normal"/>
              <w:rPr>
                <w:lang w:val="en-US"/>
              </w:rPr>
            </w:pPr>
            <w:r w:rsidRPr="004828A8">
              <w:rPr>
                <w:lang w:val="en-US"/>
              </w:rPr>
              <w:t>Text generated by the language model that provides a summary of the primary visual elements in the image, making it easier to understand.</w:t>
            </w:r>
          </w:p>
        </w:tc>
      </w:tr>
      <w:tr w:rsidR="007E5662" w:rsidRPr="00C9402E" w14:paraId="31A2DBB4" w14:textId="77777777" w:rsidTr="003D1767">
        <w:tc>
          <w:tcPr>
            <w:tcW w:w="2977" w:type="dxa"/>
          </w:tcPr>
          <w:p w14:paraId="0DC4C5D6" w14:textId="5483693F" w:rsidR="007E5662" w:rsidRPr="004828A8" w:rsidRDefault="007E5662" w:rsidP="00E674DB">
            <w:pPr>
              <w:pStyle w:val="FP-Normal"/>
              <w:rPr>
                <w:b/>
                <w:bCs/>
                <w:lang w:val="en-US"/>
              </w:rPr>
            </w:pPr>
            <w:r w:rsidRPr="007E5662">
              <w:rPr>
                <w:b/>
                <w:bCs/>
                <w:lang w:val="en-US"/>
              </w:rPr>
              <w:lastRenderedPageBreak/>
              <w:t>Image Packet</w:t>
            </w:r>
          </w:p>
        </w:tc>
        <w:tc>
          <w:tcPr>
            <w:tcW w:w="6093" w:type="dxa"/>
          </w:tcPr>
          <w:p w14:paraId="50E6644E" w14:textId="3765AD03" w:rsidR="007E5662" w:rsidRPr="004828A8" w:rsidRDefault="007E5662" w:rsidP="00E674DB">
            <w:pPr>
              <w:pStyle w:val="FP-Normal"/>
              <w:rPr>
                <w:lang w:val="en-US"/>
              </w:rPr>
            </w:pPr>
            <w:r w:rsidRPr="007E5662">
              <w:rPr>
                <w:lang w:val="en-US"/>
              </w:rPr>
              <w:t>A subset of images grouped together for batch processing, ensuring efficient resource utilization.</w:t>
            </w:r>
          </w:p>
        </w:tc>
      </w:tr>
      <w:tr w:rsidR="00E412FC" w:rsidRPr="00C9402E" w14:paraId="40A6433E" w14:textId="77777777" w:rsidTr="003D1767">
        <w:tc>
          <w:tcPr>
            <w:tcW w:w="2977" w:type="dxa"/>
          </w:tcPr>
          <w:p w14:paraId="275779BA" w14:textId="77777777" w:rsidR="00E412FC" w:rsidRPr="004828A8" w:rsidRDefault="00E412FC" w:rsidP="00E674DB">
            <w:pPr>
              <w:pStyle w:val="FP-Normal"/>
              <w:rPr>
                <w:b/>
                <w:bCs/>
                <w:lang w:val="en-US"/>
              </w:rPr>
            </w:pPr>
            <w:r w:rsidRPr="00066FF2">
              <w:rPr>
                <w:b/>
                <w:bCs/>
                <w:lang w:val="en-US"/>
              </w:rPr>
              <w:t>Image Processing</w:t>
            </w:r>
          </w:p>
        </w:tc>
        <w:tc>
          <w:tcPr>
            <w:tcW w:w="6093" w:type="dxa"/>
          </w:tcPr>
          <w:p w14:paraId="61E59C33" w14:textId="77777777" w:rsidR="00E412FC" w:rsidRPr="00066FF2" w:rsidRDefault="00E412FC" w:rsidP="00E674DB">
            <w:pPr>
              <w:pStyle w:val="FP-Normal"/>
              <w:rPr>
                <w:lang w:val="en-US"/>
              </w:rPr>
            </w:pPr>
            <w:r w:rsidRPr="00066FF2">
              <w:rPr>
                <w:lang w:val="en-US"/>
              </w:rPr>
              <w:t>The analysis and extraction of information from an image in RGB format to prepare data for the language model.</w:t>
            </w:r>
          </w:p>
        </w:tc>
      </w:tr>
      <w:tr w:rsidR="00E412FC" w:rsidRPr="00C9402E" w14:paraId="04F782C2" w14:textId="77777777" w:rsidTr="003D1767">
        <w:tc>
          <w:tcPr>
            <w:tcW w:w="2977" w:type="dxa"/>
          </w:tcPr>
          <w:p w14:paraId="456E7EE2" w14:textId="468C6DBF" w:rsidR="00E412FC" w:rsidRPr="00B61812" w:rsidRDefault="007E5662" w:rsidP="00E674DB">
            <w:pPr>
              <w:pStyle w:val="FP-Normal"/>
              <w:rPr>
                <w:b/>
                <w:bCs/>
                <w:lang w:val="en-US"/>
              </w:rPr>
            </w:pPr>
            <w:r w:rsidRPr="007E5662">
              <w:rPr>
                <w:b/>
                <w:bCs/>
                <w:lang w:val="en-US"/>
              </w:rPr>
              <w:t>Large Language Model (LLM)</w:t>
            </w:r>
          </w:p>
        </w:tc>
        <w:tc>
          <w:tcPr>
            <w:tcW w:w="6093" w:type="dxa"/>
          </w:tcPr>
          <w:p w14:paraId="3B068A61" w14:textId="77777777" w:rsidR="00E412FC" w:rsidRPr="00B61812" w:rsidRDefault="00E412FC" w:rsidP="00E674DB">
            <w:pPr>
              <w:pStyle w:val="FP-Normal"/>
              <w:rPr>
                <w:lang w:val="en-US"/>
              </w:rPr>
            </w:pPr>
            <w:r w:rsidRPr="009B093D">
              <w:rPr>
                <w:lang w:val="en-US"/>
              </w:rPr>
              <w:t>Large Language Model</w:t>
            </w:r>
            <w:r>
              <w:rPr>
                <w:lang w:val="en-US"/>
              </w:rPr>
              <w:t>, a</w:t>
            </w:r>
            <w:r w:rsidRPr="00D658DB">
              <w:rPr>
                <w:lang w:val="en-US"/>
              </w:rPr>
              <w:t>n advanced AI system based on machine learning that processes text and generates descriptions of images based on input data.</w:t>
            </w:r>
          </w:p>
        </w:tc>
      </w:tr>
      <w:tr w:rsidR="00E412FC" w:rsidRPr="00C9402E" w14:paraId="0838BEB5" w14:textId="77777777" w:rsidTr="003D1767">
        <w:tc>
          <w:tcPr>
            <w:tcW w:w="2977" w:type="dxa"/>
          </w:tcPr>
          <w:p w14:paraId="266005F3" w14:textId="77777777" w:rsidR="00E412FC" w:rsidRPr="00066FF2" w:rsidRDefault="00E412FC" w:rsidP="00E674DB">
            <w:pPr>
              <w:pStyle w:val="FP-Normal"/>
              <w:rPr>
                <w:b/>
                <w:bCs/>
                <w:lang w:val="en-US"/>
              </w:rPr>
            </w:pPr>
            <w:r w:rsidRPr="00B435F8">
              <w:rPr>
                <w:b/>
                <w:bCs/>
                <w:lang w:val="en-US"/>
              </w:rPr>
              <w:t>Low-Resolution Image</w:t>
            </w:r>
          </w:p>
        </w:tc>
        <w:tc>
          <w:tcPr>
            <w:tcW w:w="6093" w:type="dxa"/>
          </w:tcPr>
          <w:p w14:paraId="4CD0FAF7" w14:textId="77777777" w:rsidR="00E412FC" w:rsidRPr="00066FF2" w:rsidRDefault="00E412FC" w:rsidP="00E674DB">
            <w:pPr>
              <w:pStyle w:val="FP-Normal"/>
              <w:rPr>
                <w:lang w:val="en-US"/>
              </w:rPr>
            </w:pPr>
            <w:r w:rsidRPr="00B435F8">
              <w:rPr>
                <w:lang w:val="en-US"/>
              </w:rPr>
              <w:t>A graphic file with limited resolution and size, allowing the system to process it more quickly without significant strain on system resources</w:t>
            </w:r>
            <w:r>
              <w:rPr>
                <w:lang w:val="en-US"/>
              </w:rPr>
              <w:t>. Low-resolution image can be</w:t>
            </w:r>
            <w:r>
              <w:t xml:space="preserve"> </w:t>
            </w:r>
            <w:r w:rsidRPr="00EA56D8">
              <w:rPr>
                <w:lang w:val="en-US"/>
              </w:rPr>
              <w:t>up to a resolution of 1024x1024 pixels</w:t>
            </w:r>
            <w:r>
              <w:rPr>
                <w:lang w:val="en-US"/>
              </w:rPr>
              <w:t>.</w:t>
            </w:r>
          </w:p>
        </w:tc>
      </w:tr>
      <w:tr w:rsidR="00E412FC" w:rsidRPr="00C9402E" w14:paraId="70000268" w14:textId="77777777" w:rsidTr="003D1767">
        <w:tc>
          <w:tcPr>
            <w:tcW w:w="2977" w:type="dxa"/>
          </w:tcPr>
          <w:p w14:paraId="03F8EB97" w14:textId="77777777" w:rsidR="00E412FC" w:rsidRPr="00290130" w:rsidRDefault="00E412FC" w:rsidP="00E674DB">
            <w:pPr>
              <w:pStyle w:val="FP-Normal"/>
              <w:rPr>
                <w:b/>
                <w:bCs/>
                <w:lang w:val="en-US"/>
              </w:rPr>
            </w:pPr>
            <w:r w:rsidRPr="00AC29C7">
              <w:rPr>
                <w:b/>
                <w:bCs/>
                <w:lang w:val="en-US"/>
              </w:rPr>
              <w:t>Markov Chain-Based Text Generation Model</w:t>
            </w:r>
          </w:p>
        </w:tc>
        <w:tc>
          <w:tcPr>
            <w:tcW w:w="6093" w:type="dxa"/>
          </w:tcPr>
          <w:p w14:paraId="7F72BE6B" w14:textId="77777777" w:rsidR="00E412FC" w:rsidRPr="00917AEC" w:rsidRDefault="00E412FC" w:rsidP="00E674DB">
            <w:pPr>
              <w:pStyle w:val="FP-Normal"/>
              <w:rPr>
                <w:lang w:val="en-US"/>
              </w:rPr>
            </w:pPr>
            <w:r w:rsidRPr="00AC29C7">
              <w:rPr>
                <w:lang w:val="en-US"/>
              </w:rPr>
              <w:t>A basic type of text generation model that uses probability chains to predict the next element in a sequence based on the current state. It is often used as a baseline for evaluating the performance of more advanced AI models, such as LLMs, which should achieve significantly better accuracy compared to Markov chain models when generating descriptions.</w:t>
            </w:r>
          </w:p>
        </w:tc>
      </w:tr>
      <w:tr w:rsidR="007E5662" w:rsidRPr="00C9402E" w14:paraId="54A9C467" w14:textId="77777777" w:rsidTr="003D1767">
        <w:tc>
          <w:tcPr>
            <w:tcW w:w="2977" w:type="dxa"/>
          </w:tcPr>
          <w:p w14:paraId="6E1EAFA9" w14:textId="0B2CBB01" w:rsidR="007E5662" w:rsidRPr="00AC29C7" w:rsidRDefault="007E5662" w:rsidP="00E674DB">
            <w:pPr>
              <w:pStyle w:val="FP-Normal"/>
              <w:rPr>
                <w:b/>
                <w:bCs/>
                <w:lang w:val="en-US"/>
              </w:rPr>
            </w:pPr>
            <w:r w:rsidRPr="007E5662">
              <w:rPr>
                <w:b/>
                <w:bCs/>
                <w:lang w:val="en-US"/>
              </w:rPr>
              <w:t>Memory Optimization</w:t>
            </w:r>
          </w:p>
        </w:tc>
        <w:tc>
          <w:tcPr>
            <w:tcW w:w="6093" w:type="dxa"/>
          </w:tcPr>
          <w:p w14:paraId="2A45D930" w14:textId="59C1E913" w:rsidR="007E5662" w:rsidRPr="00AC29C7" w:rsidRDefault="007E5662" w:rsidP="00E674DB">
            <w:pPr>
              <w:pStyle w:val="FP-Normal"/>
              <w:rPr>
                <w:lang w:val="en-US"/>
              </w:rPr>
            </w:pPr>
            <w:r w:rsidRPr="007E5662">
              <w:rPr>
                <w:lang w:val="en-US"/>
              </w:rPr>
              <w:t>Techniques used to manage the system's memory consumption during image analysis, particularly when processing large datasets.</w:t>
            </w:r>
          </w:p>
        </w:tc>
      </w:tr>
      <w:tr w:rsidR="007E5662" w:rsidRPr="00C9402E" w14:paraId="2EA558C6" w14:textId="77777777" w:rsidTr="003D1767">
        <w:tc>
          <w:tcPr>
            <w:tcW w:w="2977" w:type="dxa"/>
          </w:tcPr>
          <w:p w14:paraId="689318BC" w14:textId="6E22DE7D" w:rsidR="007E5662" w:rsidRPr="00AC29C7" w:rsidRDefault="007E5662" w:rsidP="00E674DB">
            <w:pPr>
              <w:pStyle w:val="FP-Normal"/>
              <w:rPr>
                <w:b/>
                <w:bCs/>
                <w:lang w:val="en-US"/>
              </w:rPr>
            </w:pPr>
            <w:r w:rsidRPr="007E5662">
              <w:rPr>
                <w:b/>
                <w:bCs/>
                <w:lang w:val="en-US"/>
              </w:rPr>
              <w:t>Metadata</w:t>
            </w:r>
          </w:p>
        </w:tc>
        <w:tc>
          <w:tcPr>
            <w:tcW w:w="6093" w:type="dxa"/>
          </w:tcPr>
          <w:p w14:paraId="6E28CF4B" w14:textId="02CBAA53" w:rsidR="007E5662" w:rsidRPr="00AC29C7" w:rsidRDefault="007E5662" w:rsidP="00E674DB">
            <w:pPr>
              <w:pStyle w:val="FP-Normal"/>
              <w:rPr>
                <w:lang w:val="en-US"/>
              </w:rPr>
            </w:pPr>
            <w:r w:rsidRPr="007E5662">
              <w:rPr>
                <w:lang w:val="en-US"/>
              </w:rPr>
              <w:t>Supplemental information attached to image descriptions, such as timestamps, image resolution, processing time, and tags.</w:t>
            </w:r>
          </w:p>
        </w:tc>
      </w:tr>
      <w:tr w:rsidR="00E412FC" w:rsidRPr="00C9402E" w14:paraId="11CC205C" w14:textId="77777777" w:rsidTr="003D1767">
        <w:tc>
          <w:tcPr>
            <w:tcW w:w="2977" w:type="dxa"/>
          </w:tcPr>
          <w:p w14:paraId="4B695394" w14:textId="77777777" w:rsidR="00E412FC" w:rsidRPr="00136BBA" w:rsidRDefault="00E412FC" w:rsidP="00E674DB">
            <w:pPr>
              <w:pStyle w:val="FP-Normal"/>
              <w:rPr>
                <w:b/>
                <w:bCs/>
                <w:lang w:val="en-US"/>
              </w:rPr>
            </w:pPr>
            <w:r w:rsidRPr="00644CE1">
              <w:rPr>
                <w:b/>
                <w:bCs/>
                <w:lang w:val="en-US"/>
              </w:rPr>
              <w:t>Model Training</w:t>
            </w:r>
          </w:p>
        </w:tc>
        <w:tc>
          <w:tcPr>
            <w:tcW w:w="6093" w:type="dxa"/>
          </w:tcPr>
          <w:p w14:paraId="22B84217" w14:textId="77777777" w:rsidR="00E412FC" w:rsidRPr="00136BBA" w:rsidRDefault="00E412FC" w:rsidP="00E674DB">
            <w:pPr>
              <w:pStyle w:val="FP-Normal"/>
              <w:rPr>
                <w:lang w:val="en-US"/>
              </w:rPr>
            </w:pPr>
            <w:r w:rsidRPr="00644CE1">
              <w:rPr>
                <w:lang w:val="en-US"/>
              </w:rPr>
              <w:t>The process of teaching the AI model to improve its ability to generate accurate descriptions through exposure to various datasets.</w:t>
            </w:r>
          </w:p>
        </w:tc>
      </w:tr>
      <w:tr w:rsidR="00E412FC" w:rsidRPr="00C9402E" w14:paraId="77AD742D" w14:textId="77777777" w:rsidTr="003D1767">
        <w:tc>
          <w:tcPr>
            <w:tcW w:w="2977" w:type="dxa"/>
          </w:tcPr>
          <w:p w14:paraId="5F021F25" w14:textId="77777777" w:rsidR="00E412FC" w:rsidRPr="00081446" w:rsidRDefault="00E412FC" w:rsidP="00E674DB">
            <w:pPr>
              <w:pStyle w:val="FP-Normal"/>
              <w:rPr>
                <w:b/>
                <w:bCs/>
                <w:lang w:val="en-US"/>
              </w:rPr>
            </w:pPr>
            <w:r w:rsidRPr="00CA4E1E">
              <w:rPr>
                <w:b/>
                <w:bCs/>
                <w:lang w:val="en-US"/>
              </w:rPr>
              <w:t>Nature Elements</w:t>
            </w:r>
          </w:p>
        </w:tc>
        <w:tc>
          <w:tcPr>
            <w:tcW w:w="6093" w:type="dxa"/>
          </w:tcPr>
          <w:p w14:paraId="6F71B158" w14:textId="77777777" w:rsidR="00E412FC" w:rsidRPr="0048677F" w:rsidRDefault="00E412FC" w:rsidP="00E674DB">
            <w:pPr>
              <w:pStyle w:val="FP-Normal"/>
              <w:rPr>
                <w:lang w:val="en-US"/>
              </w:rPr>
            </w:pPr>
            <w:r w:rsidRPr="00CA4E1E">
              <w:rPr>
                <w:lang w:val="en-US"/>
              </w:rPr>
              <w:t>Basic components found in agricultural images, such as plants, soil, crops, and pests.</w:t>
            </w:r>
          </w:p>
        </w:tc>
      </w:tr>
      <w:tr w:rsidR="00E412FC" w:rsidRPr="00C9402E" w14:paraId="5422BEE3" w14:textId="77777777" w:rsidTr="003D1767">
        <w:tc>
          <w:tcPr>
            <w:tcW w:w="2977" w:type="dxa"/>
          </w:tcPr>
          <w:p w14:paraId="544EE240" w14:textId="77777777" w:rsidR="00E412FC" w:rsidRPr="00B435F8" w:rsidRDefault="00E412FC" w:rsidP="00E674DB">
            <w:pPr>
              <w:pStyle w:val="FP-Normal"/>
              <w:rPr>
                <w:b/>
                <w:bCs/>
                <w:lang w:val="en-US"/>
              </w:rPr>
            </w:pPr>
            <w:r w:rsidRPr="00136BBA">
              <w:rPr>
                <w:b/>
                <w:bCs/>
                <w:lang w:val="en-US"/>
              </w:rPr>
              <w:t>Output File</w:t>
            </w:r>
          </w:p>
        </w:tc>
        <w:tc>
          <w:tcPr>
            <w:tcW w:w="6093" w:type="dxa"/>
          </w:tcPr>
          <w:p w14:paraId="714A8D7C" w14:textId="77777777" w:rsidR="00E412FC" w:rsidRPr="00B435F8" w:rsidRDefault="00E412FC" w:rsidP="00E674DB">
            <w:pPr>
              <w:pStyle w:val="FP-Normal"/>
              <w:rPr>
                <w:lang w:val="en-US"/>
              </w:rPr>
            </w:pPr>
            <w:r w:rsidRPr="00136BBA">
              <w:rPr>
                <w:lang w:val="en-US"/>
              </w:rPr>
              <w:t>A file generated by the system that contains the descriptions of the analyzed images, which users can review and use.</w:t>
            </w:r>
          </w:p>
        </w:tc>
      </w:tr>
      <w:tr w:rsidR="00E412FC" w:rsidRPr="00C9402E" w14:paraId="632DDD10" w14:textId="77777777" w:rsidTr="003D1767">
        <w:tc>
          <w:tcPr>
            <w:tcW w:w="2977" w:type="dxa"/>
          </w:tcPr>
          <w:p w14:paraId="5401F995" w14:textId="77777777" w:rsidR="00E412FC" w:rsidRPr="0055346F" w:rsidRDefault="00E412FC" w:rsidP="00E674DB">
            <w:pPr>
              <w:pStyle w:val="FP-Normal"/>
              <w:rPr>
                <w:b/>
                <w:bCs/>
                <w:lang w:val="en-US"/>
              </w:rPr>
            </w:pPr>
            <w:r w:rsidRPr="00ED26A1">
              <w:rPr>
                <w:b/>
                <w:bCs/>
                <w:lang w:val="en-US"/>
              </w:rPr>
              <w:t>Pest Detection</w:t>
            </w:r>
          </w:p>
        </w:tc>
        <w:tc>
          <w:tcPr>
            <w:tcW w:w="6093" w:type="dxa"/>
          </w:tcPr>
          <w:p w14:paraId="6AD0B147" w14:textId="77777777" w:rsidR="00E412FC" w:rsidRPr="00C61131" w:rsidRDefault="00E412FC" w:rsidP="00E674DB">
            <w:pPr>
              <w:pStyle w:val="FP-Normal"/>
              <w:rPr>
                <w:lang w:val="en-US"/>
              </w:rPr>
            </w:pPr>
            <w:r w:rsidRPr="00ED26A1">
              <w:rPr>
                <w:lang w:val="en-US"/>
              </w:rPr>
              <w:t>Identifying signs of pests in agricultural images to assist in crop management.</w:t>
            </w:r>
          </w:p>
        </w:tc>
      </w:tr>
      <w:tr w:rsidR="007E5662" w:rsidRPr="00C9402E" w14:paraId="5A0B6E28" w14:textId="77777777" w:rsidTr="003D1767">
        <w:tc>
          <w:tcPr>
            <w:tcW w:w="2977" w:type="dxa"/>
          </w:tcPr>
          <w:p w14:paraId="32B5B186" w14:textId="0419D605" w:rsidR="007E5662" w:rsidRPr="00ED26A1" w:rsidRDefault="007E5662" w:rsidP="00E674DB">
            <w:pPr>
              <w:pStyle w:val="FP-Normal"/>
              <w:rPr>
                <w:b/>
                <w:bCs/>
                <w:lang w:val="en-US"/>
              </w:rPr>
            </w:pPr>
            <w:r w:rsidRPr="007E5662">
              <w:rPr>
                <w:b/>
                <w:bCs/>
                <w:lang w:val="en-US"/>
              </w:rPr>
              <w:t>Pre-trained Model</w:t>
            </w:r>
          </w:p>
        </w:tc>
        <w:tc>
          <w:tcPr>
            <w:tcW w:w="6093" w:type="dxa"/>
          </w:tcPr>
          <w:p w14:paraId="7F682975" w14:textId="41D1380F" w:rsidR="007E5662" w:rsidRPr="00ED26A1" w:rsidRDefault="007E5662" w:rsidP="00E674DB">
            <w:pPr>
              <w:pStyle w:val="FP-Normal"/>
              <w:rPr>
                <w:lang w:val="en-US"/>
              </w:rPr>
            </w:pPr>
            <w:r w:rsidRPr="007E5662">
              <w:rPr>
                <w:lang w:val="en-US"/>
              </w:rPr>
              <w:t>An AI model trained on a large dataset before integration into the system, enabling efficient and accurate task-specific performance.</w:t>
            </w:r>
          </w:p>
        </w:tc>
      </w:tr>
      <w:tr w:rsidR="007E5662" w:rsidRPr="00C9402E" w14:paraId="4395BDFE" w14:textId="77777777" w:rsidTr="003D1767">
        <w:tc>
          <w:tcPr>
            <w:tcW w:w="2977" w:type="dxa"/>
          </w:tcPr>
          <w:p w14:paraId="67EAAED3" w14:textId="534669E2" w:rsidR="007E5662" w:rsidRPr="007E5662" w:rsidRDefault="007E5662" w:rsidP="00E674DB">
            <w:pPr>
              <w:pStyle w:val="FP-Normal"/>
              <w:rPr>
                <w:b/>
                <w:bCs/>
                <w:lang w:val="en-US"/>
              </w:rPr>
            </w:pPr>
            <w:r w:rsidRPr="007E5662">
              <w:rPr>
                <w:b/>
                <w:bCs/>
                <w:lang w:val="en-US"/>
              </w:rPr>
              <w:t>Processing Log</w:t>
            </w:r>
          </w:p>
        </w:tc>
        <w:tc>
          <w:tcPr>
            <w:tcW w:w="6093" w:type="dxa"/>
          </w:tcPr>
          <w:p w14:paraId="3141C7AB" w14:textId="73BD6761" w:rsidR="007E5662" w:rsidRPr="007E5662" w:rsidRDefault="007E5662" w:rsidP="00E674DB">
            <w:pPr>
              <w:pStyle w:val="FP-Normal"/>
              <w:rPr>
                <w:lang w:val="en-US"/>
              </w:rPr>
            </w:pPr>
            <w:r w:rsidRPr="007E5662">
              <w:rPr>
                <w:lang w:val="en-US"/>
              </w:rPr>
              <w:t>A detailed record of the system's operations during batch processing, including successful tasks, errors, and skipped files.</w:t>
            </w:r>
          </w:p>
        </w:tc>
      </w:tr>
      <w:tr w:rsidR="00E412FC" w:rsidRPr="00C9402E" w14:paraId="41823C89" w14:textId="77777777" w:rsidTr="003D1767">
        <w:tc>
          <w:tcPr>
            <w:tcW w:w="2977" w:type="dxa"/>
          </w:tcPr>
          <w:p w14:paraId="71869AC8" w14:textId="77777777" w:rsidR="00E412FC" w:rsidRPr="00B63A84" w:rsidRDefault="00E412FC" w:rsidP="00E674DB">
            <w:pPr>
              <w:pStyle w:val="FP-Normal"/>
              <w:rPr>
                <w:b/>
                <w:bCs/>
                <w:lang w:val="en-US"/>
              </w:rPr>
            </w:pPr>
            <w:r w:rsidRPr="0055346F">
              <w:rPr>
                <w:b/>
                <w:bCs/>
                <w:lang w:val="en-US"/>
              </w:rPr>
              <w:lastRenderedPageBreak/>
              <w:t>Python</w:t>
            </w:r>
          </w:p>
        </w:tc>
        <w:tc>
          <w:tcPr>
            <w:tcW w:w="6093" w:type="dxa"/>
          </w:tcPr>
          <w:p w14:paraId="53ECE10B" w14:textId="77777777" w:rsidR="00E412FC" w:rsidRPr="00F14BF1" w:rsidRDefault="00E412FC" w:rsidP="00E674DB">
            <w:pPr>
              <w:pStyle w:val="FP-Normal"/>
              <w:rPr>
                <w:lang w:val="en-US"/>
              </w:rPr>
            </w:pPr>
            <w:r w:rsidRPr="00C61131">
              <w:rPr>
                <w:lang w:val="en-US"/>
              </w:rPr>
              <w:t>A high-level, interpreted programming language known for its readability and versatility. Used as the primary programming language for building the system due to its extensive libraries and support for machine learning and AI development.</w:t>
            </w:r>
          </w:p>
        </w:tc>
      </w:tr>
      <w:tr w:rsidR="00E412FC" w:rsidRPr="00C9402E" w14:paraId="7C705AF7" w14:textId="77777777" w:rsidTr="003D1767">
        <w:tc>
          <w:tcPr>
            <w:tcW w:w="2977" w:type="dxa"/>
          </w:tcPr>
          <w:p w14:paraId="3C592FEF" w14:textId="77777777" w:rsidR="00E412FC" w:rsidRPr="00081446" w:rsidRDefault="00E412FC" w:rsidP="00E674DB">
            <w:pPr>
              <w:pStyle w:val="FP-Normal"/>
              <w:rPr>
                <w:b/>
                <w:bCs/>
                <w:lang w:val="en-US"/>
              </w:rPr>
            </w:pPr>
            <w:r w:rsidRPr="00B61812">
              <w:rPr>
                <w:b/>
                <w:bCs/>
                <w:lang w:val="en-US"/>
              </w:rPr>
              <w:t>RGB Channel</w:t>
            </w:r>
          </w:p>
        </w:tc>
        <w:tc>
          <w:tcPr>
            <w:tcW w:w="6093" w:type="dxa"/>
          </w:tcPr>
          <w:p w14:paraId="4490A756" w14:textId="77777777" w:rsidR="00E412FC" w:rsidRPr="0048677F" w:rsidRDefault="00E412FC" w:rsidP="00E674DB">
            <w:pPr>
              <w:pStyle w:val="FP-Normal"/>
              <w:rPr>
                <w:lang w:val="en-US"/>
              </w:rPr>
            </w:pPr>
            <w:r w:rsidRPr="00B61812">
              <w:rPr>
                <w:lang w:val="en-US"/>
              </w:rPr>
              <w:t>A component of a digital image that contains color information for red (R), green (G), and blue (B). These channels are processed by the system to generate descriptions.</w:t>
            </w:r>
          </w:p>
        </w:tc>
      </w:tr>
      <w:tr w:rsidR="007E5662" w:rsidRPr="00C9402E" w14:paraId="487A8DBA" w14:textId="77777777" w:rsidTr="003D1767">
        <w:tc>
          <w:tcPr>
            <w:tcW w:w="2977" w:type="dxa"/>
          </w:tcPr>
          <w:p w14:paraId="281BCFC8" w14:textId="24008979" w:rsidR="007E5662" w:rsidRPr="00B61812" w:rsidRDefault="007E5662" w:rsidP="00E674DB">
            <w:pPr>
              <w:pStyle w:val="FP-Normal"/>
              <w:rPr>
                <w:b/>
                <w:bCs/>
                <w:lang w:val="en-US"/>
              </w:rPr>
            </w:pPr>
            <w:r w:rsidRPr="007E5662">
              <w:rPr>
                <w:b/>
                <w:bCs/>
                <w:lang w:val="en-US"/>
              </w:rPr>
              <w:t>Scalability</w:t>
            </w:r>
          </w:p>
        </w:tc>
        <w:tc>
          <w:tcPr>
            <w:tcW w:w="6093" w:type="dxa"/>
          </w:tcPr>
          <w:p w14:paraId="4DFEF144" w14:textId="7B9D5015" w:rsidR="007E5662" w:rsidRPr="00B61812" w:rsidRDefault="007E5662" w:rsidP="00E674DB">
            <w:pPr>
              <w:pStyle w:val="FP-Normal"/>
              <w:rPr>
                <w:lang w:val="en-US"/>
              </w:rPr>
            </w:pPr>
            <w:r w:rsidRPr="007E5662">
              <w:rPr>
                <w:lang w:val="en-US"/>
              </w:rPr>
              <w:t>The system's capability to adapt to increased workload, such as processing more images or integrating advanced analytical features, without degradation in performance.</w:t>
            </w:r>
          </w:p>
        </w:tc>
      </w:tr>
      <w:tr w:rsidR="00E412FC" w:rsidRPr="00C9402E" w14:paraId="19D6B879" w14:textId="77777777" w:rsidTr="003D1767">
        <w:tc>
          <w:tcPr>
            <w:tcW w:w="2977" w:type="dxa"/>
          </w:tcPr>
          <w:p w14:paraId="7D5EB5EE" w14:textId="77777777" w:rsidR="00E412FC" w:rsidRPr="00CA4E1E" w:rsidRDefault="00E412FC" w:rsidP="00E674DB">
            <w:pPr>
              <w:pStyle w:val="FP-Normal"/>
              <w:rPr>
                <w:b/>
                <w:bCs/>
                <w:lang w:val="en-US"/>
              </w:rPr>
            </w:pPr>
            <w:r w:rsidRPr="008C24B0">
              <w:rPr>
                <w:b/>
                <w:bCs/>
                <w:lang w:val="en-US"/>
              </w:rPr>
              <w:t>Scenario</w:t>
            </w:r>
          </w:p>
        </w:tc>
        <w:tc>
          <w:tcPr>
            <w:tcW w:w="6093" w:type="dxa"/>
          </w:tcPr>
          <w:p w14:paraId="35766392" w14:textId="77777777" w:rsidR="00E412FC" w:rsidRPr="00CA4E1E" w:rsidRDefault="00E412FC" w:rsidP="00E674DB">
            <w:pPr>
              <w:pStyle w:val="FP-Normal"/>
              <w:rPr>
                <w:lang w:val="en-US"/>
              </w:rPr>
            </w:pPr>
            <w:r w:rsidRPr="008C24B0">
              <w:rPr>
                <w:lang w:val="en-US"/>
              </w:rPr>
              <w:t>A detailed narrative outlining how a user interacts with the system to complete a specific use case.</w:t>
            </w:r>
          </w:p>
        </w:tc>
      </w:tr>
      <w:tr w:rsidR="00E412FC" w:rsidRPr="00C9402E" w14:paraId="5D050ED6" w14:textId="77777777" w:rsidTr="003D1767">
        <w:tc>
          <w:tcPr>
            <w:tcW w:w="2977" w:type="dxa"/>
          </w:tcPr>
          <w:p w14:paraId="5D6FCB07" w14:textId="77777777" w:rsidR="00E412FC" w:rsidRPr="00081446" w:rsidRDefault="00E412FC" w:rsidP="00E674DB">
            <w:pPr>
              <w:pStyle w:val="FP-Normal"/>
              <w:rPr>
                <w:b/>
                <w:bCs/>
                <w:lang w:val="en-US"/>
              </w:rPr>
            </w:pPr>
            <w:r w:rsidRPr="00CA4E1E">
              <w:rPr>
                <w:b/>
                <w:bCs/>
                <w:lang w:val="en-US"/>
              </w:rPr>
              <w:t>Screen Reader</w:t>
            </w:r>
          </w:p>
        </w:tc>
        <w:tc>
          <w:tcPr>
            <w:tcW w:w="6093" w:type="dxa"/>
          </w:tcPr>
          <w:p w14:paraId="24CCB9EA" w14:textId="77777777" w:rsidR="00E412FC" w:rsidRPr="0048677F" w:rsidRDefault="00E412FC" w:rsidP="00E674DB">
            <w:pPr>
              <w:pStyle w:val="FP-Normal"/>
              <w:rPr>
                <w:lang w:val="en-US"/>
              </w:rPr>
            </w:pPr>
            <w:r w:rsidRPr="00CA4E1E">
              <w:rPr>
                <w:lang w:val="en-US"/>
              </w:rPr>
              <w:t>Software that enables visually impaired or blind individuals to use computers and applications by reading the text displayed on the screen aloud.</w:t>
            </w:r>
          </w:p>
        </w:tc>
      </w:tr>
      <w:tr w:rsidR="00E412FC" w:rsidRPr="00C9402E" w14:paraId="275844D0" w14:textId="77777777" w:rsidTr="003D1767">
        <w:tc>
          <w:tcPr>
            <w:tcW w:w="2977" w:type="dxa"/>
          </w:tcPr>
          <w:p w14:paraId="261716DD" w14:textId="77777777" w:rsidR="00E412FC" w:rsidRPr="00066FF2" w:rsidRDefault="00E412FC" w:rsidP="00E674DB">
            <w:pPr>
              <w:pStyle w:val="FP-Normal"/>
              <w:rPr>
                <w:b/>
                <w:bCs/>
                <w:lang w:val="en-US"/>
              </w:rPr>
            </w:pPr>
            <w:r w:rsidRPr="00B435F8">
              <w:rPr>
                <w:b/>
                <w:bCs/>
                <w:lang w:val="en-US"/>
              </w:rPr>
              <w:t>System</w:t>
            </w:r>
          </w:p>
        </w:tc>
        <w:tc>
          <w:tcPr>
            <w:tcW w:w="6093" w:type="dxa"/>
          </w:tcPr>
          <w:p w14:paraId="5ED4DE12" w14:textId="77777777" w:rsidR="00E412FC" w:rsidRPr="00066FF2" w:rsidRDefault="00E412FC" w:rsidP="00E674DB">
            <w:pPr>
              <w:pStyle w:val="FP-Normal"/>
              <w:rPr>
                <w:lang w:val="en-US"/>
              </w:rPr>
            </w:pPr>
            <w:r w:rsidRPr="00B435F8">
              <w:rPr>
                <w:lang w:val="en-US"/>
              </w:rPr>
              <w:t>An application that integrates the language model, user interface, and image processing mechanisms, enabling the automatic generation of image descriptions.</w:t>
            </w:r>
          </w:p>
        </w:tc>
      </w:tr>
      <w:tr w:rsidR="00E412FC" w:rsidRPr="00C9402E" w14:paraId="3F8A1161" w14:textId="77777777" w:rsidTr="003D1767">
        <w:tc>
          <w:tcPr>
            <w:tcW w:w="2977" w:type="dxa"/>
          </w:tcPr>
          <w:p w14:paraId="0054A51A" w14:textId="77777777" w:rsidR="00E412FC" w:rsidRPr="00172283" w:rsidRDefault="00E412FC" w:rsidP="00E674DB">
            <w:pPr>
              <w:pStyle w:val="FP-Normal"/>
              <w:rPr>
                <w:b/>
                <w:bCs/>
                <w:lang w:val="en-US"/>
              </w:rPr>
            </w:pPr>
            <w:r w:rsidRPr="00290130">
              <w:rPr>
                <w:b/>
                <w:bCs/>
                <w:lang w:val="en-US"/>
              </w:rPr>
              <w:t>System Administrato</w:t>
            </w:r>
            <w:r>
              <w:rPr>
                <w:b/>
                <w:bCs/>
                <w:lang w:val="en-US"/>
              </w:rPr>
              <w:t>r</w:t>
            </w:r>
          </w:p>
        </w:tc>
        <w:tc>
          <w:tcPr>
            <w:tcW w:w="6093" w:type="dxa"/>
          </w:tcPr>
          <w:p w14:paraId="4A4E7923" w14:textId="77777777" w:rsidR="00E412FC" w:rsidRPr="00B83A7F" w:rsidRDefault="00E412FC" w:rsidP="00E674DB">
            <w:pPr>
              <w:pStyle w:val="FP-Normal"/>
              <w:rPr>
                <w:lang w:val="en-US"/>
              </w:rPr>
            </w:pPr>
            <w:r w:rsidRPr="00917AEC">
              <w:rPr>
                <w:lang w:val="en-US"/>
              </w:rPr>
              <w:t>A</w:t>
            </w:r>
            <w:r>
              <w:rPr>
                <w:lang w:val="en-US"/>
              </w:rPr>
              <w:t>n</w:t>
            </w:r>
            <w:r w:rsidRPr="00917AEC">
              <w:rPr>
                <w:lang w:val="en-US"/>
              </w:rPr>
              <w:t xml:space="preserve"> </w:t>
            </w:r>
            <w:r>
              <w:rPr>
                <w:lang w:val="en-US"/>
              </w:rPr>
              <w:t xml:space="preserve">advanced </w:t>
            </w:r>
            <w:r w:rsidRPr="00917AEC">
              <w:rPr>
                <w:lang w:val="en-US"/>
              </w:rPr>
              <w:t>user responsible for maintaining and managing the system, ensuring its optimal operation, updating language models</w:t>
            </w:r>
            <w:r>
              <w:rPr>
                <w:lang w:val="en-US"/>
              </w:rPr>
              <w:t>.</w:t>
            </w:r>
          </w:p>
        </w:tc>
      </w:tr>
      <w:tr w:rsidR="00E412FC" w:rsidRPr="00C9402E" w14:paraId="1F83D4B9" w14:textId="77777777" w:rsidTr="003D1767">
        <w:tc>
          <w:tcPr>
            <w:tcW w:w="2977" w:type="dxa"/>
          </w:tcPr>
          <w:p w14:paraId="2EC97A0D" w14:textId="77777777" w:rsidR="00E412FC" w:rsidRPr="00081446" w:rsidRDefault="00E412FC" w:rsidP="00132D6C">
            <w:pPr>
              <w:pStyle w:val="FP-Normal"/>
              <w:rPr>
                <w:b/>
                <w:bCs/>
                <w:lang w:val="en-US"/>
              </w:rPr>
            </w:pPr>
            <w:r w:rsidRPr="00132D6C">
              <w:rPr>
                <w:b/>
                <w:bCs/>
                <w:lang w:val="en-US"/>
              </w:rPr>
              <w:t>TensorFlow</w:t>
            </w:r>
          </w:p>
        </w:tc>
        <w:tc>
          <w:tcPr>
            <w:tcW w:w="6093" w:type="dxa"/>
          </w:tcPr>
          <w:p w14:paraId="025C06F7" w14:textId="77777777" w:rsidR="00E412FC" w:rsidRPr="0048677F" w:rsidRDefault="00E412FC" w:rsidP="00E674DB">
            <w:pPr>
              <w:pStyle w:val="FP-Normal"/>
              <w:rPr>
                <w:lang w:val="en-US"/>
              </w:rPr>
            </w:pPr>
            <w:r w:rsidRPr="00132D6C">
              <w:rPr>
                <w:lang w:val="en-US"/>
              </w:rPr>
              <w:t>An open-source machine learning framework developed by Google, used to build, train, and deploy AI models, including those used for image analysis and language processing.</w:t>
            </w:r>
          </w:p>
        </w:tc>
      </w:tr>
      <w:tr w:rsidR="00E412FC" w:rsidRPr="00C9402E" w14:paraId="135EA954" w14:textId="77777777" w:rsidTr="003D1767">
        <w:tc>
          <w:tcPr>
            <w:tcW w:w="2977" w:type="dxa"/>
          </w:tcPr>
          <w:p w14:paraId="1F849062" w14:textId="77777777" w:rsidR="00E412FC" w:rsidRPr="0055346F" w:rsidRDefault="00E412FC" w:rsidP="00E674DB">
            <w:pPr>
              <w:pStyle w:val="FP-Normal"/>
              <w:rPr>
                <w:b/>
                <w:bCs/>
                <w:lang w:val="en-US"/>
              </w:rPr>
            </w:pPr>
            <w:proofErr w:type="spellStart"/>
            <w:r w:rsidRPr="00C61131">
              <w:rPr>
                <w:b/>
                <w:bCs/>
                <w:lang w:val="en-US"/>
              </w:rPr>
              <w:t>Tkinter</w:t>
            </w:r>
            <w:proofErr w:type="spellEnd"/>
          </w:p>
        </w:tc>
        <w:tc>
          <w:tcPr>
            <w:tcW w:w="6093" w:type="dxa"/>
          </w:tcPr>
          <w:p w14:paraId="3BA3BB8B" w14:textId="77777777" w:rsidR="00E412FC" w:rsidRPr="00C61131" w:rsidRDefault="00E412FC" w:rsidP="00E674DB">
            <w:pPr>
              <w:pStyle w:val="FP-Normal"/>
              <w:rPr>
                <w:lang w:val="en-US"/>
              </w:rPr>
            </w:pPr>
            <w:r w:rsidRPr="00C571D4">
              <w:rPr>
                <w:lang w:val="en-US"/>
              </w:rPr>
              <w:t>A standard GUI (Graphical User Interface) library for Python, used to create simple and intuitive user interfaces. In this project, Tkinter is employed to build the interface that allows users to upload and manage images for analysis.</w:t>
            </w:r>
          </w:p>
        </w:tc>
      </w:tr>
      <w:tr w:rsidR="00E412FC" w:rsidRPr="00C9402E" w14:paraId="67859EB8" w14:textId="77777777" w:rsidTr="003D1767">
        <w:tc>
          <w:tcPr>
            <w:tcW w:w="2977" w:type="dxa"/>
          </w:tcPr>
          <w:p w14:paraId="3192A939" w14:textId="77777777" w:rsidR="00E412FC" w:rsidRPr="00136BBA" w:rsidRDefault="00E412FC" w:rsidP="00136BBA">
            <w:pPr>
              <w:pStyle w:val="FP-Normal"/>
              <w:rPr>
                <w:b/>
                <w:bCs/>
                <w:lang w:val="en-US"/>
              </w:rPr>
            </w:pPr>
            <w:r w:rsidRPr="004874A1">
              <w:rPr>
                <w:b/>
                <w:bCs/>
                <w:lang w:val="en-US"/>
              </w:rPr>
              <w:t>Use Case</w:t>
            </w:r>
          </w:p>
        </w:tc>
        <w:tc>
          <w:tcPr>
            <w:tcW w:w="6093" w:type="dxa"/>
          </w:tcPr>
          <w:p w14:paraId="6272C1E7" w14:textId="77777777" w:rsidR="00E412FC" w:rsidRPr="00136BBA" w:rsidRDefault="00E412FC" w:rsidP="00E674DB">
            <w:pPr>
              <w:pStyle w:val="FP-Normal"/>
              <w:rPr>
                <w:lang w:val="en-US"/>
              </w:rPr>
            </w:pPr>
            <w:r w:rsidRPr="004874A1">
              <w:rPr>
                <w:lang w:val="en-US"/>
              </w:rPr>
              <w:t>A description of how a user interacts with the system to achieve a specific goal, such as uploading images or reviewing outputs.</w:t>
            </w:r>
          </w:p>
        </w:tc>
      </w:tr>
      <w:tr w:rsidR="00E412FC" w:rsidRPr="00C9402E" w14:paraId="228C5E5C" w14:textId="77777777" w:rsidTr="003D1767">
        <w:tc>
          <w:tcPr>
            <w:tcW w:w="2977" w:type="dxa"/>
          </w:tcPr>
          <w:p w14:paraId="0C26F6F4" w14:textId="77777777" w:rsidR="00E412FC" w:rsidRPr="00B435F8" w:rsidRDefault="00E412FC" w:rsidP="00136BBA">
            <w:pPr>
              <w:pStyle w:val="FP-Normal"/>
              <w:rPr>
                <w:b/>
                <w:bCs/>
                <w:lang w:val="en-US"/>
              </w:rPr>
            </w:pPr>
            <w:r w:rsidRPr="00136BBA">
              <w:rPr>
                <w:b/>
                <w:bCs/>
                <w:lang w:val="en-US"/>
              </w:rPr>
              <w:t>User</w:t>
            </w:r>
          </w:p>
        </w:tc>
        <w:tc>
          <w:tcPr>
            <w:tcW w:w="6093" w:type="dxa"/>
          </w:tcPr>
          <w:p w14:paraId="4DDC96A7" w14:textId="77777777" w:rsidR="00E412FC" w:rsidRPr="00B435F8" w:rsidRDefault="00E412FC" w:rsidP="00E674DB">
            <w:pPr>
              <w:pStyle w:val="FP-Normal"/>
              <w:rPr>
                <w:lang w:val="en-US"/>
              </w:rPr>
            </w:pPr>
            <w:r w:rsidRPr="00136BBA">
              <w:rPr>
                <w:lang w:val="en-US"/>
              </w:rPr>
              <w:t>Any individual using the system, including farmers, agricultural specialists, and visually impaired people looking for an overview of image content.</w:t>
            </w:r>
          </w:p>
        </w:tc>
      </w:tr>
      <w:tr w:rsidR="00E412FC" w:rsidRPr="00C9402E" w14:paraId="234E03D0" w14:textId="77777777" w:rsidTr="003D1767">
        <w:tc>
          <w:tcPr>
            <w:tcW w:w="2977" w:type="dxa"/>
          </w:tcPr>
          <w:p w14:paraId="7E0CB327" w14:textId="77777777" w:rsidR="00E412FC" w:rsidRPr="00081446" w:rsidRDefault="00E412FC" w:rsidP="00E674DB">
            <w:pPr>
              <w:pStyle w:val="FP-Normal"/>
              <w:rPr>
                <w:b/>
                <w:bCs/>
                <w:lang w:val="en-US"/>
              </w:rPr>
            </w:pPr>
            <w:r w:rsidRPr="00344176">
              <w:rPr>
                <w:b/>
                <w:bCs/>
                <w:lang w:val="en-US"/>
              </w:rPr>
              <w:t>Visual Analysis</w:t>
            </w:r>
          </w:p>
        </w:tc>
        <w:tc>
          <w:tcPr>
            <w:tcW w:w="6093" w:type="dxa"/>
          </w:tcPr>
          <w:p w14:paraId="4841E72A" w14:textId="77777777" w:rsidR="00E412FC" w:rsidRPr="0048677F" w:rsidRDefault="00E412FC" w:rsidP="00E674DB">
            <w:pPr>
              <w:pStyle w:val="FP-Normal"/>
              <w:rPr>
                <w:lang w:val="en-US"/>
              </w:rPr>
            </w:pPr>
            <w:r w:rsidRPr="00344176">
              <w:rPr>
                <w:lang w:val="en-US"/>
              </w:rPr>
              <w:t>The process of understanding and interpreting the fundamental elements of an image, carried out by the language model to generate a description.</w:t>
            </w:r>
          </w:p>
        </w:tc>
      </w:tr>
      <w:tr w:rsidR="00E412FC" w:rsidRPr="00C9402E" w14:paraId="56FEB2D6" w14:textId="77777777" w:rsidTr="003D1767">
        <w:tc>
          <w:tcPr>
            <w:tcW w:w="2977" w:type="dxa"/>
          </w:tcPr>
          <w:p w14:paraId="02F4F5F8" w14:textId="77777777" w:rsidR="00E412FC" w:rsidRPr="00344176" w:rsidRDefault="00E412FC" w:rsidP="00E674DB">
            <w:pPr>
              <w:pStyle w:val="FP-Normal"/>
              <w:rPr>
                <w:b/>
                <w:bCs/>
                <w:lang w:val="en-US"/>
              </w:rPr>
            </w:pPr>
            <w:r w:rsidRPr="00541D5F">
              <w:rPr>
                <w:b/>
                <w:bCs/>
                <w:lang w:val="en-US"/>
              </w:rPr>
              <w:lastRenderedPageBreak/>
              <w:t>Visually Impaired User</w:t>
            </w:r>
          </w:p>
        </w:tc>
        <w:tc>
          <w:tcPr>
            <w:tcW w:w="6093" w:type="dxa"/>
          </w:tcPr>
          <w:p w14:paraId="0A8CCF70" w14:textId="77777777" w:rsidR="00E412FC" w:rsidRPr="00344176" w:rsidRDefault="00E412FC" w:rsidP="00E674DB">
            <w:pPr>
              <w:pStyle w:val="FP-Normal"/>
              <w:rPr>
                <w:lang w:val="en-US"/>
              </w:rPr>
            </w:pPr>
            <w:r w:rsidRPr="001E2E7C">
              <w:rPr>
                <w:lang w:val="en-US"/>
              </w:rPr>
              <w:t xml:space="preserve">A user who accesses the system’s generated descriptions through screen readers, allowing them to interpret visual data related to agriculture. </w:t>
            </w:r>
            <w:r w:rsidRPr="00CB61DD">
              <w:rPr>
                <w:lang w:val="en-US"/>
              </w:rPr>
              <w:t xml:space="preserve">Visually </w:t>
            </w:r>
            <w:r>
              <w:rPr>
                <w:lang w:val="en-US"/>
              </w:rPr>
              <w:t>i</w:t>
            </w:r>
            <w:r w:rsidRPr="00CB61DD">
              <w:rPr>
                <w:lang w:val="en-US"/>
              </w:rPr>
              <w:t xml:space="preserve">mpaired </w:t>
            </w:r>
            <w:r>
              <w:rPr>
                <w:lang w:val="en-US"/>
              </w:rPr>
              <w:t>u</w:t>
            </w:r>
            <w:r w:rsidRPr="00CB61DD">
              <w:rPr>
                <w:lang w:val="en-US"/>
              </w:rPr>
              <w:t>sers have</w:t>
            </w:r>
            <w:r w:rsidRPr="00F14BF1">
              <w:rPr>
                <w:lang w:val="en-US"/>
              </w:rPr>
              <w:t xml:space="preserve"> partial or complete loss of vision, impacting their ability to perceive visual information. The system is designed to generate screen reader-compatible descriptions to assist users with visual impairments.</w:t>
            </w:r>
          </w:p>
        </w:tc>
      </w:tr>
    </w:tbl>
    <w:p w14:paraId="193B9DF5" w14:textId="77777777" w:rsidR="00E674DB" w:rsidRPr="0048677F" w:rsidRDefault="00E674DB" w:rsidP="00E674DB">
      <w:pPr>
        <w:pStyle w:val="FP-Normal"/>
        <w:rPr>
          <w:lang w:val="en-US"/>
        </w:rPr>
      </w:pPr>
    </w:p>
    <w:p w14:paraId="35A06BAC" w14:textId="77777777" w:rsidR="001E488F" w:rsidRPr="0048677F" w:rsidRDefault="001E488F" w:rsidP="001E488F">
      <w:pPr>
        <w:pStyle w:val="FP-Normal"/>
        <w:rPr>
          <w:lang w:val="en-US"/>
        </w:rPr>
      </w:pPr>
    </w:p>
    <w:p w14:paraId="3EE5F8C6" w14:textId="0E601AD0" w:rsidR="00E674DB" w:rsidRPr="0048677F" w:rsidRDefault="00E674DB" w:rsidP="001E488F">
      <w:pPr>
        <w:pStyle w:val="FP-Normal"/>
        <w:rPr>
          <w:lang w:val="en-US"/>
        </w:rPr>
        <w:sectPr w:rsidR="00E674DB" w:rsidRPr="0048677F" w:rsidSect="003F6E83">
          <w:headerReference w:type="default" r:id="rId22"/>
          <w:footerReference w:type="default" r:id="rId23"/>
          <w:headerReference w:type="first" r:id="rId24"/>
          <w:footerReference w:type="first" r:id="rId25"/>
          <w:type w:val="continuous"/>
          <w:pgSz w:w="11906" w:h="16838"/>
          <w:pgMar w:top="1418" w:right="1418" w:bottom="1418" w:left="1418" w:header="289" w:footer="289" w:gutter="0"/>
          <w:cols w:space="708"/>
          <w:titlePg/>
          <w:docGrid w:linePitch="360"/>
        </w:sectPr>
      </w:pPr>
    </w:p>
    <w:p w14:paraId="4B42C61E" w14:textId="3D200563" w:rsidR="00CA0FE8" w:rsidRPr="0048677F" w:rsidRDefault="00CA0FE8" w:rsidP="003F6E83">
      <w:pPr>
        <w:pStyle w:val="FP-Normal-Subsection"/>
        <w:ind w:left="0"/>
        <w:rPr>
          <w:rFonts w:ascii="Times New Roman" w:hAnsi="Times New Roman" w:cs="Times New Roman"/>
          <w:lang w:val="en-US"/>
        </w:rPr>
      </w:pPr>
    </w:p>
    <w:sectPr w:rsidR="00CA0FE8" w:rsidRPr="0048677F" w:rsidSect="003F6E83">
      <w:headerReference w:type="default" r:id="rId26"/>
      <w:type w:val="continuous"/>
      <w:pgSz w:w="11906" w:h="16838" w:code="9"/>
      <w:pgMar w:top="1152" w:right="1152" w:bottom="1152" w:left="1152" w:header="288" w:footer="28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Kacper Sikorski" w:date="2024-12-16T08:46:00Z" w:initials="KS">
    <w:p w14:paraId="17FE9FD0" w14:textId="77777777" w:rsidR="009A0623" w:rsidRDefault="009A0623" w:rsidP="009A0623">
      <w:pPr>
        <w:pStyle w:val="Tekstkomentarza"/>
      </w:pPr>
      <w:r>
        <w:rPr>
          <w:rStyle w:val="Odwoaniedokomentarza"/>
        </w:rPr>
        <w:annotationRef/>
      </w:r>
      <w:r>
        <w:t>Zaimplementować parę testów jednostkowych i potem skupić się na tym testowaniu Outputu LLM</w:t>
      </w:r>
    </w:p>
  </w:comment>
  <w:comment w:id="50" w:author="Kacper Sikorski" w:date="2024-12-16T08:40:00Z" w:initials="KS">
    <w:p w14:paraId="6D8FB2DB" w14:textId="187DC55E" w:rsidR="008271D3" w:rsidRDefault="008271D3" w:rsidP="008271D3">
      <w:pPr>
        <w:pStyle w:val="Tekstkomentarza"/>
      </w:pPr>
      <w:r>
        <w:rPr>
          <w:rStyle w:val="Odwoaniedokomentarza"/>
        </w:rPr>
        <w:annotationRef/>
      </w:r>
      <w:r>
        <w:t>Dopisać dane wejściowe dla testów jednostkowych</w:t>
      </w:r>
    </w:p>
  </w:comment>
  <w:comment w:id="59" w:author="Kacper Sikorski" w:date="2024-12-16T08:42:00Z" w:initials="KS">
    <w:p w14:paraId="1EDC0299" w14:textId="77777777" w:rsidR="00644BD0" w:rsidRDefault="00644BD0" w:rsidP="00644BD0">
      <w:pPr>
        <w:pStyle w:val="Tekstkomentarza"/>
      </w:pPr>
      <w:r>
        <w:rPr>
          <w:rStyle w:val="Odwoaniedokomentarza"/>
        </w:rPr>
        <w:annotationRef/>
      </w:r>
      <w:r>
        <w:t>To jest najważniejszy test w tym całym dokumencie który TRZEBA zrobić</w:t>
      </w:r>
    </w:p>
  </w:comment>
  <w:comment w:id="60" w:author="Kacper Sikorski" w:date="2024-12-16T08:41:00Z" w:initials="KS">
    <w:p w14:paraId="44E4DA07" w14:textId="77777777" w:rsidR="00593D61" w:rsidRDefault="001D2464" w:rsidP="00593D61">
      <w:pPr>
        <w:pStyle w:val="Tekstkomentarza"/>
      </w:pPr>
      <w:r>
        <w:rPr>
          <w:rStyle w:val="Odwoaniedokomentarza"/>
        </w:rPr>
        <w:annotationRef/>
      </w:r>
      <w:r w:rsidR="00593D61">
        <w:t>To sprawdzić najlepiej będzie chyba w sposób ankiety wśród osób trzecich na jakimś MS Forms czy coś</w:t>
      </w:r>
    </w:p>
  </w:comment>
  <w:comment w:id="68" w:author="Kacper Sikorski" w:date="2024-12-16T08:40:00Z" w:initials="KS">
    <w:p w14:paraId="4F5BCD4E" w14:textId="3B0498BF" w:rsidR="008271D3" w:rsidRDefault="008271D3" w:rsidP="008271D3">
      <w:pPr>
        <w:pStyle w:val="Tekstkomentarza"/>
      </w:pPr>
      <w:r>
        <w:rPr>
          <w:rStyle w:val="Odwoaniedokomentarza"/>
        </w:rPr>
        <w:annotationRef/>
      </w:r>
      <w:r>
        <w:t>Dorobić testy interfejsów czy wszystko współpracuje dobrze ze sobą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E9FD0" w15:done="1"/>
  <w15:commentEx w15:paraId="6D8FB2DB" w15:done="1"/>
  <w15:commentEx w15:paraId="1EDC0299" w15:done="1"/>
  <w15:commentEx w15:paraId="44E4DA07" w15:done="1"/>
  <w15:commentEx w15:paraId="4F5BCD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EC1B35" w16cex:dateUtc="2024-12-16T07:46:00Z"/>
  <w16cex:commentExtensible w16cex:durableId="6C34435D" w16cex:dateUtc="2024-12-16T07:40:00Z"/>
  <w16cex:commentExtensible w16cex:durableId="5B01B37C" w16cex:dateUtc="2024-12-16T07:42:00Z"/>
  <w16cex:commentExtensible w16cex:durableId="026BCC3F" w16cex:dateUtc="2024-12-16T07:41:00Z"/>
  <w16cex:commentExtensible w16cex:durableId="584DBDD6" w16cex:dateUtc="2024-12-16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E9FD0" w16cid:durableId="13EC1B35"/>
  <w16cid:commentId w16cid:paraId="6D8FB2DB" w16cid:durableId="6C34435D"/>
  <w16cid:commentId w16cid:paraId="1EDC0299" w16cid:durableId="5B01B37C"/>
  <w16cid:commentId w16cid:paraId="44E4DA07" w16cid:durableId="026BCC3F"/>
  <w16cid:commentId w16cid:paraId="4F5BCD4E" w16cid:durableId="584DB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A64B" w14:textId="77777777" w:rsidR="00F33625" w:rsidRDefault="00F33625" w:rsidP="00800195">
      <w:pPr>
        <w:spacing w:after="0" w:line="240" w:lineRule="auto"/>
      </w:pPr>
      <w:r>
        <w:separator/>
      </w:r>
    </w:p>
    <w:p w14:paraId="764B3D98" w14:textId="77777777" w:rsidR="00F33625" w:rsidRDefault="00F33625"/>
  </w:endnote>
  <w:endnote w:type="continuationSeparator" w:id="0">
    <w:p w14:paraId="371E2CD8" w14:textId="77777777" w:rsidR="00F33625" w:rsidRDefault="00F33625" w:rsidP="00800195">
      <w:pPr>
        <w:spacing w:after="0" w:line="240" w:lineRule="auto"/>
      </w:pPr>
      <w:r>
        <w:continuationSeparator/>
      </w:r>
    </w:p>
    <w:p w14:paraId="1BAB2A0C" w14:textId="77777777" w:rsidR="00F33625" w:rsidRDefault="00F33625"/>
  </w:endnote>
  <w:endnote w:type="continuationNotice" w:id="1">
    <w:p w14:paraId="032146E2" w14:textId="77777777" w:rsidR="00F33625" w:rsidRDefault="00F33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T Sans">
    <w:charset w:val="EE"/>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77C5C" w14:textId="434A5747" w:rsidR="00E050E1" w:rsidRDefault="00E050E1" w:rsidP="00F36869">
    <w:pPr>
      <w:pStyle w:val="Stopka"/>
      <w:jc w:val="center"/>
    </w:pPr>
    <w:r>
      <w:rPr>
        <w:noProof/>
      </w:rPr>
      <mc:AlternateContent>
        <mc:Choice Requires="wps">
          <w:drawing>
            <wp:anchor distT="0" distB="0" distL="114300" distR="114300" simplePos="0" relativeHeight="251658241" behindDoc="0" locked="0" layoutInCell="1" allowOverlap="1" wp14:anchorId="3F0F64CA" wp14:editId="160322C0">
              <wp:simplePos x="0" y="0"/>
              <wp:positionH relativeFrom="rightMargin">
                <wp:posOffset>934607</wp:posOffset>
              </wp:positionH>
              <wp:positionV relativeFrom="bottomMargin">
                <wp:posOffset>-2247686</wp:posOffset>
              </wp:positionV>
              <wp:extent cx="2258568" cy="566928"/>
              <wp:effectExtent l="0" t="0" r="8890" b="5080"/>
              <wp:wrapNone/>
              <wp:docPr id="4" name="Text Box 4"/>
              <wp:cNvGraphicFramePr/>
              <a:graphic xmlns:a="http://schemas.openxmlformats.org/drawingml/2006/main">
                <a:graphicData uri="http://schemas.microsoft.com/office/word/2010/wordprocessingShape">
                  <wps:wsp>
                    <wps:cNvSpPr txBox="1"/>
                    <wps:spPr>
                      <a:xfrm>
                        <a:off x="0" y="0"/>
                        <a:ext cx="2258568" cy="566928"/>
                      </a:xfrm>
                      <a:prstGeom prst="rect">
                        <a:avLst/>
                      </a:prstGeom>
                      <a:solidFill>
                        <a:schemeClr val="lt1"/>
                      </a:solidFill>
                      <a:ln w="6350">
                        <a:noFill/>
                      </a:ln>
                    </wps:spPr>
                    <wps:txbx>
                      <w:txbxContent>
                        <w:p w14:paraId="5B7645F0" w14:textId="77777777" w:rsidR="00E050E1" w:rsidRPr="004415F5" w:rsidRDefault="00E050E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F64CA" id="_x0000_t202" coordsize="21600,21600" o:spt="202" path="m,l,21600r21600,l21600,xe">
              <v:stroke joinstyle="miter"/>
              <v:path gradientshapeok="t" o:connecttype="rect"/>
            </v:shapetype>
            <v:shape id="Text Box 4" o:spid="_x0000_s1026" type="#_x0000_t202" style="position:absolute;left:0;text-align:left;margin-left:73.6pt;margin-top:-177pt;width:177.85pt;height:44.6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" fillcolor="white [3201]" stroked="f" strokeweight=".5pt">
              <v:textbox>
                <w:txbxContent>
                  <w:p w14:paraId="5B7645F0" w14:textId="77777777" w:rsidR="00E050E1" w:rsidRPr="004415F5" w:rsidRDefault="00E050E1">
                    <w:pPr>
                      <w:rPr>
                        <w:lang w:val="en-GB"/>
                      </w:rPr>
                    </w:pPr>
                  </w:p>
                </w:txbxContent>
              </v:textbox>
              <w10:wrap anchorx="margin" anchory="margin"/>
            </v:shape>
          </w:pict>
        </mc:Fallback>
      </mc:AlternateContent>
    </w:r>
    <w:r>
      <w:ptab w:relativeTo="margin" w:alignment="left" w:leader="none"/>
    </w:r>
    <w:r>
      <w:ptab w:relativeTo="margin" w:alignment="left" w:leader="none"/>
    </w:r>
    <w:r>
      <w:ptab w:relativeTo="margin" w:alignment="lef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FD28C" w14:textId="0B1A26A7" w:rsidR="00E050E1" w:rsidRPr="0093076F" w:rsidRDefault="00E050E1" w:rsidP="00FD6150">
    <w:pPr>
      <w:pStyle w:val="FP-Footer"/>
      <w:jc w:val="left"/>
    </w:pPr>
    <w:r>
      <w:rPr>
        <w:noProof/>
        <w:lang w:val="pl-PL"/>
      </w:rPr>
      <mc:AlternateContent>
        <mc:Choice Requires="wps">
          <w:drawing>
            <wp:anchor distT="0" distB="0" distL="114300" distR="114300" simplePos="0" relativeHeight="251658240" behindDoc="0" locked="0" layoutInCell="1" allowOverlap="1" wp14:anchorId="53212401" wp14:editId="0549976F">
              <wp:simplePos x="0" y="0"/>
              <wp:positionH relativeFrom="column">
                <wp:posOffset>-229870</wp:posOffset>
              </wp:positionH>
              <wp:positionV relativeFrom="paragraph">
                <wp:posOffset>664769</wp:posOffset>
              </wp:positionV>
              <wp:extent cx="0" cy="6553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xmlns:w16du="http://schemas.microsoft.com/office/word/2023/wordml/word16du">
          <w:pict>
            <v:line id="Straight Connector 14"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18.1pt,52.35pt" to="-18.1pt,103.95pt" w14:anchorId="14B23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2B6F" w14:textId="77777777" w:rsidR="00F33625" w:rsidRDefault="00F33625" w:rsidP="00800195">
      <w:pPr>
        <w:spacing w:after="0" w:line="240" w:lineRule="auto"/>
      </w:pPr>
      <w:r>
        <w:separator/>
      </w:r>
    </w:p>
    <w:p w14:paraId="7959335D" w14:textId="77777777" w:rsidR="00F33625" w:rsidRDefault="00F33625"/>
  </w:footnote>
  <w:footnote w:type="continuationSeparator" w:id="0">
    <w:p w14:paraId="1F067D9D" w14:textId="77777777" w:rsidR="00F33625" w:rsidRDefault="00F33625" w:rsidP="00800195">
      <w:pPr>
        <w:spacing w:after="0" w:line="240" w:lineRule="auto"/>
      </w:pPr>
      <w:r>
        <w:continuationSeparator/>
      </w:r>
    </w:p>
    <w:p w14:paraId="570DA4DC" w14:textId="77777777" w:rsidR="00F33625" w:rsidRDefault="00F33625"/>
  </w:footnote>
  <w:footnote w:type="continuationNotice" w:id="1">
    <w:p w14:paraId="0FF217C4" w14:textId="77777777" w:rsidR="00F33625" w:rsidRDefault="00F336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CCFA" w14:textId="4AECB03C" w:rsidR="00E050E1" w:rsidRPr="009E4DEB" w:rsidRDefault="00E050E1" w:rsidP="00FD6150">
    <w:pPr>
      <w:pStyle w:val="FP-Header"/>
      <w:tabs>
        <w:tab w:val="left" w:pos="1650"/>
      </w:tabs>
    </w:pPr>
    <w:r w:rsidRPr="00A96D9D">
      <w:rPr>
        <w:noProof/>
        <w:lang w:val="pl-PL"/>
      </w:rPr>
      <w:drawing>
        <wp:anchor distT="0" distB="0" distL="114300" distR="114300" simplePos="0" relativeHeight="251658246" behindDoc="1" locked="0" layoutInCell="1" allowOverlap="1" wp14:anchorId="75AC4DBC" wp14:editId="3ED243A7">
          <wp:simplePos x="0" y="0"/>
          <wp:positionH relativeFrom="page">
            <wp:posOffset>5085080</wp:posOffset>
          </wp:positionH>
          <wp:positionV relativeFrom="paragraph">
            <wp:posOffset>-3265805</wp:posOffset>
          </wp:positionV>
          <wp:extent cx="1778000" cy="889000"/>
          <wp:effectExtent l="0" t="0" r="0" b="6350"/>
          <wp:wrapTight wrapText="bothSides">
            <wp:wrapPolygon edited="0">
              <wp:start x="0" y="0"/>
              <wp:lineTo x="0" y="20829"/>
              <wp:lineTo x="231" y="21291"/>
              <wp:lineTo x="21291" y="21291"/>
              <wp:lineTo x="21291" y="0"/>
              <wp:lineTo x="0" y="0"/>
            </wp:wrapPolygon>
          </wp:wrapTight>
          <wp:docPr id="1772783479" name="Picture 16">
            <a:extLst xmlns:a="http://schemas.openxmlformats.org/drawingml/2006/main">
              <a:ext uri="{FF2B5EF4-FFF2-40B4-BE49-F238E27FC236}">
                <a16:creationId xmlns:a16="http://schemas.microsoft.com/office/drawing/2014/main" id="{70F39D2C-7936-4088-B26B-4BB0F5867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a:extLst>
                      <a:ext uri="{FF2B5EF4-FFF2-40B4-BE49-F238E27FC236}">
                        <a16:creationId xmlns:a16="http://schemas.microsoft.com/office/drawing/2014/main" id="{70F39D2C-7936-4088-B26B-4BB0F5867F3F}"/>
                      </a:ext>
                    </a:extLst>
                  </pic:cNvPr>
                  <pic:cNvPicPr>
                    <a:picLocks noChangeAspect="1"/>
                  </pic:cNvPicPr>
                </pic:nvPicPr>
                <pic:blipFill rotWithShape="1">
                  <a:blip r:embed="rId1">
                    <a:extLst>
                      <a:ext uri="{28A0092B-C50C-407E-A947-70E740481C1C}">
                        <a14:useLocalDpi xmlns:a14="http://schemas.microsoft.com/office/drawing/2010/main" val="0"/>
                      </a:ext>
                    </a:extLst>
                  </a:blip>
                  <a:srcRect l="79972" t="66982" r="5462" b="20052"/>
                  <a:stretch/>
                </pic:blipFill>
                <pic:spPr bwMode="auto">
                  <a:xfrm>
                    <a:off x="0" y="0"/>
                    <a:ext cx="177800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072D3F28" wp14:editId="7531D259">
              <wp:simplePos x="0" y="0"/>
              <wp:positionH relativeFrom="column">
                <wp:posOffset>-900430</wp:posOffset>
              </wp:positionH>
              <wp:positionV relativeFrom="paragraph">
                <wp:posOffset>-183515</wp:posOffset>
              </wp:positionV>
              <wp:extent cx="5715" cy="10700385"/>
              <wp:effectExtent l="0" t="0" r="32385" b="24765"/>
              <wp:wrapNone/>
              <wp:docPr id="16" name="Straight Connector 16"/>
              <wp:cNvGraphicFramePr/>
              <a:graphic xmlns:a="http://schemas.openxmlformats.org/drawingml/2006/main">
                <a:graphicData uri="http://schemas.microsoft.com/office/word/2010/wordprocessingShape">
                  <wps:wsp>
                    <wps:cNvCnPr/>
                    <wps:spPr>
                      <a:xfrm>
                        <a:off x="0" y="0"/>
                        <a:ext cx="5715" cy="1070038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xmlns:w16du="http://schemas.microsoft.com/office/word/2023/wordml/word16du">
          <w:pict>
            <v:line id="Straight Connector 1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d8d8d8 [2732]" from="-70.9pt,-14.45pt" to="-70.45pt,828.1pt" w14:anchorId="1C43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"/>
          </w:pict>
        </mc:Fallback>
      </mc:AlternateContent>
    </w:r>
    <w:r w:rsidRPr="00A96D9D">
      <w:rPr>
        <w:noProof/>
        <w:lang w:val="pl-PL"/>
      </w:rPr>
      <w:drawing>
        <wp:anchor distT="0" distB="0" distL="114300" distR="114300" simplePos="0" relativeHeight="251658244" behindDoc="1" locked="0" layoutInCell="1" allowOverlap="1" wp14:anchorId="3C78D7A8" wp14:editId="4123CDDB">
          <wp:simplePos x="0" y="0"/>
          <wp:positionH relativeFrom="page">
            <wp:posOffset>5381820</wp:posOffset>
          </wp:positionH>
          <wp:positionV relativeFrom="paragraph">
            <wp:posOffset>-3189693</wp:posOffset>
          </wp:positionV>
          <wp:extent cx="1778000" cy="1718945"/>
          <wp:effectExtent l="0" t="0" r="0" b="0"/>
          <wp:wrapTight wrapText="bothSides">
            <wp:wrapPolygon edited="0">
              <wp:start x="0" y="0"/>
              <wp:lineTo x="0" y="21305"/>
              <wp:lineTo x="463" y="21305"/>
              <wp:lineTo x="21291" y="21305"/>
              <wp:lineTo x="21291" y="15799"/>
              <wp:lineTo x="20829" y="15320"/>
              <wp:lineTo x="21291" y="14602"/>
              <wp:lineTo x="21291" y="479"/>
              <wp:lineTo x="20829" y="0"/>
              <wp:lineTo x="0" y="0"/>
            </wp:wrapPolygon>
          </wp:wrapTight>
          <wp:docPr id="1266404341" name="Picture 16">
            <a:extLst xmlns:a="http://schemas.openxmlformats.org/drawingml/2006/main">
              <a:ext uri="{FF2B5EF4-FFF2-40B4-BE49-F238E27FC236}">
                <a16:creationId xmlns:a16="http://schemas.microsoft.com/office/drawing/2014/main" id="{70F39D2C-7936-4088-B26B-4BB0F5867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a:extLst>
                      <a:ext uri="{FF2B5EF4-FFF2-40B4-BE49-F238E27FC236}">
                        <a16:creationId xmlns:a16="http://schemas.microsoft.com/office/drawing/2014/main" id="{70F39D2C-7936-4088-B26B-4BB0F5867F3F}"/>
                      </a:ext>
                    </a:extLst>
                  </pic:cNvPr>
                  <pic:cNvPicPr>
                    <a:picLocks noChangeAspect="1"/>
                  </pic:cNvPicPr>
                </pic:nvPicPr>
                <pic:blipFill rotWithShape="1">
                  <a:blip r:embed="rId1">
                    <a:extLst>
                      <a:ext uri="{28A0092B-C50C-407E-A947-70E740481C1C}">
                        <a14:useLocalDpi xmlns:a14="http://schemas.microsoft.com/office/drawing/2010/main" val="0"/>
                      </a:ext>
                    </a:extLst>
                  </a:blip>
                  <a:srcRect l="85434" t="74669" b="261"/>
                  <a:stretch/>
                </pic:blipFill>
                <pic:spPr bwMode="auto">
                  <a:xfrm>
                    <a:off x="0" y="0"/>
                    <a:ext cx="1778000" cy="1718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C038" w14:textId="125A035B" w:rsidR="00E050E1" w:rsidRDefault="00E050E1">
    <w:pPr>
      <w:pStyle w:val="Nagwek"/>
    </w:pPr>
  </w:p>
  <w:p w14:paraId="2D0DCF6A" w14:textId="223F64FF" w:rsidR="00E050E1" w:rsidRDefault="00E050E1">
    <w:pPr>
      <w:pStyle w:val="Nagwek"/>
    </w:pPr>
  </w:p>
  <w:p w14:paraId="3FA97200" w14:textId="1F53B87C" w:rsidR="00E050E1" w:rsidRDefault="00E050E1">
    <w:pPr>
      <w:pStyle w:val="Nagwek"/>
    </w:pPr>
  </w:p>
  <w:p w14:paraId="3D10C61D" w14:textId="1472A9F9" w:rsidR="00E050E1" w:rsidRDefault="00E050E1">
    <w:pPr>
      <w:pStyle w:val="Nagwek"/>
    </w:pPr>
  </w:p>
  <w:p w14:paraId="139C7C0E" w14:textId="5C552EF7" w:rsidR="00E050E1" w:rsidRDefault="00E050E1" w:rsidP="007D09D6">
    <w:pPr>
      <w:pStyle w:val="Nagwek"/>
      <w:tabs>
        <w:tab w:val="clear" w:pos="4536"/>
        <w:tab w:val="clear" w:pos="9072"/>
        <w:tab w:val="left" w:pos="1884"/>
      </w:tabs>
    </w:pPr>
    <w:r>
      <w:tab/>
    </w:r>
  </w:p>
  <w:p w14:paraId="023CB810" w14:textId="185E88D2" w:rsidR="00E050E1" w:rsidRDefault="00E050E1" w:rsidP="007D09D6">
    <w:pPr>
      <w:pStyle w:val="Nagwek"/>
      <w:tabs>
        <w:tab w:val="clear" w:pos="4536"/>
        <w:tab w:val="clear" w:pos="9072"/>
        <w:tab w:val="left" w:pos="3264"/>
      </w:tabs>
    </w:pPr>
    <w:r>
      <w:tab/>
    </w:r>
  </w:p>
  <w:p w14:paraId="6CB1E6AF" w14:textId="32B8D399" w:rsidR="00E050E1" w:rsidRDefault="00E050E1">
    <w:pPr>
      <w:pStyle w:val="Nagwek"/>
    </w:pPr>
  </w:p>
  <w:p w14:paraId="7B0A3478" w14:textId="069975A1" w:rsidR="00E050E1" w:rsidRDefault="00E050E1">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7741" w14:textId="3B09605A" w:rsidR="00E050E1" w:rsidRPr="009E4DEB" w:rsidRDefault="00E050E1" w:rsidP="00FD6150">
    <w:pPr>
      <w:pStyle w:val="FP-Header"/>
      <w:tabs>
        <w:tab w:val="left" w:pos="1650"/>
      </w:tabs>
    </w:pPr>
    <w:r w:rsidRPr="00A96D9D">
      <w:rPr>
        <w:noProof/>
        <w:lang w:val="pl-PL"/>
      </w:rPr>
      <w:drawing>
        <wp:anchor distT="0" distB="0" distL="114300" distR="114300" simplePos="0" relativeHeight="251658247" behindDoc="1" locked="0" layoutInCell="1" allowOverlap="1" wp14:anchorId="7A01AD5D" wp14:editId="53897316">
          <wp:simplePos x="0" y="0"/>
          <wp:positionH relativeFrom="page">
            <wp:posOffset>7556500</wp:posOffset>
          </wp:positionH>
          <wp:positionV relativeFrom="paragraph">
            <wp:posOffset>-4012565</wp:posOffset>
          </wp:positionV>
          <wp:extent cx="1778000" cy="889000"/>
          <wp:effectExtent l="0" t="0" r="0" b="6350"/>
          <wp:wrapThrough wrapText="bothSides">
            <wp:wrapPolygon edited="0">
              <wp:start x="0" y="0"/>
              <wp:lineTo x="0" y="20829"/>
              <wp:lineTo x="231" y="21291"/>
              <wp:lineTo x="21291" y="21291"/>
              <wp:lineTo x="21291" y="0"/>
              <wp:lineTo x="0" y="0"/>
            </wp:wrapPolygon>
          </wp:wrapThrough>
          <wp:docPr id="57" name="Picture 16">
            <a:extLst xmlns:a="http://schemas.openxmlformats.org/drawingml/2006/main">
              <a:ext uri="{FF2B5EF4-FFF2-40B4-BE49-F238E27FC236}">
                <a16:creationId xmlns:a16="http://schemas.microsoft.com/office/drawing/2014/main" id="{70F39D2C-7936-4088-B26B-4BB0F5867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a:extLst>
                      <a:ext uri="{FF2B5EF4-FFF2-40B4-BE49-F238E27FC236}">
                        <a16:creationId xmlns:a16="http://schemas.microsoft.com/office/drawing/2014/main" id="{70F39D2C-7936-4088-B26B-4BB0F5867F3F}"/>
                      </a:ext>
                    </a:extLst>
                  </pic:cNvPr>
                  <pic:cNvPicPr>
                    <a:picLocks noChangeAspect="1"/>
                  </pic:cNvPicPr>
                </pic:nvPicPr>
                <pic:blipFill rotWithShape="1">
                  <a:blip r:embed="rId1">
                    <a:extLst>
                      <a:ext uri="{28A0092B-C50C-407E-A947-70E740481C1C}">
                        <a14:useLocalDpi xmlns:a14="http://schemas.microsoft.com/office/drawing/2010/main" val="0"/>
                      </a:ext>
                    </a:extLst>
                  </a:blip>
                  <a:srcRect l="79972" t="66982" r="5462" b="20052"/>
                  <a:stretch/>
                </pic:blipFill>
                <pic:spPr bwMode="auto">
                  <a:xfrm>
                    <a:off x="0" y="0"/>
                    <a:ext cx="1778000" cy="88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157F7885" wp14:editId="563F50F2">
          <wp:simplePos x="0" y="0"/>
          <wp:positionH relativeFrom="page">
            <wp:posOffset>0</wp:posOffset>
          </wp:positionH>
          <wp:positionV relativeFrom="paragraph">
            <wp:posOffset>-164773</wp:posOffset>
          </wp:positionV>
          <wp:extent cx="685800" cy="8549640"/>
          <wp:effectExtent l="0" t="0" r="0" b="3810"/>
          <wp:wrapThrough wrapText="bothSides">
            <wp:wrapPolygon edited="0">
              <wp:start x="0" y="0"/>
              <wp:lineTo x="0" y="21561"/>
              <wp:lineTo x="21000" y="21561"/>
              <wp:lineTo x="21000" y="0"/>
              <wp:lineTo x="0" y="0"/>
            </wp:wrapPolygon>
          </wp:wrapThrough>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8549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T Sans" w:hAnsi="PT Sans"/>
        <w:noProof/>
        <w:sz w:val="20"/>
        <w:lang w:val="pl-PL"/>
      </w:rPr>
      <w:drawing>
        <wp:anchor distT="0" distB="0" distL="114300" distR="114300" simplePos="0" relativeHeight="251658242" behindDoc="0" locked="0" layoutInCell="1" allowOverlap="1" wp14:anchorId="2401C22A" wp14:editId="5571C898">
          <wp:simplePos x="0" y="0"/>
          <wp:positionH relativeFrom="page">
            <wp:align>left</wp:align>
          </wp:positionH>
          <wp:positionV relativeFrom="paragraph">
            <wp:posOffset>-165100</wp:posOffset>
          </wp:positionV>
          <wp:extent cx="664447" cy="7523608"/>
          <wp:effectExtent l="0" t="0" r="2540" b="1270"/>
          <wp:wrapNone/>
          <wp:docPr id="59"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P_doc_bg_3.png"/>
                  <pic:cNvPicPr/>
                </pic:nvPicPr>
                <pic:blipFill>
                  <a:blip r:embed="rId3"/>
                  <a:stretch>
                    <a:fillRect/>
                  </a:stretch>
                </pic:blipFill>
                <pic:spPr>
                  <a:xfrm>
                    <a:off x="0" y="0"/>
                    <a:ext cx="664447" cy="752360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7D6E602"/>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06266AA"/>
    <w:multiLevelType w:val="hybridMultilevel"/>
    <w:tmpl w:val="DA161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192185"/>
    <w:multiLevelType w:val="hybridMultilevel"/>
    <w:tmpl w:val="F0F20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2074A9"/>
    <w:multiLevelType w:val="multilevel"/>
    <w:tmpl w:val="A5064C30"/>
    <w:lvl w:ilvl="0">
      <w:start w:val="1"/>
      <w:numFmt w:val="decimal"/>
      <w:pStyle w:val="FP-List-Numb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2A278EB"/>
    <w:multiLevelType w:val="hybridMultilevel"/>
    <w:tmpl w:val="DA161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7A60D9"/>
    <w:multiLevelType w:val="hybridMultilevel"/>
    <w:tmpl w:val="570272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87A43C0"/>
    <w:multiLevelType w:val="hybridMultilevel"/>
    <w:tmpl w:val="4162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93CCD"/>
    <w:multiLevelType w:val="multilevel"/>
    <w:tmpl w:val="72440B94"/>
    <w:lvl w:ilvl="0">
      <w:start w:val="1"/>
      <w:numFmt w:val="bullet"/>
      <w:pStyle w:val="FP-List-Bullet"/>
      <w:lvlText w:val=""/>
      <w:lvlJc w:val="left"/>
      <w:pPr>
        <w:ind w:left="1069" w:hanging="360"/>
      </w:pPr>
      <w:rPr>
        <w:rFonts w:ascii="Wingdings 2" w:hAnsi="Wingdings 2" w:hint="default"/>
        <w:caps w:val="0"/>
        <w:strike w:val="0"/>
        <w:dstrike w:val="0"/>
        <w:vanish w:val="0"/>
        <w:color w:val="00B0F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4E3D4D"/>
    <w:multiLevelType w:val="multilevel"/>
    <w:tmpl w:val="4C6E67CC"/>
    <w:lvl w:ilvl="0">
      <w:start w:val="1"/>
      <w:numFmt w:val="decimal"/>
      <w:lvlText w:val="%1."/>
      <w:lvlJc w:val="left"/>
      <w:pPr>
        <w:ind w:left="1069" w:hanging="360"/>
      </w:pPr>
      <w:rPr>
        <w:rFonts w:hint="default"/>
        <w:caps w:val="0"/>
        <w:strike w:val="0"/>
        <w:dstrike w:val="0"/>
        <w:vanish w:val="0"/>
        <w:color w:val="00B0F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F4507B2"/>
    <w:multiLevelType w:val="multilevel"/>
    <w:tmpl w:val="D54C75C8"/>
    <w:lvl w:ilvl="0">
      <w:start w:val="1"/>
      <w:numFmt w:val="decimal"/>
      <w:lvlText w:val="%1."/>
      <w:lvlJc w:val="left"/>
      <w:pPr>
        <w:ind w:left="1069" w:hanging="360"/>
      </w:pPr>
      <w:rPr>
        <w:rFonts w:hint="default"/>
        <w:caps w:val="0"/>
        <w:strike w:val="0"/>
        <w:dstrike w:val="0"/>
        <w:vanish w:val="0"/>
        <w:color w:val="00B0F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3322542"/>
    <w:multiLevelType w:val="hybridMultilevel"/>
    <w:tmpl w:val="070009B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20751C"/>
    <w:multiLevelType w:val="hybridMultilevel"/>
    <w:tmpl w:val="44D03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792FF2"/>
    <w:multiLevelType w:val="hybridMultilevel"/>
    <w:tmpl w:val="85A0B63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E2A571B"/>
    <w:multiLevelType w:val="hybridMultilevel"/>
    <w:tmpl w:val="F18C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C156C"/>
    <w:multiLevelType w:val="hybridMultilevel"/>
    <w:tmpl w:val="EFF8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A08F8"/>
    <w:multiLevelType w:val="multilevel"/>
    <w:tmpl w:val="CA025994"/>
    <w:lvl w:ilvl="0">
      <w:start w:val="1"/>
      <w:numFmt w:val="decimal"/>
      <w:pStyle w:val="FP-Heading1"/>
      <w:lvlText w:val="%1."/>
      <w:lvlJc w:val="left"/>
      <w:pPr>
        <w:ind w:left="4470" w:hanging="360"/>
      </w:pPr>
      <w:rPr>
        <w:rFonts w:hint="default"/>
      </w:rPr>
    </w:lvl>
    <w:lvl w:ilvl="1">
      <w:start w:val="1"/>
      <w:numFmt w:val="decimal"/>
      <w:pStyle w:val="FP-Heading21"/>
      <w:lvlText w:val="%1.%2."/>
      <w:lvlJc w:val="left"/>
      <w:pPr>
        <w:ind w:left="144" w:firstLine="0"/>
      </w:pPr>
      <w:rPr>
        <w:rFonts w:hint="default"/>
      </w:rPr>
    </w:lvl>
    <w:lvl w:ilvl="2">
      <w:start w:val="1"/>
      <w:numFmt w:val="decimal"/>
      <w:pStyle w:val="FP-Heading3"/>
      <w:lvlText w:val="%1.%2.%3."/>
      <w:lvlJc w:val="left"/>
      <w:pPr>
        <w:ind w:left="1224" w:hanging="504"/>
      </w:pPr>
      <w:rPr>
        <w:rFonts w:hint="default"/>
      </w:rPr>
    </w:lvl>
    <w:lvl w:ilvl="3">
      <w:start w:val="1"/>
      <w:numFmt w:val="decimal"/>
      <w:pStyle w:val="FP-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52567B"/>
    <w:multiLevelType w:val="hybridMultilevel"/>
    <w:tmpl w:val="1C0A320A"/>
    <w:lvl w:ilvl="0" w:tplc="53429678">
      <w:start w:val="1"/>
      <w:numFmt w:val="bullet"/>
      <w:pStyle w:val="FP-Bullet"/>
      <w:lvlText w:val=""/>
      <w:lvlJc w:val="left"/>
      <w:pPr>
        <w:ind w:left="1069" w:hanging="360"/>
      </w:pPr>
      <w:rPr>
        <w:rFonts w:ascii="Wingdings" w:hAnsi="Wingdings" w:hint="default"/>
        <w:color w:val="00BCD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F7F4611"/>
    <w:multiLevelType w:val="hybridMultilevel"/>
    <w:tmpl w:val="F70C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05E2A"/>
    <w:multiLevelType w:val="hybridMultilevel"/>
    <w:tmpl w:val="765037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1EA288C"/>
    <w:multiLevelType w:val="hybridMultilevel"/>
    <w:tmpl w:val="75FCA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6563D3"/>
    <w:multiLevelType w:val="hybridMultilevel"/>
    <w:tmpl w:val="5B4A7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A1675C"/>
    <w:multiLevelType w:val="hybridMultilevel"/>
    <w:tmpl w:val="5B4A7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B63EA5"/>
    <w:multiLevelType w:val="multilevel"/>
    <w:tmpl w:val="4C6E67CC"/>
    <w:lvl w:ilvl="0">
      <w:start w:val="1"/>
      <w:numFmt w:val="decimal"/>
      <w:lvlText w:val="%1."/>
      <w:lvlJc w:val="left"/>
      <w:pPr>
        <w:ind w:left="1069" w:hanging="360"/>
      </w:pPr>
      <w:rPr>
        <w:rFonts w:hint="default"/>
        <w:caps w:val="0"/>
        <w:strike w:val="0"/>
        <w:dstrike w:val="0"/>
        <w:vanish w:val="0"/>
        <w:color w:val="00B0F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2A901AD"/>
    <w:multiLevelType w:val="hybridMultilevel"/>
    <w:tmpl w:val="06F8B6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400755"/>
    <w:multiLevelType w:val="hybridMultilevel"/>
    <w:tmpl w:val="F74E1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9B44D9"/>
    <w:multiLevelType w:val="multilevel"/>
    <w:tmpl w:val="4C6E67CC"/>
    <w:lvl w:ilvl="0">
      <w:start w:val="1"/>
      <w:numFmt w:val="decimal"/>
      <w:lvlText w:val="%1."/>
      <w:lvlJc w:val="left"/>
      <w:pPr>
        <w:ind w:left="1069" w:hanging="360"/>
      </w:pPr>
      <w:rPr>
        <w:rFonts w:hint="default"/>
        <w:caps w:val="0"/>
        <w:strike w:val="0"/>
        <w:dstrike w:val="0"/>
        <w:vanish w:val="0"/>
        <w:color w:val="00B0F0"/>
        <w:position w:val="2"/>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2938382">
    <w:abstractNumId w:val="0"/>
  </w:num>
  <w:num w:numId="2" w16cid:durableId="1030257905">
    <w:abstractNumId w:val="7"/>
  </w:num>
  <w:num w:numId="3" w16cid:durableId="1891576038">
    <w:abstractNumId w:val="3"/>
  </w:num>
  <w:num w:numId="4" w16cid:durableId="557129237">
    <w:abstractNumId w:val="15"/>
  </w:num>
  <w:num w:numId="5" w16cid:durableId="369188554">
    <w:abstractNumId w:val="16"/>
  </w:num>
  <w:num w:numId="6" w16cid:durableId="1664046130">
    <w:abstractNumId w:val="18"/>
  </w:num>
  <w:num w:numId="7" w16cid:durableId="1986083210">
    <w:abstractNumId w:val="13"/>
  </w:num>
  <w:num w:numId="8" w16cid:durableId="1611203571">
    <w:abstractNumId w:val="14"/>
  </w:num>
  <w:num w:numId="9" w16cid:durableId="234819715">
    <w:abstractNumId w:val="17"/>
  </w:num>
  <w:num w:numId="10" w16cid:durableId="1348286914">
    <w:abstractNumId w:val="23"/>
  </w:num>
  <w:num w:numId="11" w16cid:durableId="1968243515">
    <w:abstractNumId w:val="6"/>
  </w:num>
  <w:num w:numId="12" w16cid:durableId="2004507628">
    <w:abstractNumId w:val="24"/>
  </w:num>
  <w:num w:numId="13" w16cid:durableId="33124159">
    <w:abstractNumId w:val="8"/>
  </w:num>
  <w:num w:numId="14" w16cid:durableId="731003576">
    <w:abstractNumId w:val="22"/>
  </w:num>
  <w:num w:numId="15" w16cid:durableId="2040087923">
    <w:abstractNumId w:val="25"/>
  </w:num>
  <w:num w:numId="16" w16cid:durableId="355154575">
    <w:abstractNumId w:val="2"/>
  </w:num>
  <w:num w:numId="17" w16cid:durableId="801076513">
    <w:abstractNumId w:val="10"/>
  </w:num>
  <w:num w:numId="18" w16cid:durableId="1689746619">
    <w:abstractNumId w:val="9"/>
  </w:num>
  <w:num w:numId="19" w16cid:durableId="1456949440">
    <w:abstractNumId w:val="11"/>
  </w:num>
  <w:num w:numId="20" w16cid:durableId="1213542732">
    <w:abstractNumId w:val="4"/>
  </w:num>
  <w:num w:numId="21" w16cid:durableId="1926525857">
    <w:abstractNumId w:val="20"/>
  </w:num>
  <w:num w:numId="22" w16cid:durableId="1165589423">
    <w:abstractNumId w:val="1"/>
  </w:num>
  <w:num w:numId="23" w16cid:durableId="1998339694">
    <w:abstractNumId w:val="21"/>
  </w:num>
  <w:num w:numId="24" w16cid:durableId="1909608872">
    <w:abstractNumId w:val="19"/>
  </w:num>
  <w:num w:numId="25" w16cid:durableId="1679624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86183539">
    <w:abstractNumId w:val="5"/>
  </w:num>
  <w:num w:numId="27" w16cid:durableId="23600147">
    <w:abstractNumId w:val="1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cper Sikorski">
    <w15:presenceInfo w15:providerId="None" w15:userId="Kacper Sikor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9"/>
  <w:hyphenationZone w:val="425"/>
  <w:clickAndTypeStyle w:val="Odwoaniedelikatne"/>
  <w:defaultTableStyle w:val="FP-Table"/>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A1"/>
    <w:rsid w:val="0000063C"/>
    <w:rsid w:val="0000064A"/>
    <w:rsid w:val="000032F0"/>
    <w:rsid w:val="000041E0"/>
    <w:rsid w:val="000041E4"/>
    <w:rsid w:val="00004352"/>
    <w:rsid w:val="000051B5"/>
    <w:rsid w:val="000064AA"/>
    <w:rsid w:val="0000679E"/>
    <w:rsid w:val="00010324"/>
    <w:rsid w:val="00013EE7"/>
    <w:rsid w:val="0001412F"/>
    <w:rsid w:val="0001634F"/>
    <w:rsid w:val="00017FA9"/>
    <w:rsid w:val="000201D1"/>
    <w:rsid w:val="00021C8C"/>
    <w:rsid w:val="00024F5F"/>
    <w:rsid w:val="00025730"/>
    <w:rsid w:val="00025867"/>
    <w:rsid w:val="00025A73"/>
    <w:rsid w:val="00026ECE"/>
    <w:rsid w:val="00031354"/>
    <w:rsid w:val="00031442"/>
    <w:rsid w:val="000317E8"/>
    <w:rsid w:val="00032B16"/>
    <w:rsid w:val="000343FD"/>
    <w:rsid w:val="0003513D"/>
    <w:rsid w:val="000351ED"/>
    <w:rsid w:val="00037F05"/>
    <w:rsid w:val="000425CD"/>
    <w:rsid w:val="00045C18"/>
    <w:rsid w:val="00046CBF"/>
    <w:rsid w:val="000510EA"/>
    <w:rsid w:val="00053977"/>
    <w:rsid w:val="00053D01"/>
    <w:rsid w:val="00057C6E"/>
    <w:rsid w:val="00062D3E"/>
    <w:rsid w:val="00064834"/>
    <w:rsid w:val="000655C3"/>
    <w:rsid w:val="00066419"/>
    <w:rsid w:val="00066FF2"/>
    <w:rsid w:val="00070E61"/>
    <w:rsid w:val="000718FA"/>
    <w:rsid w:val="000742A5"/>
    <w:rsid w:val="00075FF8"/>
    <w:rsid w:val="00076A0F"/>
    <w:rsid w:val="00076B32"/>
    <w:rsid w:val="00077511"/>
    <w:rsid w:val="00077750"/>
    <w:rsid w:val="00080B54"/>
    <w:rsid w:val="00080F05"/>
    <w:rsid w:val="00081446"/>
    <w:rsid w:val="00081B2E"/>
    <w:rsid w:val="00083372"/>
    <w:rsid w:val="0008386B"/>
    <w:rsid w:val="00087B78"/>
    <w:rsid w:val="00087FC1"/>
    <w:rsid w:val="00095BD2"/>
    <w:rsid w:val="00095E18"/>
    <w:rsid w:val="000976B3"/>
    <w:rsid w:val="000A0AC0"/>
    <w:rsid w:val="000A2AA6"/>
    <w:rsid w:val="000A365D"/>
    <w:rsid w:val="000A6684"/>
    <w:rsid w:val="000A74E9"/>
    <w:rsid w:val="000B15A3"/>
    <w:rsid w:val="000B1865"/>
    <w:rsid w:val="000B293E"/>
    <w:rsid w:val="000B3BE6"/>
    <w:rsid w:val="000B4175"/>
    <w:rsid w:val="000B49BC"/>
    <w:rsid w:val="000B55DF"/>
    <w:rsid w:val="000B6075"/>
    <w:rsid w:val="000B6BF0"/>
    <w:rsid w:val="000B6CF4"/>
    <w:rsid w:val="000B770E"/>
    <w:rsid w:val="000B7AFD"/>
    <w:rsid w:val="000B7EC0"/>
    <w:rsid w:val="000C2A0D"/>
    <w:rsid w:val="000C3A2D"/>
    <w:rsid w:val="000C70A3"/>
    <w:rsid w:val="000C76C2"/>
    <w:rsid w:val="000C791A"/>
    <w:rsid w:val="000D0446"/>
    <w:rsid w:val="000D14FD"/>
    <w:rsid w:val="000D2123"/>
    <w:rsid w:val="000D38CB"/>
    <w:rsid w:val="000D53BC"/>
    <w:rsid w:val="000D5BCC"/>
    <w:rsid w:val="000D681E"/>
    <w:rsid w:val="000E001E"/>
    <w:rsid w:val="000E0703"/>
    <w:rsid w:val="000E10CF"/>
    <w:rsid w:val="000E1A4F"/>
    <w:rsid w:val="000E5B4F"/>
    <w:rsid w:val="000E64C8"/>
    <w:rsid w:val="000E7005"/>
    <w:rsid w:val="000E7F64"/>
    <w:rsid w:val="000F1E1D"/>
    <w:rsid w:val="000F2016"/>
    <w:rsid w:val="000F3FC7"/>
    <w:rsid w:val="000F6F11"/>
    <w:rsid w:val="000F78D0"/>
    <w:rsid w:val="00105E23"/>
    <w:rsid w:val="0010603F"/>
    <w:rsid w:val="001065E0"/>
    <w:rsid w:val="001102B4"/>
    <w:rsid w:val="001110A9"/>
    <w:rsid w:val="00112413"/>
    <w:rsid w:val="001162DE"/>
    <w:rsid w:val="0011785E"/>
    <w:rsid w:val="001206F5"/>
    <w:rsid w:val="001209AC"/>
    <w:rsid w:val="00121658"/>
    <w:rsid w:val="00121901"/>
    <w:rsid w:val="00124366"/>
    <w:rsid w:val="00124759"/>
    <w:rsid w:val="001248A8"/>
    <w:rsid w:val="00124AD4"/>
    <w:rsid w:val="00126852"/>
    <w:rsid w:val="001276B3"/>
    <w:rsid w:val="00127A3A"/>
    <w:rsid w:val="00131BE8"/>
    <w:rsid w:val="00131CC3"/>
    <w:rsid w:val="00132D6C"/>
    <w:rsid w:val="00132F32"/>
    <w:rsid w:val="00135972"/>
    <w:rsid w:val="001362A8"/>
    <w:rsid w:val="00136BBA"/>
    <w:rsid w:val="00136BD8"/>
    <w:rsid w:val="0014028D"/>
    <w:rsid w:val="00141B71"/>
    <w:rsid w:val="00141DEB"/>
    <w:rsid w:val="001421AC"/>
    <w:rsid w:val="001442C4"/>
    <w:rsid w:val="00145008"/>
    <w:rsid w:val="00150E96"/>
    <w:rsid w:val="00151AFB"/>
    <w:rsid w:val="0015490B"/>
    <w:rsid w:val="001555FC"/>
    <w:rsid w:val="00157091"/>
    <w:rsid w:val="001601CA"/>
    <w:rsid w:val="00160506"/>
    <w:rsid w:val="00165CFB"/>
    <w:rsid w:val="0016634B"/>
    <w:rsid w:val="00166D7C"/>
    <w:rsid w:val="00172283"/>
    <w:rsid w:val="00172C80"/>
    <w:rsid w:val="00173DE1"/>
    <w:rsid w:val="001762EB"/>
    <w:rsid w:val="001769F7"/>
    <w:rsid w:val="00182088"/>
    <w:rsid w:val="00182725"/>
    <w:rsid w:val="00182768"/>
    <w:rsid w:val="001832C7"/>
    <w:rsid w:val="00183F3C"/>
    <w:rsid w:val="00185006"/>
    <w:rsid w:val="001854DC"/>
    <w:rsid w:val="0018799D"/>
    <w:rsid w:val="00187DC4"/>
    <w:rsid w:val="00190683"/>
    <w:rsid w:val="001933A0"/>
    <w:rsid w:val="00193664"/>
    <w:rsid w:val="00193D99"/>
    <w:rsid w:val="00194264"/>
    <w:rsid w:val="001946B1"/>
    <w:rsid w:val="00196262"/>
    <w:rsid w:val="001A1F67"/>
    <w:rsid w:val="001A5E43"/>
    <w:rsid w:val="001A64F3"/>
    <w:rsid w:val="001A6F1B"/>
    <w:rsid w:val="001B08FF"/>
    <w:rsid w:val="001B0BCC"/>
    <w:rsid w:val="001B125C"/>
    <w:rsid w:val="001B134E"/>
    <w:rsid w:val="001B25EB"/>
    <w:rsid w:val="001B29F4"/>
    <w:rsid w:val="001B2C18"/>
    <w:rsid w:val="001B3C0D"/>
    <w:rsid w:val="001B3C5B"/>
    <w:rsid w:val="001B613C"/>
    <w:rsid w:val="001B6F79"/>
    <w:rsid w:val="001B78C0"/>
    <w:rsid w:val="001C06E4"/>
    <w:rsid w:val="001C2CB1"/>
    <w:rsid w:val="001C2D80"/>
    <w:rsid w:val="001C3E2F"/>
    <w:rsid w:val="001C6142"/>
    <w:rsid w:val="001C652B"/>
    <w:rsid w:val="001C7884"/>
    <w:rsid w:val="001D0F3F"/>
    <w:rsid w:val="001D190A"/>
    <w:rsid w:val="001D2464"/>
    <w:rsid w:val="001D574C"/>
    <w:rsid w:val="001D650C"/>
    <w:rsid w:val="001D722B"/>
    <w:rsid w:val="001D7A5E"/>
    <w:rsid w:val="001D7C1B"/>
    <w:rsid w:val="001E0F54"/>
    <w:rsid w:val="001E2E7C"/>
    <w:rsid w:val="001E3415"/>
    <w:rsid w:val="001E3BC6"/>
    <w:rsid w:val="001E488F"/>
    <w:rsid w:val="001E6089"/>
    <w:rsid w:val="001E6E06"/>
    <w:rsid w:val="001E748B"/>
    <w:rsid w:val="001F312C"/>
    <w:rsid w:val="001F3E06"/>
    <w:rsid w:val="00201044"/>
    <w:rsid w:val="00201974"/>
    <w:rsid w:val="0020262B"/>
    <w:rsid w:val="0020496F"/>
    <w:rsid w:val="00204DEF"/>
    <w:rsid w:val="00206687"/>
    <w:rsid w:val="00206755"/>
    <w:rsid w:val="0020782C"/>
    <w:rsid w:val="002120AF"/>
    <w:rsid w:val="00212AD7"/>
    <w:rsid w:val="00213194"/>
    <w:rsid w:val="002133E8"/>
    <w:rsid w:val="0021546C"/>
    <w:rsid w:val="002154A9"/>
    <w:rsid w:val="00215938"/>
    <w:rsid w:val="0021617A"/>
    <w:rsid w:val="00216D2F"/>
    <w:rsid w:val="0022133F"/>
    <w:rsid w:val="00222FED"/>
    <w:rsid w:val="00226FFB"/>
    <w:rsid w:val="00231AF8"/>
    <w:rsid w:val="002321AA"/>
    <w:rsid w:val="00233C61"/>
    <w:rsid w:val="00235ED8"/>
    <w:rsid w:val="00236674"/>
    <w:rsid w:val="002367C4"/>
    <w:rsid w:val="00236E8F"/>
    <w:rsid w:val="00241A32"/>
    <w:rsid w:val="00241D39"/>
    <w:rsid w:val="00243173"/>
    <w:rsid w:val="002445B4"/>
    <w:rsid w:val="00244CD3"/>
    <w:rsid w:val="00250801"/>
    <w:rsid w:val="00250907"/>
    <w:rsid w:val="002534C6"/>
    <w:rsid w:val="0025622E"/>
    <w:rsid w:val="00257AAC"/>
    <w:rsid w:val="002627F2"/>
    <w:rsid w:val="00271A73"/>
    <w:rsid w:val="00274CD9"/>
    <w:rsid w:val="00276558"/>
    <w:rsid w:val="00276AB9"/>
    <w:rsid w:val="00280D89"/>
    <w:rsid w:val="00281775"/>
    <w:rsid w:val="00282184"/>
    <w:rsid w:val="002856CA"/>
    <w:rsid w:val="002860AB"/>
    <w:rsid w:val="002869EA"/>
    <w:rsid w:val="00290130"/>
    <w:rsid w:val="00291AF5"/>
    <w:rsid w:val="00292FCD"/>
    <w:rsid w:val="00297BED"/>
    <w:rsid w:val="002A01D7"/>
    <w:rsid w:val="002A0304"/>
    <w:rsid w:val="002A3401"/>
    <w:rsid w:val="002A4765"/>
    <w:rsid w:val="002B162F"/>
    <w:rsid w:val="002B4531"/>
    <w:rsid w:val="002B5E59"/>
    <w:rsid w:val="002B725F"/>
    <w:rsid w:val="002B7C19"/>
    <w:rsid w:val="002C0294"/>
    <w:rsid w:val="002C0DAB"/>
    <w:rsid w:val="002C3A5D"/>
    <w:rsid w:val="002C3CBF"/>
    <w:rsid w:val="002C4960"/>
    <w:rsid w:val="002C4CA6"/>
    <w:rsid w:val="002C56CE"/>
    <w:rsid w:val="002C58E4"/>
    <w:rsid w:val="002C66BB"/>
    <w:rsid w:val="002C6E20"/>
    <w:rsid w:val="002D0090"/>
    <w:rsid w:val="002D032B"/>
    <w:rsid w:val="002D0720"/>
    <w:rsid w:val="002D15B4"/>
    <w:rsid w:val="002D1ED8"/>
    <w:rsid w:val="002D2B42"/>
    <w:rsid w:val="002D68AD"/>
    <w:rsid w:val="002D7980"/>
    <w:rsid w:val="002E275B"/>
    <w:rsid w:val="002E2A28"/>
    <w:rsid w:val="002E35C0"/>
    <w:rsid w:val="002E3FFC"/>
    <w:rsid w:val="002E4E0D"/>
    <w:rsid w:val="002E5774"/>
    <w:rsid w:val="002F043A"/>
    <w:rsid w:val="002F1585"/>
    <w:rsid w:val="002F1E8B"/>
    <w:rsid w:val="002F2A68"/>
    <w:rsid w:val="002F562E"/>
    <w:rsid w:val="002F6B4C"/>
    <w:rsid w:val="002F793C"/>
    <w:rsid w:val="002F7A1E"/>
    <w:rsid w:val="003038E7"/>
    <w:rsid w:val="0030395D"/>
    <w:rsid w:val="003050F6"/>
    <w:rsid w:val="003056E3"/>
    <w:rsid w:val="00307BC9"/>
    <w:rsid w:val="0031155B"/>
    <w:rsid w:val="00312D71"/>
    <w:rsid w:val="00313720"/>
    <w:rsid w:val="00313A05"/>
    <w:rsid w:val="0031733A"/>
    <w:rsid w:val="00320630"/>
    <w:rsid w:val="00321E9F"/>
    <w:rsid w:val="0032368C"/>
    <w:rsid w:val="003247B7"/>
    <w:rsid w:val="00325878"/>
    <w:rsid w:val="00326EB1"/>
    <w:rsid w:val="00330787"/>
    <w:rsid w:val="00330D33"/>
    <w:rsid w:val="003324C2"/>
    <w:rsid w:val="00333865"/>
    <w:rsid w:val="00334C26"/>
    <w:rsid w:val="00335231"/>
    <w:rsid w:val="00335D5E"/>
    <w:rsid w:val="00336F6C"/>
    <w:rsid w:val="00337E2A"/>
    <w:rsid w:val="003402F2"/>
    <w:rsid w:val="00340FE1"/>
    <w:rsid w:val="00341648"/>
    <w:rsid w:val="00343CA0"/>
    <w:rsid w:val="00343EE8"/>
    <w:rsid w:val="00344176"/>
    <w:rsid w:val="00345264"/>
    <w:rsid w:val="003472D5"/>
    <w:rsid w:val="00347DAA"/>
    <w:rsid w:val="003566E6"/>
    <w:rsid w:val="00356FD9"/>
    <w:rsid w:val="003570D9"/>
    <w:rsid w:val="003571BB"/>
    <w:rsid w:val="00360763"/>
    <w:rsid w:val="00361905"/>
    <w:rsid w:val="003646B8"/>
    <w:rsid w:val="00365F9A"/>
    <w:rsid w:val="0036698E"/>
    <w:rsid w:val="0036727A"/>
    <w:rsid w:val="003673B0"/>
    <w:rsid w:val="00371BAE"/>
    <w:rsid w:val="00374A90"/>
    <w:rsid w:val="00374B76"/>
    <w:rsid w:val="003751FF"/>
    <w:rsid w:val="003775D7"/>
    <w:rsid w:val="00383546"/>
    <w:rsid w:val="00387F3C"/>
    <w:rsid w:val="003911ED"/>
    <w:rsid w:val="00395DFE"/>
    <w:rsid w:val="0039663E"/>
    <w:rsid w:val="003A02D6"/>
    <w:rsid w:val="003A388C"/>
    <w:rsid w:val="003A3CE9"/>
    <w:rsid w:val="003A51D1"/>
    <w:rsid w:val="003A53E5"/>
    <w:rsid w:val="003A6EB0"/>
    <w:rsid w:val="003A7E1F"/>
    <w:rsid w:val="003B2685"/>
    <w:rsid w:val="003B7452"/>
    <w:rsid w:val="003B789F"/>
    <w:rsid w:val="003C0681"/>
    <w:rsid w:val="003C20ED"/>
    <w:rsid w:val="003C4A65"/>
    <w:rsid w:val="003C4FA8"/>
    <w:rsid w:val="003C5D93"/>
    <w:rsid w:val="003C6195"/>
    <w:rsid w:val="003C63F3"/>
    <w:rsid w:val="003C6793"/>
    <w:rsid w:val="003C6CC7"/>
    <w:rsid w:val="003D0E45"/>
    <w:rsid w:val="003D1767"/>
    <w:rsid w:val="003D4622"/>
    <w:rsid w:val="003D6859"/>
    <w:rsid w:val="003D6AB1"/>
    <w:rsid w:val="003D6D06"/>
    <w:rsid w:val="003E157E"/>
    <w:rsid w:val="003E3853"/>
    <w:rsid w:val="003E3FD7"/>
    <w:rsid w:val="003E48D5"/>
    <w:rsid w:val="003E52B7"/>
    <w:rsid w:val="003E6AA7"/>
    <w:rsid w:val="003E70BC"/>
    <w:rsid w:val="003F0279"/>
    <w:rsid w:val="003F1443"/>
    <w:rsid w:val="003F1587"/>
    <w:rsid w:val="003F1EF5"/>
    <w:rsid w:val="003F328A"/>
    <w:rsid w:val="003F37D2"/>
    <w:rsid w:val="003F42FC"/>
    <w:rsid w:val="003F6E83"/>
    <w:rsid w:val="00400463"/>
    <w:rsid w:val="00401FA0"/>
    <w:rsid w:val="00405E20"/>
    <w:rsid w:val="004065CC"/>
    <w:rsid w:val="004114CF"/>
    <w:rsid w:val="0041159C"/>
    <w:rsid w:val="00412055"/>
    <w:rsid w:val="004128CA"/>
    <w:rsid w:val="004148AA"/>
    <w:rsid w:val="004149D3"/>
    <w:rsid w:val="00415DA6"/>
    <w:rsid w:val="004205B5"/>
    <w:rsid w:val="00422649"/>
    <w:rsid w:val="00422CA6"/>
    <w:rsid w:val="004267A7"/>
    <w:rsid w:val="00427679"/>
    <w:rsid w:val="00430BC1"/>
    <w:rsid w:val="00432C9E"/>
    <w:rsid w:val="00432F65"/>
    <w:rsid w:val="00434AC3"/>
    <w:rsid w:val="004363E2"/>
    <w:rsid w:val="00437F25"/>
    <w:rsid w:val="00440AF5"/>
    <w:rsid w:val="00440C87"/>
    <w:rsid w:val="00440F59"/>
    <w:rsid w:val="00440FB5"/>
    <w:rsid w:val="004415CE"/>
    <w:rsid w:val="004415F5"/>
    <w:rsid w:val="00441ABA"/>
    <w:rsid w:val="00441E56"/>
    <w:rsid w:val="004421E9"/>
    <w:rsid w:val="004433CC"/>
    <w:rsid w:val="00443A42"/>
    <w:rsid w:val="0044668E"/>
    <w:rsid w:val="00446C8D"/>
    <w:rsid w:val="00447812"/>
    <w:rsid w:val="00450834"/>
    <w:rsid w:val="00450D32"/>
    <w:rsid w:val="00453452"/>
    <w:rsid w:val="00453E66"/>
    <w:rsid w:val="004544F2"/>
    <w:rsid w:val="0045536B"/>
    <w:rsid w:val="0045757C"/>
    <w:rsid w:val="0045793F"/>
    <w:rsid w:val="00462EC4"/>
    <w:rsid w:val="00464694"/>
    <w:rsid w:val="004653FB"/>
    <w:rsid w:val="004674FF"/>
    <w:rsid w:val="00467CFE"/>
    <w:rsid w:val="004714E1"/>
    <w:rsid w:val="00474BE3"/>
    <w:rsid w:val="00475C8F"/>
    <w:rsid w:val="00476D96"/>
    <w:rsid w:val="004806E7"/>
    <w:rsid w:val="00480FDB"/>
    <w:rsid w:val="004828A8"/>
    <w:rsid w:val="00484247"/>
    <w:rsid w:val="00484B2F"/>
    <w:rsid w:val="00485771"/>
    <w:rsid w:val="00485F07"/>
    <w:rsid w:val="0048677F"/>
    <w:rsid w:val="00486B3E"/>
    <w:rsid w:val="0048723B"/>
    <w:rsid w:val="004874A1"/>
    <w:rsid w:val="004935A0"/>
    <w:rsid w:val="004936ED"/>
    <w:rsid w:val="00493893"/>
    <w:rsid w:val="00493FE2"/>
    <w:rsid w:val="00495041"/>
    <w:rsid w:val="004A48C0"/>
    <w:rsid w:val="004A48C9"/>
    <w:rsid w:val="004A61C7"/>
    <w:rsid w:val="004B0E91"/>
    <w:rsid w:val="004B12BC"/>
    <w:rsid w:val="004B18C2"/>
    <w:rsid w:val="004B2014"/>
    <w:rsid w:val="004B2099"/>
    <w:rsid w:val="004B3468"/>
    <w:rsid w:val="004B398D"/>
    <w:rsid w:val="004B3D2C"/>
    <w:rsid w:val="004B42F1"/>
    <w:rsid w:val="004B52AA"/>
    <w:rsid w:val="004C0FC7"/>
    <w:rsid w:val="004C12FC"/>
    <w:rsid w:val="004C293C"/>
    <w:rsid w:val="004C777F"/>
    <w:rsid w:val="004D1005"/>
    <w:rsid w:val="004D29FA"/>
    <w:rsid w:val="004D4B55"/>
    <w:rsid w:val="004D4B6A"/>
    <w:rsid w:val="004D5B39"/>
    <w:rsid w:val="004E052A"/>
    <w:rsid w:val="004E147B"/>
    <w:rsid w:val="004E1D5C"/>
    <w:rsid w:val="004E3EA2"/>
    <w:rsid w:val="004E5EE8"/>
    <w:rsid w:val="004F0221"/>
    <w:rsid w:val="004F3614"/>
    <w:rsid w:val="004F373F"/>
    <w:rsid w:val="004F3B10"/>
    <w:rsid w:val="004F7194"/>
    <w:rsid w:val="004F7B0C"/>
    <w:rsid w:val="005019C2"/>
    <w:rsid w:val="0050238D"/>
    <w:rsid w:val="0050366B"/>
    <w:rsid w:val="00504A1D"/>
    <w:rsid w:val="00505684"/>
    <w:rsid w:val="005059C1"/>
    <w:rsid w:val="00505FD0"/>
    <w:rsid w:val="00506223"/>
    <w:rsid w:val="00506C3A"/>
    <w:rsid w:val="005074ED"/>
    <w:rsid w:val="00510504"/>
    <w:rsid w:val="0051157F"/>
    <w:rsid w:val="005150DE"/>
    <w:rsid w:val="0051613F"/>
    <w:rsid w:val="00516FCB"/>
    <w:rsid w:val="00520243"/>
    <w:rsid w:val="00520687"/>
    <w:rsid w:val="00521AE8"/>
    <w:rsid w:val="00523738"/>
    <w:rsid w:val="00523B38"/>
    <w:rsid w:val="00525575"/>
    <w:rsid w:val="00525A5D"/>
    <w:rsid w:val="00525BDF"/>
    <w:rsid w:val="00526584"/>
    <w:rsid w:val="0053080D"/>
    <w:rsid w:val="00531C78"/>
    <w:rsid w:val="00536388"/>
    <w:rsid w:val="00537778"/>
    <w:rsid w:val="005414F7"/>
    <w:rsid w:val="00541D5F"/>
    <w:rsid w:val="00542978"/>
    <w:rsid w:val="005438E4"/>
    <w:rsid w:val="005453AC"/>
    <w:rsid w:val="005464A3"/>
    <w:rsid w:val="0054748E"/>
    <w:rsid w:val="005476B7"/>
    <w:rsid w:val="00550C3B"/>
    <w:rsid w:val="00552AEF"/>
    <w:rsid w:val="0055346F"/>
    <w:rsid w:val="00553677"/>
    <w:rsid w:val="00555567"/>
    <w:rsid w:val="00555887"/>
    <w:rsid w:val="00557D5B"/>
    <w:rsid w:val="00561E9D"/>
    <w:rsid w:val="00564701"/>
    <w:rsid w:val="005659DB"/>
    <w:rsid w:val="0056746D"/>
    <w:rsid w:val="005711F4"/>
    <w:rsid w:val="00571B07"/>
    <w:rsid w:val="00576242"/>
    <w:rsid w:val="00576FB6"/>
    <w:rsid w:val="005771BD"/>
    <w:rsid w:val="00577839"/>
    <w:rsid w:val="00577D71"/>
    <w:rsid w:val="00582E05"/>
    <w:rsid w:val="00583AB6"/>
    <w:rsid w:val="00584C4F"/>
    <w:rsid w:val="00584FC6"/>
    <w:rsid w:val="0058550C"/>
    <w:rsid w:val="00592B5D"/>
    <w:rsid w:val="00593D61"/>
    <w:rsid w:val="00595B0C"/>
    <w:rsid w:val="00596809"/>
    <w:rsid w:val="005A0DF8"/>
    <w:rsid w:val="005A143F"/>
    <w:rsid w:val="005A62CB"/>
    <w:rsid w:val="005A674D"/>
    <w:rsid w:val="005B0628"/>
    <w:rsid w:val="005B169A"/>
    <w:rsid w:val="005B4983"/>
    <w:rsid w:val="005B5258"/>
    <w:rsid w:val="005B5D92"/>
    <w:rsid w:val="005B71AA"/>
    <w:rsid w:val="005B751D"/>
    <w:rsid w:val="005C1995"/>
    <w:rsid w:val="005C3806"/>
    <w:rsid w:val="005C559D"/>
    <w:rsid w:val="005C6D4A"/>
    <w:rsid w:val="005C70E9"/>
    <w:rsid w:val="005D27A7"/>
    <w:rsid w:val="005D28C1"/>
    <w:rsid w:val="005D337B"/>
    <w:rsid w:val="005D5851"/>
    <w:rsid w:val="005D659E"/>
    <w:rsid w:val="005D69A7"/>
    <w:rsid w:val="005D702E"/>
    <w:rsid w:val="005D7057"/>
    <w:rsid w:val="005D7C3F"/>
    <w:rsid w:val="005D7F7F"/>
    <w:rsid w:val="005E07AB"/>
    <w:rsid w:val="005E1047"/>
    <w:rsid w:val="005E4EBF"/>
    <w:rsid w:val="005E5FEB"/>
    <w:rsid w:val="005E7317"/>
    <w:rsid w:val="005E783A"/>
    <w:rsid w:val="005F0260"/>
    <w:rsid w:val="005F0E38"/>
    <w:rsid w:val="005F1E5C"/>
    <w:rsid w:val="005F31D2"/>
    <w:rsid w:val="005F4546"/>
    <w:rsid w:val="005F55C6"/>
    <w:rsid w:val="005F7526"/>
    <w:rsid w:val="006000D7"/>
    <w:rsid w:val="006124CF"/>
    <w:rsid w:val="006125B7"/>
    <w:rsid w:val="0061477A"/>
    <w:rsid w:val="00614FAF"/>
    <w:rsid w:val="00625BF5"/>
    <w:rsid w:val="006268D0"/>
    <w:rsid w:val="00631D11"/>
    <w:rsid w:val="0063220A"/>
    <w:rsid w:val="006325E7"/>
    <w:rsid w:val="00633340"/>
    <w:rsid w:val="006333A0"/>
    <w:rsid w:val="00634139"/>
    <w:rsid w:val="00635D51"/>
    <w:rsid w:val="00636978"/>
    <w:rsid w:val="006369E9"/>
    <w:rsid w:val="00640A7D"/>
    <w:rsid w:val="00641373"/>
    <w:rsid w:val="00641904"/>
    <w:rsid w:val="006422D8"/>
    <w:rsid w:val="006429BA"/>
    <w:rsid w:val="00644B36"/>
    <w:rsid w:val="00644BD0"/>
    <w:rsid w:val="00644CE1"/>
    <w:rsid w:val="00647EE9"/>
    <w:rsid w:val="0065070B"/>
    <w:rsid w:val="00650841"/>
    <w:rsid w:val="00651E85"/>
    <w:rsid w:val="00653D36"/>
    <w:rsid w:val="00656158"/>
    <w:rsid w:val="00656D0F"/>
    <w:rsid w:val="00657779"/>
    <w:rsid w:val="0066419F"/>
    <w:rsid w:val="00664A8E"/>
    <w:rsid w:val="006665B5"/>
    <w:rsid w:val="00666A7B"/>
    <w:rsid w:val="0066767B"/>
    <w:rsid w:val="00670225"/>
    <w:rsid w:val="00671241"/>
    <w:rsid w:val="006713D1"/>
    <w:rsid w:val="00674E69"/>
    <w:rsid w:val="00676073"/>
    <w:rsid w:val="00676621"/>
    <w:rsid w:val="006770FA"/>
    <w:rsid w:val="00683248"/>
    <w:rsid w:val="006850C4"/>
    <w:rsid w:val="0068580C"/>
    <w:rsid w:val="0068631B"/>
    <w:rsid w:val="00686323"/>
    <w:rsid w:val="006865E8"/>
    <w:rsid w:val="00686ACE"/>
    <w:rsid w:val="0069070C"/>
    <w:rsid w:val="00690A1F"/>
    <w:rsid w:val="00695A61"/>
    <w:rsid w:val="00695C3A"/>
    <w:rsid w:val="00697B60"/>
    <w:rsid w:val="006A0CC8"/>
    <w:rsid w:val="006A1744"/>
    <w:rsid w:val="006A398F"/>
    <w:rsid w:val="006A41D2"/>
    <w:rsid w:val="006A6097"/>
    <w:rsid w:val="006A7C33"/>
    <w:rsid w:val="006A7D0D"/>
    <w:rsid w:val="006B06EF"/>
    <w:rsid w:val="006B2E96"/>
    <w:rsid w:val="006B331B"/>
    <w:rsid w:val="006B40A8"/>
    <w:rsid w:val="006B45F4"/>
    <w:rsid w:val="006B54F5"/>
    <w:rsid w:val="006B5A05"/>
    <w:rsid w:val="006B5A47"/>
    <w:rsid w:val="006B5E37"/>
    <w:rsid w:val="006B6ED7"/>
    <w:rsid w:val="006C0A6A"/>
    <w:rsid w:val="006C2714"/>
    <w:rsid w:val="006C2B94"/>
    <w:rsid w:val="006C2F77"/>
    <w:rsid w:val="006C3F8E"/>
    <w:rsid w:val="006C49E2"/>
    <w:rsid w:val="006C576C"/>
    <w:rsid w:val="006C63D8"/>
    <w:rsid w:val="006C6546"/>
    <w:rsid w:val="006C72B8"/>
    <w:rsid w:val="006C7B9A"/>
    <w:rsid w:val="006D08AE"/>
    <w:rsid w:val="006D09A7"/>
    <w:rsid w:val="006D1C0E"/>
    <w:rsid w:val="006D469F"/>
    <w:rsid w:val="006D522A"/>
    <w:rsid w:val="006D629D"/>
    <w:rsid w:val="006D7295"/>
    <w:rsid w:val="006D7943"/>
    <w:rsid w:val="006E29FF"/>
    <w:rsid w:val="006E56CD"/>
    <w:rsid w:val="006E6B65"/>
    <w:rsid w:val="006F151C"/>
    <w:rsid w:val="006F1BD5"/>
    <w:rsid w:val="006F1C3D"/>
    <w:rsid w:val="006F3743"/>
    <w:rsid w:val="006F4E97"/>
    <w:rsid w:val="006F6D82"/>
    <w:rsid w:val="00700513"/>
    <w:rsid w:val="0070195F"/>
    <w:rsid w:val="00702CC2"/>
    <w:rsid w:val="00702F13"/>
    <w:rsid w:val="007037FB"/>
    <w:rsid w:val="00706695"/>
    <w:rsid w:val="0070786A"/>
    <w:rsid w:val="007106B1"/>
    <w:rsid w:val="00710AA8"/>
    <w:rsid w:val="00712D25"/>
    <w:rsid w:val="007138A3"/>
    <w:rsid w:val="007138FB"/>
    <w:rsid w:val="00714068"/>
    <w:rsid w:val="00714704"/>
    <w:rsid w:val="007158B3"/>
    <w:rsid w:val="00715F57"/>
    <w:rsid w:val="00715F8C"/>
    <w:rsid w:val="00721069"/>
    <w:rsid w:val="00724282"/>
    <w:rsid w:val="00724B19"/>
    <w:rsid w:val="007315F3"/>
    <w:rsid w:val="0073179C"/>
    <w:rsid w:val="0073213E"/>
    <w:rsid w:val="007333D9"/>
    <w:rsid w:val="00733C6A"/>
    <w:rsid w:val="007349CE"/>
    <w:rsid w:val="007410A6"/>
    <w:rsid w:val="007420B5"/>
    <w:rsid w:val="0074344A"/>
    <w:rsid w:val="00743752"/>
    <w:rsid w:val="00744DED"/>
    <w:rsid w:val="007456C8"/>
    <w:rsid w:val="007471DF"/>
    <w:rsid w:val="007471FE"/>
    <w:rsid w:val="00750E9B"/>
    <w:rsid w:val="00751146"/>
    <w:rsid w:val="007516C8"/>
    <w:rsid w:val="00757395"/>
    <w:rsid w:val="00763197"/>
    <w:rsid w:val="0076343B"/>
    <w:rsid w:val="00763A97"/>
    <w:rsid w:val="00764A91"/>
    <w:rsid w:val="00764AB7"/>
    <w:rsid w:val="00764FE4"/>
    <w:rsid w:val="007651C5"/>
    <w:rsid w:val="00765632"/>
    <w:rsid w:val="007703E5"/>
    <w:rsid w:val="00770AF5"/>
    <w:rsid w:val="00772F64"/>
    <w:rsid w:val="00775947"/>
    <w:rsid w:val="00781DCF"/>
    <w:rsid w:val="0078418A"/>
    <w:rsid w:val="007841F2"/>
    <w:rsid w:val="007844DA"/>
    <w:rsid w:val="00785BB7"/>
    <w:rsid w:val="00786BA3"/>
    <w:rsid w:val="007912BA"/>
    <w:rsid w:val="00792FC1"/>
    <w:rsid w:val="007935C9"/>
    <w:rsid w:val="0079429E"/>
    <w:rsid w:val="007955F3"/>
    <w:rsid w:val="00795BBE"/>
    <w:rsid w:val="00795EBD"/>
    <w:rsid w:val="007A031B"/>
    <w:rsid w:val="007A04EC"/>
    <w:rsid w:val="007A1075"/>
    <w:rsid w:val="007A397A"/>
    <w:rsid w:val="007A3DA3"/>
    <w:rsid w:val="007A5238"/>
    <w:rsid w:val="007A6211"/>
    <w:rsid w:val="007A6F30"/>
    <w:rsid w:val="007B00DB"/>
    <w:rsid w:val="007B283C"/>
    <w:rsid w:val="007B3236"/>
    <w:rsid w:val="007B64A5"/>
    <w:rsid w:val="007B7A34"/>
    <w:rsid w:val="007C14CB"/>
    <w:rsid w:val="007C58BC"/>
    <w:rsid w:val="007C6628"/>
    <w:rsid w:val="007D09D6"/>
    <w:rsid w:val="007D1636"/>
    <w:rsid w:val="007D1E9E"/>
    <w:rsid w:val="007D2D55"/>
    <w:rsid w:val="007D4649"/>
    <w:rsid w:val="007D62B3"/>
    <w:rsid w:val="007D6F5A"/>
    <w:rsid w:val="007E263E"/>
    <w:rsid w:val="007E3682"/>
    <w:rsid w:val="007E3EA3"/>
    <w:rsid w:val="007E3EE0"/>
    <w:rsid w:val="007E3F4F"/>
    <w:rsid w:val="007E4FE0"/>
    <w:rsid w:val="007E53E7"/>
    <w:rsid w:val="007E5662"/>
    <w:rsid w:val="007F4AAD"/>
    <w:rsid w:val="00800195"/>
    <w:rsid w:val="00800D5B"/>
    <w:rsid w:val="00802124"/>
    <w:rsid w:val="008030F3"/>
    <w:rsid w:val="00804167"/>
    <w:rsid w:val="00804D1C"/>
    <w:rsid w:val="0080552C"/>
    <w:rsid w:val="00805EEF"/>
    <w:rsid w:val="0080613D"/>
    <w:rsid w:val="0080701B"/>
    <w:rsid w:val="00807914"/>
    <w:rsid w:val="008119CC"/>
    <w:rsid w:val="008128E0"/>
    <w:rsid w:val="00814089"/>
    <w:rsid w:val="00814167"/>
    <w:rsid w:val="0081436E"/>
    <w:rsid w:val="00814FD7"/>
    <w:rsid w:val="00815646"/>
    <w:rsid w:val="00815D5D"/>
    <w:rsid w:val="00817F9D"/>
    <w:rsid w:val="00820A3A"/>
    <w:rsid w:val="00822CF6"/>
    <w:rsid w:val="00822F06"/>
    <w:rsid w:val="00824234"/>
    <w:rsid w:val="00826901"/>
    <w:rsid w:val="008271D3"/>
    <w:rsid w:val="00827304"/>
    <w:rsid w:val="0083015D"/>
    <w:rsid w:val="0083209A"/>
    <w:rsid w:val="00832547"/>
    <w:rsid w:val="0083373A"/>
    <w:rsid w:val="0083526B"/>
    <w:rsid w:val="00836371"/>
    <w:rsid w:val="008406A9"/>
    <w:rsid w:val="00841682"/>
    <w:rsid w:val="00841CED"/>
    <w:rsid w:val="0084354B"/>
    <w:rsid w:val="00843890"/>
    <w:rsid w:val="00844C1F"/>
    <w:rsid w:val="00846B3F"/>
    <w:rsid w:val="008472F3"/>
    <w:rsid w:val="00847930"/>
    <w:rsid w:val="00850399"/>
    <w:rsid w:val="00852B32"/>
    <w:rsid w:val="0085706C"/>
    <w:rsid w:val="008579F3"/>
    <w:rsid w:val="00860638"/>
    <w:rsid w:val="00860D56"/>
    <w:rsid w:val="00860F47"/>
    <w:rsid w:val="008630AA"/>
    <w:rsid w:val="00866922"/>
    <w:rsid w:val="00867FB1"/>
    <w:rsid w:val="00870F09"/>
    <w:rsid w:val="00872EE1"/>
    <w:rsid w:val="00875FBD"/>
    <w:rsid w:val="00880A9F"/>
    <w:rsid w:val="00882E61"/>
    <w:rsid w:val="00884BEA"/>
    <w:rsid w:val="008852DA"/>
    <w:rsid w:val="00891177"/>
    <w:rsid w:val="008921BC"/>
    <w:rsid w:val="00892F92"/>
    <w:rsid w:val="0089452F"/>
    <w:rsid w:val="00896CF8"/>
    <w:rsid w:val="008A3965"/>
    <w:rsid w:val="008A46B3"/>
    <w:rsid w:val="008A46F3"/>
    <w:rsid w:val="008A4DDA"/>
    <w:rsid w:val="008A5A15"/>
    <w:rsid w:val="008A61A4"/>
    <w:rsid w:val="008A6442"/>
    <w:rsid w:val="008A76F2"/>
    <w:rsid w:val="008B2BEA"/>
    <w:rsid w:val="008B2EAB"/>
    <w:rsid w:val="008C24B0"/>
    <w:rsid w:val="008C2F65"/>
    <w:rsid w:val="008C4533"/>
    <w:rsid w:val="008C4ABC"/>
    <w:rsid w:val="008C5AD8"/>
    <w:rsid w:val="008C5F8B"/>
    <w:rsid w:val="008D0734"/>
    <w:rsid w:val="008D15B9"/>
    <w:rsid w:val="008D1D1E"/>
    <w:rsid w:val="008D2591"/>
    <w:rsid w:val="008E0999"/>
    <w:rsid w:val="008E16C8"/>
    <w:rsid w:val="008E1712"/>
    <w:rsid w:val="008E2415"/>
    <w:rsid w:val="008E2849"/>
    <w:rsid w:val="008E2F41"/>
    <w:rsid w:val="008E3223"/>
    <w:rsid w:val="008E5B4F"/>
    <w:rsid w:val="008E7C0E"/>
    <w:rsid w:val="008F41D2"/>
    <w:rsid w:val="008F4BD0"/>
    <w:rsid w:val="008F7B5A"/>
    <w:rsid w:val="00901587"/>
    <w:rsid w:val="00902BE6"/>
    <w:rsid w:val="0090329B"/>
    <w:rsid w:val="00903F7B"/>
    <w:rsid w:val="009055AF"/>
    <w:rsid w:val="00906A28"/>
    <w:rsid w:val="00906B4D"/>
    <w:rsid w:val="00911F48"/>
    <w:rsid w:val="009120E2"/>
    <w:rsid w:val="00912643"/>
    <w:rsid w:val="00912FE3"/>
    <w:rsid w:val="009131CD"/>
    <w:rsid w:val="0091799B"/>
    <w:rsid w:val="00917AEC"/>
    <w:rsid w:val="009228AA"/>
    <w:rsid w:val="00923576"/>
    <w:rsid w:val="0092433B"/>
    <w:rsid w:val="00924A43"/>
    <w:rsid w:val="009261E4"/>
    <w:rsid w:val="00926AF5"/>
    <w:rsid w:val="00927235"/>
    <w:rsid w:val="0093076F"/>
    <w:rsid w:val="00930DA1"/>
    <w:rsid w:val="00931677"/>
    <w:rsid w:val="00934419"/>
    <w:rsid w:val="00934A48"/>
    <w:rsid w:val="009357FA"/>
    <w:rsid w:val="00936971"/>
    <w:rsid w:val="00936D47"/>
    <w:rsid w:val="00940D0F"/>
    <w:rsid w:val="00941D3D"/>
    <w:rsid w:val="00945366"/>
    <w:rsid w:val="009457DB"/>
    <w:rsid w:val="00945A71"/>
    <w:rsid w:val="00946C97"/>
    <w:rsid w:val="00946D4C"/>
    <w:rsid w:val="00950714"/>
    <w:rsid w:val="0095073B"/>
    <w:rsid w:val="009507D7"/>
    <w:rsid w:val="00951C55"/>
    <w:rsid w:val="009526CB"/>
    <w:rsid w:val="00953AD9"/>
    <w:rsid w:val="00953D15"/>
    <w:rsid w:val="00954588"/>
    <w:rsid w:val="0096119C"/>
    <w:rsid w:val="00961295"/>
    <w:rsid w:val="00961C9C"/>
    <w:rsid w:val="00962100"/>
    <w:rsid w:val="00965349"/>
    <w:rsid w:val="00965EDD"/>
    <w:rsid w:val="00966D24"/>
    <w:rsid w:val="00967835"/>
    <w:rsid w:val="0097083E"/>
    <w:rsid w:val="0097147F"/>
    <w:rsid w:val="0097194B"/>
    <w:rsid w:val="00973FF4"/>
    <w:rsid w:val="00974801"/>
    <w:rsid w:val="00974F60"/>
    <w:rsid w:val="00981281"/>
    <w:rsid w:val="00982282"/>
    <w:rsid w:val="00983410"/>
    <w:rsid w:val="00983595"/>
    <w:rsid w:val="009846B2"/>
    <w:rsid w:val="009846DF"/>
    <w:rsid w:val="00990B33"/>
    <w:rsid w:val="00992F6D"/>
    <w:rsid w:val="0099646D"/>
    <w:rsid w:val="009973A8"/>
    <w:rsid w:val="00997A15"/>
    <w:rsid w:val="009A0623"/>
    <w:rsid w:val="009A1021"/>
    <w:rsid w:val="009A30CC"/>
    <w:rsid w:val="009A420C"/>
    <w:rsid w:val="009A4C3F"/>
    <w:rsid w:val="009A50AE"/>
    <w:rsid w:val="009A58D2"/>
    <w:rsid w:val="009A665F"/>
    <w:rsid w:val="009B093D"/>
    <w:rsid w:val="009B2B69"/>
    <w:rsid w:val="009B42CF"/>
    <w:rsid w:val="009B4577"/>
    <w:rsid w:val="009B4677"/>
    <w:rsid w:val="009B6CA3"/>
    <w:rsid w:val="009B75A2"/>
    <w:rsid w:val="009C0302"/>
    <w:rsid w:val="009C125B"/>
    <w:rsid w:val="009C3C14"/>
    <w:rsid w:val="009C4FA7"/>
    <w:rsid w:val="009C7B0F"/>
    <w:rsid w:val="009D0ABE"/>
    <w:rsid w:val="009D164D"/>
    <w:rsid w:val="009D2038"/>
    <w:rsid w:val="009D4418"/>
    <w:rsid w:val="009D576A"/>
    <w:rsid w:val="009E1A13"/>
    <w:rsid w:val="009E37C9"/>
    <w:rsid w:val="009E4DEB"/>
    <w:rsid w:val="009E5A3D"/>
    <w:rsid w:val="009F13F4"/>
    <w:rsid w:val="009F5EC3"/>
    <w:rsid w:val="009F6665"/>
    <w:rsid w:val="00A02429"/>
    <w:rsid w:val="00A0347E"/>
    <w:rsid w:val="00A054DA"/>
    <w:rsid w:val="00A07FEF"/>
    <w:rsid w:val="00A11883"/>
    <w:rsid w:val="00A11AC5"/>
    <w:rsid w:val="00A12E94"/>
    <w:rsid w:val="00A139CF"/>
    <w:rsid w:val="00A14E51"/>
    <w:rsid w:val="00A1699E"/>
    <w:rsid w:val="00A1703E"/>
    <w:rsid w:val="00A173E9"/>
    <w:rsid w:val="00A20554"/>
    <w:rsid w:val="00A2109F"/>
    <w:rsid w:val="00A234F5"/>
    <w:rsid w:val="00A23CE7"/>
    <w:rsid w:val="00A24155"/>
    <w:rsid w:val="00A268B5"/>
    <w:rsid w:val="00A31E40"/>
    <w:rsid w:val="00A331AC"/>
    <w:rsid w:val="00A3330A"/>
    <w:rsid w:val="00A33437"/>
    <w:rsid w:val="00A35E62"/>
    <w:rsid w:val="00A366B5"/>
    <w:rsid w:val="00A36F19"/>
    <w:rsid w:val="00A408B5"/>
    <w:rsid w:val="00A40D3C"/>
    <w:rsid w:val="00A41794"/>
    <w:rsid w:val="00A41A06"/>
    <w:rsid w:val="00A431D2"/>
    <w:rsid w:val="00A434BA"/>
    <w:rsid w:val="00A44D81"/>
    <w:rsid w:val="00A5028A"/>
    <w:rsid w:val="00A5443A"/>
    <w:rsid w:val="00A61A45"/>
    <w:rsid w:val="00A6475A"/>
    <w:rsid w:val="00A66701"/>
    <w:rsid w:val="00A67A89"/>
    <w:rsid w:val="00A67C8D"/>
    <w:rsid w:val="00A7206B"/>
    <w:rsid w:val="00A72697"/>
    <w:rsid w:val="00A73CD8"/>
    <w:rsid w:val="00A76B0A"/>
    <w:rsid w:val="00A76EB0"/>
    <w:rsid w:val="00A77741"/>
    <w:rsid w:val="00A778A4"/>
    <w:rsid w:val="00A82046"/>
    <w:rsid w:val="00A85303"/>
    <w:rsid w:val="00A858B9"/>
    <w:rsid w:val="00A86D2D"/>
    <w:rsid w:val="00A92454"/>
    <w:rsid w:val="00A9430A"/>
    <w:rsid w:val="00A950F9"/>
    <w:rsid w:val="00A951B5"/>
    <w:rsid w:val="00A9597C"/>
    <w:rsid w:val="00A96D9D"/>
    <w:rsid w:val="00AA0687"/>
    <w:rsid w:val="00AA0D46"/>
    <w:rsid w:val="00AA27CC"/>
    <w:rsid w:val="00AA5A28"/>
    <w:rsid w:val="00AB11ED"/>
    <w:rsid w:val="00AB12CC"/>
    <w:rsid w:val="00AB1AF3"/>
    <w:rsid w:val="00AB3487"/>
    <w:rsid w:val="00AC29C7"/>
    <w:rsid w:val="00AC3D90"/>
    <w:rsid w:val="00AC3E15"/>
    <w:rsid w:val="00AC5504"/>
    <w:rsid w:val="00AC591C"/>
    <w:rsid w:val="00AD0634"/>
    <w:rsid w:val="00AD0ABA"/>
    <w:rsid w:val="00AD237A"/>
    <w:rsid w:val="00AD2B61"/>
    <w:rsid w:val="00AD3FDF"/>
    <w:rsid w:val="00AD6ADE"/>
    <w:rsid w:val="00AD7CD3"/>
    <w:rsid w:val="00AE26FD"/>
    <w:rsid w:val="00AE2B30"/>
    <w:rsid w:val="00AE36FE"/>
    <w:rsid w:val="00AE71C8"/>
    <w:rsid w:val="00AF0A65"/>
    <w:rsid w:val="00AF33A3"/>
    <w:rsid w:val="00AF3423"/>
    <w:rsid w:val="00AF49BC"/>
    <w:rsid w:val="00AF4B00"/>
    <w:rsid w:val="00AF4E6A"/>
    <w:rsid w:val="00AF56E0"/>
    <w:rsid w:val="00AF6BB4"/>
    <w:rsid w:val="00AF7734"/>
    <w:rsid w:val="00B0378E"/>
    <w:rsid w:val="00B03D53"/>
    <w:rsid w:val="00B068CB"/>
    <w:rsid w:val="00B069CE"/>
    <w:rsid w:val="00B06C89"/>
    <w:rsid w:val="00B107F1"/>
    <w:rsid w:val="00B10A9C"/>
    <w:rsid w:val="00B11D09"/>
    <w:rsid w:val="00B121A9"/>
    <w:rsid w:val="00B12AD4"/>
    <w:rsid w:val="00B13179"/>
    <w:rsid w:val="00B138A0"/>
    <w:rsid w:val="00B1605A"/>
    <w:rsid w:val="00B204FE"/>
    <w:rsid w:val="00B20A46"/>
    <w:rsid w:val="00B20AD1"/>
    <w:rsid w:val="00B24C25"/>
    <w:rsid w:val="00B25013"/>
    <w:rsid w:val="00B2583C"/>
    <w:rsid w:val="00B2753C"/>
    <w:rsid w:val="00B305FB"/>
    <w:rsid w:val="00B324A1"/>
    <w:rsid w:val="00B34883"/>
    <w:rsid w:val="00B37891"/>
    <w:rsid w:val="00B37DE4"/>
    <w:rsid w:val="00B4034E"/>
    <w:rsid w:val="00B42A92"/>
    <w:rsid w:val="00B435F8"/>
    <w:rsid w:val="00B4419D"/>
    <w:rsid w:val="00B44B48"/>
    <w:rsid w:val="00B471A0"/>
    <w:rsid w:val="00B50B34"/>
    <w:rsid w:val="00B55568"/>
    <w:rsid w:val="00B57B4A"/>
    <w:rsid w:val="00B61606"/>
    <w:rsid w:val="00B61812"/>
    <w:rsid w:val="00B62BC9"/>
    <w:rsid w:val="00B632AD"/>
    <w:rsid w:val="00B63A84"/>
    <w:rsid w:val="00B6415D"/>
    <w:rsid w:val="00B6428B"/>
    <w:rsid w:val="00B64C3E"/>
    <w:rsid w:val="00B65DC2"/>
    <w:rsid w:val="00B66ACE"/>
    <w:rsid w:val="00B670EF"/>
    <w:rsid w:val="00B6729E"/>
    <w:rsid w:val="00B729F9"/>
    <w:rsid w:val="00B72C2D"/>
    <w:rsid w:val="00B747D8"/>
    <w:rsid w:val="00B74E05"/>
    <w:rsid w:val="00B75AA5"/>
    <w:rsid w:val="00B77692"/>
    <w:rsid w:val="00B77A8F"/>
    <w:rsid w:val="00B77A98"/>
    <w:rsid w:val="00B806FF"/>
    <w:rsid w:val="00B81A52"/>
    <w:rsid w:val="00B83A7F"/>
    <w:rsid w:val="00B84C81"/>
    <w:rsid w:val="00B870AF"/>
    <w:rsid w:val="00B91BA4"/>
    <w:rsid w:val="00B92325"/>
    <w:rsid w:val="00B9261B"/>
    <w:rsid w:val="00B9363D"/>
    <w:rsid w:val="00B93A8D"/>
    <w:rsid w:val="00B93E58"/>
    <w:rsid w:val="00B940E4"/>
    <w:rsid w:val="00B966D2"/>
    <w:rsid w:val="00B9788C"/>
    <w:rsid w:val="00BA1C32"/>
    <w:rsid w:val="00BA2D43"/>
    <w:rsid w:val="00BA2F93"/>
    <w:rsid w:val="00BA39AF"/>
    <w:rsid w:val="00BA5B6A"/>
    <w:rsid w:val="00BA5B9F"/>
    <w:rsid w:val="00BA6E67"/>
    <w:rsid w:val="00BB009C"/>
    <w:rsid w:val="00BB0DD4"/>
    <w:rsid w:val="00BB43EF"/>
    <w:rsid w:val="00BB6C2F"/>
    <w:rsid w:val="00BC1165"/>
    <w:rsid w:val="00BC1AFF"/>
    <w:rsid w:val="00BC2450"/>
    <w:rsid w:val="00BC2A36"/>
    <w:rsid w:val="00BC3922"/>
    <w:rsid w:val="00BC463C"/>
    <w:rsid w:val="00BC7F73"/>
    <w:rsid w:val="00BD278F"/>
    <w:rsid w:val="00BD5F0B"/>
    <w:rsid w:val="00BE0627"/>
    <w:rsid w:val="00BE0A49"/>
    <w:rsid w:val="00BE6117"/>
    <w:rsid w:val="00BE7258"/>
    <w:rsid w:val="00BF07C7"/>
    <w:rsid w:val="00BF2296"/>
    <w:rsid w:val="00BF273E"/>
    <w:rsid w:val="00BF4488"/>
    <w:rsid w:val="00BF50CF"/>
    <w:rsid w:val="00BF63B1"/>
    <w:rsid w:val="00C0195F"/>
    <w:rsid w:val="00C0241F"/>
    <w:rsid w:val="00C03268"/>
    <w:rsid w:val="00C05311"/>
    <w:rsid w:val="00C06CC5"/>
    <w:rsid w:val="00C10BF8"/>
    <w:rsid w:val="00C111CD"/>
    <w:rsid w:val="00C12F4F"/>
    <w:rsid w:val="00C13717"/>
    <w:rsid w:val="00C15103"/>
    <w:rsid w:val="00C2071A"/>
    <w:rsid w:val="00C2083D"/>
    <w:rsid w:val="00C211B3"/>
    <w:rsid w:val="00C22900"/>
    <w:rsid w:val="00C22F9C"/>
    <w:rsid w:val="00C23985"/>
    <w:rsid w:val="00C23DEA"/>
    <w:rsid w:val="00C242E6"/>
    <w:rsid w:val="00C24770"/>
    <w:rsid w:val="00C2481E"/>
    <w:rsid w:val="00C248D0"/>
    <w:rsid w:val="00C2498D"/>
    <w:rsid w:val="00C2588F"/>
    <w:rsid w:val="00C25C55"/>
    <w:rsid w:val="00C31F14"/>
    <w:rsid w:val="00C31F52"/>
    <w:rsid w:val="00C32249"/>
    <w:rsid w:val="00C34F1F"/>
    <w:rsid w:val="00C3667D"/>
    <w:rsid w:val="00C37210"/>
    <w:rsid w:val="00C37557"/>
    <w:rsid w:val="00C405A7"/>
    <w:rsid w:val="00C40BBC"/>
    <w:rsid w:val="00C42E73"/>
    <w:rsid w:val="00C43061"/>
    <w:rsid w:val="00C43237"/>
    <w:rsid w:val="00C44428"/>
    <w:rsid w:val="00C4531C"/>
    <w:rsid w:val="00C50268"/>
    <w:rsid w:val="00C50292"/>
    <w:rsid w:val="00C51833"/>
    <w:rsid w:val="00C51EB3"/>
    <w:rsid w:val="00C53039"/>
    <w:rsid w:val="00C5390C"/>
    <w:rsid w:val="00C54FC7"/>
    <w:rsid w:val="00C55B0A"/>
    <w:rsid w:val="00C571D4"/>
    <w:rsid w:val="00C60167"/>
    <w:rsid w:val="00C60A1C"/>
    <w:rsid w:val="00C61131"/>
    <w:rsid w:val="00C615AC"/>
    <w:rsid w:val="00C6289B"/>
    <w:rsid w:val="00C644C2"/>
    <w:rsid w:val="00C65B8C"/>
    <w:rsid w:val="00C671AD"/>
    <w:rsid w:val="00C7092C"/>
    <w:rsid w:val="00C7112D"/>
    <w:rsid w:val="00C727A2"/>
    <w:rsid w:val="00C73A3F"/>
    <w:rsid w:val="00C7636D"/>
    <w:rsid w:val="00C768E9"/>
    <w:rsid w:val="00C83D7C"/>
    <w:rsid w:val="00C83F6C"/>
    <w:rsid w:val="00C844A3"/>
    <w:rsid w:val="00C860F5"/>
    <w:rsid w:val="00C86A54"/>
    <w:rsid w:val="00C91FD8"/>
    <w:rsid w:val="00C939BA"/>
    <w:rsid w:val="00C9402E"/>
    <w:rsid w:val="00C94EE5"/>
    <w:rsid w:val="00C965B3"/>
    <w:rsid w:val="00C968BC"/>
    <w:rsid w:val="00C97E0D"/>
    <w:rsid w:val="00CA0FE8"/>
    <w:rsid w:val="00CA1ADA"/>
    <w:rsid w:val="00CA49F9"/>
    <w:rsid w:val="00CA4E1E"/>
    <w:rsid w:val="00CA66CE"/>
    <w:rsid w:val="00CA6D52"/>
    <w:rsid w:val="00CA7753"/>
    <w:rsid w:val="00CA7CAE"/>
    <w:rsid w:val="00CA7E6E"/>
    <w:rsid w:val="00CB0A1F"/>
    <w:rsid w:val="00CB4E72"/>
    <w:rsid w:val="00CB4F22"/>
    <w:rsid w:val="00CB5586"/>
    <w:rsid w:val="00CB61DD"/>
    <w:rsid w:val="00CB6455"/>
    <w:rsid w:val="00CB69BB"/>
    <w:rsid w:val="00CB6A3D"/>
    <w:rsid w:val="00CB73C6"/>
    <w:rsid w:val="00CB7C4F"/>
    <w:rsid w:val="00CC0312"/>
    <w:rsid w:val="00CC187C"/>
    <w:rsid w:val="00CC2A5C"/>
    <w:rsid w:val="00CC5DDE"/>
    <w:rsid w:val="00CD02AF"/>
    <w:rsid w:val="00CD1E2B"/>
    <w:rsid w:val="00CD3B06"/>
    <w:rsid w:val="00CD417F"/>
    <w:rsid w:val="00CD4417"/>
    <w:rsid w:val="00CD4602"/>
    <w:rsid w:val="00CD6841"/>
    <w:rsid w:val="00CE077E"/>
    <w:rsid w:val="00CE3EA6"/>
    <w:rsid w:val="00CE691A"/>
    <w:rsid w:val="00CE7B4E"/>
    <w:rsid w:val="00CF1C7D"/>
    <w:rsid w:val="00CF2A38"/>
    <w:rsid w:val="00CF5E52"/>
    <w:rsid w:val="00CF676D"/>
    <w:rsid w:val="00CF7F3D"/>
    <w:rsid w:val="00D00566"/>
    <w:rsid w:val="00D028E9"/>
    <w:rsid w:val="00D03986"/>
    <w:rsid w:val="00D0433D"/>
    <w:rsid w:val="00D054AC"/>
    <w:rsid w:val="00D057D1"/>
    <w:rsid w:val="00D05F6A"/>
    <w:rsid w:val="00D07443"/>
    <w:rsid w:val="00D07482"/>
    <w:rsid w:val="00D076E8"/>
    <w:rsid w:val="00D07A09"/>
    <w:rsid w:val="00D12762"/>
    <w:rsid w:val="00D13649"/>
    <w:rsid w:val="00D13AE6"/>
    <w:rsid w:val="00D13C05"/>
    <w:rsid w:val="00D164D2"/>
    <w:rsid w:val="00D16828"/>
    <w:rsid w:val="00D203A7"/>
    <w:rsid w:val="00D2047A"/>
    <w:rsid w:val="00D22F3E"/>
    <w:rsid w:val="00D23122"/>
    <w:rsid w:val="00D234AF"/>
    <w:rsid w:val="00D26918"/>
    <w:rsid w:val="00D26D5C"/>
    <w:rsid w:val="00D27C14"/>
    <w:rsid w:val="00D3556B"/>
    <w:rsid w:val="00D35CA8"/>
    <w:rsid w:val="00D35F8D"/>
    <w:rsid w:val="00D43C6D"/>
    <w:rsid w:val="00D45EE2"/>
    <w:rsid w:val="00D47DE8"/>
    <w:rsid w:val="00D47EF8"/>
    <w:rsid w:val="00D522CF"/>
    <w:rsid w:val="00D52F81"/>
    <w:rsid w:val="00D53283"/>
    <w:rsid w:val="00D557C3"/>
    <w:rsid w:val="00D612B0"/>
    <w:rsid w:val="00D658DB"/>
    <w:rsid w:val="00D67CA7"/>
    <w:rsid w:val="00D71628"/>
    <w:rsid w:val="00D71E54"/>
    <w:rsid w:val="00D723B9"/>
    <w:rsid w:val="00D754F0"/>
    <w:rsid w:val="00D77040"/>
    <w:rsid w:val="00D80968"/>
    <w:rsid w:val="00D81750"/>
    <w:rsid w:val="00D81DC2"/>
    <w:rsid w:val="00D826B8"/>
    <w:rsid w:val="00D836B8"/>
    <w:rsid w:val="00D84E5B"/>
    <w:rsid w:val="00D8532A"/>
    <w:rsid w:val="00D855A8"/>
    <w:rsid w:val="00D864BD"/>
    <w:rsid w:val="00D86535"/>
    <w:rsid w:val="00D90551"/>
    <w:rsid w:val="00D9120C"/>
    <w:rsid w:val="00D962D0"/>
    <w:rsid w:val="00D97347"/>
    <w:rsid w:val="00D97987"/>
    <w:rsid w:val="00D97C3B"/>
    <w:rsid w:val="00DA11F6"/>
    <w:rsid w:val="00DA181E"/>
    <w:rsid w:val="00DA259C"/>
    <w:rsid w:val="00DA2F6E"/>
    <w:rsid w:val="00DA3484"/>
    <w:rsid w:val="00DA3933"/>
    <w:rsid w:val="00DA6F4D"/>
    <w:rsid w:val="00DB0A41"/>
    <w:rsid w:val="00DB0EF0"/>
    <w:rsid w:val="00DB2D1E"/>
    <w:rsid w:val="00DB369B"/>
    <w:rsid w:val="00DB7659"/>
    <w:rsid w:val="00DC0821"/>
    <w:rsid w:val="00DC144A"/>
    <w:rsid w:val="00DC3495"/>
    <w:rsid w:val="00DC567D"/>
    <w:rsid w:val="00DC7C62"/>
    <w:rsid w:val="00DD152E"/>
    <w:rsid w:val="00DD1FEB"/>
    <w:rsid w:val="00DD3B38"/>
    <w:rsid w:val="00DD4DD2"/>
    <w:rsid w:val="00DD51E4"/>
    <w:rsid w:val="00DD5E4C"/>
    <w:rsid w:val="00DE001C"/>
    <w:rsid w:val="00DE191B"/>
    <w:rsid w:val="00DE2B24"/>
    <w:rsid w:val="00DE41B3"/>
    <w:rsid w:val="00DE49D6"/>
    <w:rsid w:val="00DE4A7C"/>
    <w:rsid w:val="00DE530F"/>
    <w:rsid w:val="00DE5408"/>
    <w:rsid w:val="00DE68AC"/>
    <w:rsid w:val="00DF09A4"/>
    <w:rsid w:val="00DF41B6"/>
    <w:rsid w:val="00DF796C"/>
    <w:rsid w:val="00E02448"/>
    <w:rsid w:val="00E050E1"/>
    <w:rsid w:val="00E05F54"/>
    <w:rsid w:val="00E07B95"/>
    <w:rsid w:val="00E11412"/>
    <w:rsid w:val="00E11621"/>
    <w:rsid w:val="00E11FC4"/>
    <w:rsid w:val="00E13438"/>
    <w:rsid w:val="00E13A62"/>
    <w:rsid w:val="00E1446F"/>
    <w:rsid w:val="00E14E0E"/>
    <w:rsid w:val="00E15222"/>
    <w:rsid w:val="00E174D3"/>
    <w:rsid w:val="00E21DE5"/>
    <w:rsid w:val="00E221D7"/>
    <w:rsid w:val="00E24C0D"/>
    <w:rsid w:val="00E2708D"/>
    <w:rsid w:val="00E27BF7"/>
    <w:rsid w:val="00E412FC"/>
    <w:rsid w:val="00E416B1"/>
    <w:rsid w:val="00E41C97"/>
    <w:rsid w:val="00E43771"/>
    <w:rsid w:val="00E43E4E"/>
    <w:rsid w:val="00E4435B"/>
    <w:rsid w:val="00E4522D"/>
    <w:rsid w:val="00E46E22"/>
    <w:rsid w:val="00E46F08"/>
    <w:rsid w:val="00E47FCC"/>
    <w:rsid w:val="00E508A0"/>
    <w:rsid w:val="00E52F35"/>
    <w:rsid w:val="00E54571"/>
    <w:rsid w:val="00E55B4C"/>
    <w:rsid w:val="00E57CBF"/>
    <w:rsid w:val="00E6112B"/>
    <w:rsid w:val="00E6121E"/>
    <w:rsid w:val="00E6237D"/>
    <w:rsid w:val="00E623DE"/>
    <w:rsid w:val="00E624EE"/>
    <w:rsid w:val="00E627CB"/>
    <w:rsid w:val="00E674DB"/>
    <w:rsid w:val="00E707FB"/>
    <w:rsid w:val="00E73FB1"/>
    <w:rsid w:val="00E75547"/>
    <w:rsid w:val="00E77596"/>
    <w:rsid w:val="00E82387"/>
    <w:rsid w:val="00E82FF7"/>
    <w:rsid w:val="00E83B68"/>
    <w:rsid w:val="00E841CE"/>
    <w:rsid w:val="00E8453B"/>
    <w:rsid w:val="00E85355"/>
    <w:rsid w:val="00E8594C"/>
    <w:rsid w:val="00E87C3D"/>
    <w:rsid w:val="00E90091"/>
    <w:rsid w:val="00E906F8"/>
    <w:rsid w:val="00E917F3"/>
    <w:rsid w:val="00E92DFE"/>
    <w:rsid w:val="00E937FA"/>
    <w:rsid w:val="00E9654A"/>
    <w:rsid w:val="00E971F3"/>
    <w:rsid w:val="00E97682"/>
    <w:rsid w:val="00E976A6"/>
    <w:rsid w:val="00EA0145"/>
    <w:rsid w:val="00EA039D"/>
    <w:rsid w:val="00EA2DE1"/>
    <w:rsid w:val="00EA32FD"/>
    <w:rsid w:val="00EA56D8"/>
    <w:rsid w:val="00EA5D39"/>
    <w:rsid w:val="00EB0825"/>
    <w:rsid w:val="00EB3DF4"/>
    <w:rsid w:val="00EB79A5"/>
    <w:rsid w:val="00EC0E16"/>
    <w:rsid w:val="00EC3F24"/>
    <w:rsid w:val="00EC655B"/>
    <w:rsid w:val="00ED26A1"/>
    <w:rsid w:val="00ED38BF"/>
    <w:rsid w:val="00ED41B0"/>
    <w:rsid w:val="00ED475F"/>
    <w:rsid w:val="00ED60A7"/>
    <w:rsid w:val="00ED6DCB"/>
    <w:rsid w:val="00EE1513"/>
    <w:rsid w:val="00EE6158"/>
    <w:rsid w:val="00EE6433"/>
    <w:rsid w:val="00EE6A1E"/>
    <w:rsid w:val="00EF301D"/>
    <w:rsid w:val="00EF3878"/>
    <w:rsid w:val="00F01643"/>
    <w:rsid w:val="00F01BDD"/>
    <w:rsid w:val="00F04BB1"/>
    <w:rsid w:val="00F068F5"/>
    <w:rsid w:val="00F06BBE"/>
    <w:rsid w:val="00F12AF3"/>
    <w:rsid w:val="00F1430B"/>
    <w:rsid w:val="00F1455A"/>
    <w:rsid w:val="00F14BF1"/>
    <w:rsid w:val="00F14D38"/>
    <w:rsid w:val="00F15D68"/>
    <w:rsid w:val="00F15FF9"/>
    <w:rsid w:val="00F17DFC"/>
    <w:rsid w:val="00F2095F"/>
    <w:rsid w:val="00F20BA4"/>
    <w:rsid w:val="00F21DDC"/>
    <w:rsid w:val="00F230AC"/>
    <w:rsid w:val="00F23177"/>
    <w:rsid w:val="00F2380C"/>
    <w:rsid w:val="00F24B73"/>
    <w:rsid w:val="00F333AF"/>
    <w:rsid w:val="00F33625"/>
    <w:rsid w:val="00F3389E"/>
    <w:rsid w:val="00F3413A"/>
    <w:rsid w:val="00F36869"/>
    <w:rsid w:val="00F36E79"/>
    <w:rsid w:val="00F40EE9"/>
    <w:rsid w:val="00F40F26"/>
    <w:rsid w:val="00F42342"/>
    <w:rsid w:val="00F46E01"/>
    <w:rsid w:val="00F46EB6"/>
    <w:rsid w:val="00F4715D"/>
    <w:rsid w:val="00F47580"/>
    <w:rsid w:val="00F47AA0"/>
    <w:rsid w:val="00F503C1"/>
    <w:rsid w:val="00F52C94"/>
    <w:rsid w:val="00F538A8"/>
    <w:rsid w:val="00F5547B"/>
    <w:rsid w:val="00F56B02"/>
    <w:rsid w:val="00F56E02"/>
    <w:rsid w:val="00F60841"/>
    <w:rsid w:val="00F60BAF"/>
    <w:rsid w:val="00F6115D"/>
    <w:rsid w:val="00F62EB4"/>
    <w:rsid w:val="00F651AE"/>
    <w:rsid w:val="00F6543F"/>
    <w:rsid w:val="00F65959"/>
    <w:rsid w:val="00F66AA4"/>
    <w:rsid w:val="00F67678"/>
    <w:rsid w:val="00F720B7"/>
    <w:rsid w:val="00F74516"/>
    <w:rsid w:val="00F76727"/>
    <w:rsid w:val="00F80C27"/>
    <w:rsid w:val="00F81F47"/>
    <w:rsid w:val="00F82241"/>
    <w:rsid w:val="00F82A89"/>
    <w:rsid w:val="00F82ACC"/>
    <w:rsid w:val="00F8306F"/>
    <w:rsid w:val="00F837BE"/>
    <w:rsid w:val="00F8678D"/>
    <w:rsid w:val="00F86F45"/>
    <w:rsid w:val="00F87F30"/>
    <w:rsid w:val="00F910E0"/>
    <w:rsid w:val="00F91672"/>
    <w:rsid w:val="00F91992"/>
    <w:rsid w:val="00F92BA2"/>
    <w:rsid w:val="00F93701"/>
    <w:rsid w:val="00F9627C"/>
    <w:rsid w:val="00F9641B"/>
    <w:rsid w:val="00F967D0"/>
    <w:rsid w:val="00FA205C"/>
    <w:rsid w:val="00FA21B2"/>
    <w:rsid w:val="00FA2EF9"/>
    <w:rsid w:val="00FA38A8"/>
    <w:rsid w:val="00FA3DCB"/>
    <w:rsid w:val="00FA5622"/>
    <w:rsid w:val="00FA636D"/>
    <w:rsid w:val="00FA6C39"/>
    <w:rsid w:val="00FB20F3"/>
    <w:rsid w:val="00FB29A0"/>
    <w:rsid w:val="00FB2E88"/>
    <w:rsid w:val="00FB3321"/>
    <w:rsid w:val="00FB523E"/>
    <w:rsid w:val="00FB53E0"/>
    <w:rsid w:val="00FB580E"/>
    <w:rsid w:val="00FB5EE6"/>
    <w:rsid w:val="00FB6C24"/>
    <w:rsid w:val="00FB74F0"/>
    <w:rsid w:val="00FC0B86"/>
    <w:rsid w:val="00FC1282"/>
    <w:rsid w:val="00FC48FC"/>
    <w:rsid w:val="00FC5001"/>
    <w:rsid w:val="00FC5FF3"/>
    <w:rsid w:val="00FC6676"/>
    <w:rsid w:val="00FC7275"/>
    <w:rsid w:val="00FD0530"/>
    <w:rsid w:val="00FD0CE2"/>
    <w:rsid w:val="00FD1576"/>
    <w:rsid w:val="00FD1EAB"/>
    <w:rsid w:val="00FD25A0"/>
    <w:rsid w:val="00FD2B74"/>
    <w:rsid w:val="00FD3DBB"/>
    <w:rsid w:val="00FD6150"/>
    <w:rsid w:val="00FD6766"/>
    <w:rsid w:val="00FE1900"/>
    <w:rsid w:val="00FE29FF"/>
    <w:rsid w:val="00FE2F78"/>
    <w:rsid w:val="00FE31F2"/>
    <w:rsid w:val="00FE3467"/>
    <w:rsid w:val="00FE4CE9"/>
    <w:rsid w:val="00FF1063"/>
    <w:rsid w:val="00FF1B78"/>
    <w:rsid w:val="00FF24BD"/>
    <w:rsid w:val="00FF4BE0"/>
    <w:rsid w:val="00FF7329"/>
    <w:rsid w:val="00FF7C7B"/>
    <w:rsid w:val="03668C95"/>
    <w:rsid w:val="0A066F99"/>
    <w:rsid w:val="0D787768"/>
    <w:rsid w:val="0FB9B893"/>
    <w:rsid w:val="10714A15"/>
    <w:rsid w:val="150AA481"/>
    <w:rsid w:val="17F5E2B3"/>
    <w:rsid w:val="18234AAA"/>
    <w:rsid w:val="1B7C985F"/>
    <w:rsid w:val="1DB71D18"/>
    <w:rsid w:val="1E7431EF"/>
    <w:rsid w:val="1F8B7678"/>
    <w:rsid w:val="22189F25"/>
    <w:rsid w:val="2224FE08"/>
    <w:rsid w:val="25094B4D"/>
    <w:rsid w:val="282E201F"/>
    <w:rsid w:val="29D83BD2"/>
    <w:rsid w:val="2AF80A1B"/>
    <w:rsid w:val="2B6963C7"/>
    <w:rsid w:val="32E9E51C"/>
    <w:rsid w:val="34D6A2FD"/>
    <w:rsid w:val="37BE45CD"/>
    <w:rsid w:val="3FF8AA38"/>
    <w:rsid w:val="42B122BD"/>
    <w:rsid w:val="4399A5BB"/>
    <w:rsid w:val="4591FEFC"/>
    <w:rsid w:val="47F564F2"/>
    <w:rsid w:val="47F83E55"/>
    <w:rsid w:val="4ADE03C8"/>
    <w:rsid w:val="4C294BB6"/>
    <w:rsid w:val="4F416253"/>
    <w:rsid w:val="58B2651C"/>
    <w:rsid w:val="5949D522"/>
    <w:rsid w:val="5A988EDB"/>
    <w:rsid w:val="5ABA420F"/>
    <w:rsid w:val="6035FBF0"/>
    <w:rsid w:val="649F87DB"/>
    <w:rsid w:val="660F2268"/>
    <w:rsid w:val="69B299EA"/>
    <w:rsid w:val="6A1D1F37"/>
    <w:rsid w:val="6B748FCD"/>
    <w:rsid w:val="6C027BEB"/>
    <w:rsid w:val="70220491"/>
    <w:rsid w:val="731875DC"/>
    <w:rsid w:val="7511801D"/>
    <w:rsid w:val="7DBD05F6"/>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5D2E09"/>
  <w15:docId w15:val="{8CF2D0AD-1C61-4AC0-BEDB-4C33A1CC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unhideWhenUsed="1"/>
    <w:lsdException w:name="macro" w:semiHidden="1" w:unhideWhenUsed="1"/>
    <w:lsdException w:name="toa heading" w:semiHidden="1" w:unhideWhenUsed="1"/>
    <w:lsdException w:name="List" w:unhideWhenUsed="1"/>
    <w:lsdException w:name="List Bullet"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sid w:val="00CF676D"/>
  </w:style>
  <w:style w:type="paragraph" w:styleId="Nagwek1">
    <w:name w:val="heading 1"/>
    <w:basedOn w:val="Normalny"/>
    <w:next w:val="Normalny"/>
    <w:link w:val="Nagwek1Znak"/>
    <w:uiPriority w:val="9"/>
    <w:rsid w:val="00CF676D"/>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Nagwek2">
    <w:name w:val="heading 2"/>
    <w:basedOn w:val="Normalny"/>
    <w:next w:val="Normalny"/>
    <w:link w:val="Nagwek2Znak"/>
    <w:uiPriority w:val="9"/>
    <w:unhideWhenUsed/>
    <w:qFormat/>
    <w:rsid w:val="00CF676D"/>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Nagwek3">
    <w:name w:val="heading 3"/>
    <w:basedOn w:val="Normalny"/>
    <w:next w:val="Normalny"/>
    <w:link w:val="Nagwek3Znak"/>
    <w:uiPriority w:val="9"/>
    <w:unhideWhenUsed/>
    <w:qFormat/>
    <w:rsid w:val="00CF676D"/>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Nagwek4">
    <w:name w:val="heading 4"/>
    <w:basedOn w:val="Normalny"/>
    <w:next w:val="Normalny"/>
    <w:link w:val="Nagwek4Znak"/>
    <w:uiPriority w:val="9"/>
    <w:semiHidden/>
    <w:unhideWhenUsed/>
    <w:qFormat/>
    <w:rsid w:val="00CF676D"/>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Nagwek5">
    <w:name w:val="heading 5"/>
    <w:basedOn w:val="Normalny"/>
    <w:next w:val="Normalny"/>
    <w:link w:val="Nagwek5Znak"/>
    <w:uiPriority w:val="9"/>
    <w:semiHidden/>
    <w:unhideWhenUsed/>
    <w:qFormat/>
    <w:rsid w:val="00CF676D"/>
    <w:pPr>
      <w:keepNext/>
      <w:keepLines/>
      <w:spacing w:before="40" w:after="0"/>
      <w:outlineLvl w:val="4"/>
    </w:pPr>
    <w:rPr>
      <w:rFonts w:asciiTheme="majorHAnsi" w:eastAsiaTheme="majorEastAsia" w:hAnsiTheme="majorHAnsi" w:cstheme="majorBidi"/>
      <w:caps/>
      <w:color w:val="276E8B" w:themeColor="accent1" w:themeShade="BF"/>
    </w:rPr>
  </w:style>
  <w:style w:type="paragraph" w:styleId="Nagwek6">
    <w:name w:val="heading 6"/>
    <w:basedOn w:val="Normalny"/>
    <w:next w:val="Normalny"/>
    <w:link w:val="Nagwek6Znak"/>
    <w:uiPriority w:val="9"/>
    <w:semiHidden/>
    <w:unhideWhenUsed/>
    <w:qFormat/>
    <w:rsid w:val="00CF676D"/>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Nagwek7">
    <w:name w:val="heading 7"/>
    <w:basedOn w:val="Normalny"/>
    <w:next w:val="Normalny"/>
    <w:link w:val="Nagwek7Znak"/>
    <w:uiPriority w:val="9"/>
    <w:semiHidden/>
    <w:unhideWhenUsed/>
    <w:qFormat/>
    <w:rsid w:val="00CF676D"/>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Nagwek8">
    <w:name w:val="heading 8"/>
    <w:basedOn w:val="Normalny"/>
    <w:next w:val="Normalny"/>
    <w:link w:val="Nagwek8Znak"/>
    <w:uiPriority w:val="9"/>
    <w:semiHidden/>
    <w:unhideWhenUsed/>
    <w:qFormat/>
    <w:rsid w:val="00CF676D"/>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Nagwek9">
    <w:name w:val="heading 9"/>
    <w:basedOn w:val="Normalny"/>
    <w:next w:val="Normalny"/>
    <w:link w:val="Nagwek9Znak"/>
    <w:uiPriority w:val="9"/>
    <w:semiHidden/>
    <w:unhideWhenUsed/>
    <w:qFormat/>
    <w:rsid w:val="00CF676D"/>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676D"/>
    <w:rPr>
      <w:rFonts w:asciiTheme="majorHAnsi" w:eastAsiaTheme="majorEastAsia" w:hAnsiTheme="majorHAnsi" w:cstheme="majorBidi"/>
      <w:color w:val="1A495D" w:themeColor="accent1" w:themeShade="80"/>
      <w:sz w:val="36"/>
      <w:szCs w:val="36"/>
    </w:rPr>
  </w:style>
  <w:style w:type="character" w:customStyle="1" w:styleId="Nagwek2Znak">
    <w:name w:val="Nagłówek 2 Znak"/>
    <w:basedOn w:val="Domylnaczcionkaakapitu"/>
    <w:link w:val="Nagwek2"/>
    <w:uiPriority w:val="9"/>
    <w:rsid w:val="00CF676D"/>
    <w:rPr>
      <w:rFonts w:asciiTheme="majorHAnsi" w:eastAsiaTheme="majorEastAsia" w:hAnsiTheme="majorHAnsi" w:cstheme="majorBidi"/>
      <w:color w:val="276E8B" w:themeColor="accent1" w:themeShade="BF"/>
      <w:sz w:val="32"/>
      <w:szCs w:val="32"/>
    </w:rPr>
  </w:style>
  <w:style w:type="character" w:customStyle="1" w:styleId="Nagwek3Znak">
    <w:name w:val="Nagłówek 3 Znak"/>
    <w:basedOn w:val="Domylnaczcionkaakapitu"/>
    <w:link w:val="Nagwek3"/>
    <w:uiPriority w:val="9"/>
    <w:rsid w:val="00CF676D"/>
    <w:rPr>
      <w:rFonts w:asciiTheme="majorHAnsi" w:eastAsiaTheme="majorEastAsia" w:hAnsiTheme="majorHAnsi" w:cstheme="majorBidi"/>
      <w:color w:val="276E8B" w:themeColor="accent1" w:themeShade="BF"/>
      <w:sz w:val="28"/>
      <w:szCs w:val="28"/>
    </w:rPr>
  </w:style>
  <w:style w:type="character" w:customStyle="1" w:styleId="Nagwek4Znak">
    <w:name w:val="Nagłówek 4 Znak"/>
    <w:basedOn w:val="Domylnaczcionkaakapitu"/>
    <w:link w:val="Nagwek4"/>
    <w:uiPriority w:val="9"/>
    <w:semiHidden/>
    <w:rsid w:val="00CF676D"/>
    <w:rPr>
      <w:rFonts w:asciiTheme="majorHAnsi" w:eastAsiaTheme="majorEastAsia" w:hAnsiTheme="majorHAnsi" w:cstheme="majorBidi"/>
      <w:color w:val="276E8B" w:themeColor="accent1" w:themeShade="BF"/>
      <w:sz w:val="24"/>
      <w:szCs w:val="24"/>
    </w:rPr>
  </w:style>
  <w:style w:type="paragraph" w:customStyle="1" w:styleId="FP-Normal">
    <w:name w:val="FP-Normal"/>
    <w:basedOn w:val="Normalny"/>
    <w:link w:val="FP-NormalChar"/>
    <w:qFormat/>
    <w:rsid w:val="00807914"/>
    <w:pPr>
      <w:spacing w:before="200" w:after="100"/>
      <w:jc w:val="both"/>
    </w:pPr>
    <w:rPr>
      <w:sz w:val="20"/>
      <w:lang w:val="en-GB"/>
    </w:rPr>
  </w:style>
  <w:style w:type="character" w:customStyle="1" w:styleId="FP-NormalChar">
    <w:name w:val="FP-Normal Char"/>
    <w:basedOn w:val="Domylnaczcionkaakapitu"/>
    <w:link w:val="FP-Normal"/>
    <w:rsid w:val="00807914"/>
    <w:rPr>
      <w:sz w:val="20"/>
      <w:lang w:val="en-GB"/>
    </w:rPr>
  </w:style>
  <w:style w:type="paragraph" w:styleId="Bezodstpw">
    <w:name w:val="No Spacing"/>
    <w:uiPriority w:val="1"/>
    <w:rsid w:val="00CF676D"/>
    <w:pPr>
      <w:spacing w:after="0" w:line="240" w:lineRule="auto"/>
    </w:pPr>
  </w:style>
  <w:style w:type="paragraph" w:styleId="Cytat">
    <w:name w:val="Quote"/>
    <w:basedOn w:val="Normalny"/>
    <w:next w:val="Normalny"/>
    <w:link w:val="CytatZnak"/>
    <w:uiPriority w:val="29"/>
    <w:qFormat/>
    <w:rsid w:val="00CF676D"/>
    <w:pPr>
      <w:spacing w:before="120" w:after="120"/>
      <w:ind w:left="720"/>
    </w:pPr>
    <w:rPr>
      <w:color w:val="373545" w:themeColor="text2"/>
      <w:sz w:val="24"/>
      <w:szCs w:val="24"/>
    </w:rPr>
  </w:style>
  <w:style w:type="character" w:customStyle="1" w:styleId="CytatZnak">
    <w:name w:val="Cytat Znak"/>
    <w:basedOn w:val="Domylnaczcionkaakapitu"/>
    <w:link w:val="Cytat"/>
    <w:uiPriority w:val="29"/>
    <w:rsid w:val="00CF676D"/>
    <w:rPr>
      <w:color w:val="373545" w:themeColor="text2"/>
      <w:sz w:val="24"/>
      <w:szCs w:val="24"/>
    </w:rPr>
  </w:style>
  <w:style w:type="paragraph" w:customStyle="1" w:styleId="FP-Heading1">
    <w:name w:val="FP-Heading 1"/>
    <w:basedOn w:val="Nagwek1"/>
    <w:next w:val="FP-Normal"/>
    <w:link w:val="FP-Heading1Char"/>
    <w:uiPriority w:val="1"/>
    <w:qFormat/>
    <w:rsid w:val="006F6D82"/>
    <w:pPr>
      <w:pageBreakBefore/>
      <w:numPr>
        <w:numId w:val="25"/>
      </w:numPr>
      <w:ind w:left="360"/>
    </w:pPr>
    <w:rPr>
      <w:b/>
      <w:color w:val="auto"/>
      <w:spacing w:val="20"/>
      <w:szCs w:val="24"/>
      <w:lang w:val="en-GB"/>
    </w:rPr>
  </w:style>
  <w:style w:type="character" w:customStyle="1" w:styleId="FP-Heading1Char">
    <w:name w:val="FP-Heading 1 Char"/>
    <w:basedOn w:val="Nagwek1Znak"/>
    <w:link w:val="FP-Heading1"/>
    <w:uiPriority w:val="1"/>
    <w:rsid w:val="00807914"/>
    <w:rPr>
      <w:rFonts w:asciiTheme="majorHAnsi" w:eastAsiaTheme="majorEastAsia" w:hAnsiTheme="majorHAnsi" w:cstheme="majorBidi"/>
      <w:b/>
      <w:color w:val="1A495D" w:themeColor="accent1" w:themeShade="80"/>
      <w:spacing w:val="20"/>
      <w:sz w:val="36"/>
      <w:szCs w:val="24"/>
      <w:lang w:val="en-GB"/>
    </w:rPr>
  </w:style>
  <w:style w:type="paragraph" w:styleId="Akapitzlist">
    <w:name w:val="List Paragraph"/>
    <w:basedOn w:val="Normalny"/>
    <w:uiPriority w:val="34"/>
    <w:qFormat/>
    <w:rsid w:val="00B11D09"/>
    <w:pPr>
      <w:ind w:left="720"/>
      <w:contextualSpacing/>
    </w:pPr>
  </w:style>
  <w:style w:type="paragraph" w:customStyle="1" w:styleId="FP-Heading2">
    <w:name w:val="FP-Heading 2"/>
    <w:basedOn w:val="Nagwek2"/>
    <w:next w:val="FP-Normal"/>
    <w:link w:val="FP-Heading2Char"/>
    <w:uiPriority w:val="2"/>
    <w:rsid w:val="00807914"/>
    <w:rPr>
      <w:b/>
      <w:bCs/>
      <w:caps/>
      <w:color w:val="auto"/>
      <w:spacing w:val="20"/>
      <w:szCs w:val="24"/>
      <w:lang w:val="en-GB"/>
    </w:rPr>
  </w:style>
  <w:style w:type="character" w:customStyle="1" w:styleId="FP-Heading2Char">
    <w:name w:val="FP-Heading 2 Char"/>
    <w:basedOn w:val="Nagwek2Znak"/>
    <w:link w:val="FP-Heading2"/>
    <w:uiPriority w:val="2"/>
    <w:rsid w:val="00807914"/>
    <w:rPr>
      <w:rFonts w:asciiTheme="majorHAnsi" w:eastAsiaTheme="majorEastAsia" w:hAnsiTheme="majorHAnsi" w:cstheme="majorBidi"/>
      <w:b/>
      <w:bCs/>
      <w:caps/>
      <w:color w:val="276E8B" w:themeColor="accent1" w:themeShade="BF"/>
      <w:spacing w:val="20"/>
      <w:sz w:val="32"/>
      <w:szCs w:val="24"/>
      <w:lang w:val="en-GB"/>
    </w:rPr>
  </w:style>
  <w:style w:type="paragraph" w:customStyle="1" w:styleId="FP-Heading3">
    <w:name w:val="FP-Heading 3"/>
    <w:basedOn w:val="Nagwek3"/>
    <w:next w:val="FP-Normal"/>
    <w:link w:val="FP-Heading3Char"/>
    <w:uiPriority w:val="3"/>
    <w:rsid w:val="00807914"/>
    <w:pPr>
      <w:numPr>
        <w:ilvl w:val="2"/>
        <w:numId w:val="25"/>
      </w:numPr>
    </w:pPr>
    <w:rPr>
      <w:b/>
      <w:bCs/>
      <w:color w:val="auto"/>
      <w:spacing w:val="20"/>
      <w:lang w:val="en-GB"/>
    </w:rPr>
  </w:style>
  <w:style w:type="character" w:customStyle="1" w:styleId="FP-Heading3Char">
    <w:name w:val="FP-Heading 3 Char"/>
    <w:basedOn w:val="Nagwek3Znak"/>
    <w:link w:val="FP-Heading3"/>
    <w:uiPriority w:val="3"/>
    <w:rsid w:val="00807914"/>
    <w:rPr>
      <w:rFonts w:asciiTheme="majorHAnsi" w:eastAsiaTheme="majorEastAsia" w:hAnsiTheme="majorHAnsi" w:cstheme="majorBidi"/>
      <w:b/>
      <w:bCs/>
      <w:color w:val="276E8B" w:themeColor="accent1" w:themeShade="BF"/>
      <w:spacing w:val="20"/>
      <w:sz w:val="28"/>
      <w:szCs w:val="28"/>
      <w:lang w:val="en-GB"/>
    </w:rPr>
  </w:style>
  <w:style w:type="paragraph" w:customStyle="1" w:styleId="FP-Heading4">
    <w:name w:val="FP-Heading 4"/>
    <w:basedOn w:val="Nagwek4"/>
    <w:next w:val="FP-Normal"/>
    <w:link w:val="FP-Heading4Char"/>
    <w:uiPriority w:val="4"/>
    <w:qFormat/>
    <w:rsid w:val="00292FCD"/>
    <w:pPr>
      <w:numPr>
        <w:ilvl w:val="3"/>
        <w:numId w:val="25"/>
      </w:numPr>
    </w:pPr>
    <w:rPr>
      <w:b/>
      <w:bCs/>
      <w:iCs/>
      <w:color w:val="auto"/>
      <w:spacing w:val="20"/>
      <w:lang w:val="en-GB"/>
    </w:rPr>
  </w:style>
  <w:style w:type="character" w:customStyle="1" w:styleId="FP-Heading4Char">
    <w:name w:val="FP-Heading 4 Char"/>
    <w:basedOn w:val="Nagwek4Znak"/>
    <w:link w:val="FP-Heading4"/>
    <w:uiPriority w:val="4"/>
    <w:rsid w:val="00292FCD"/>
    <w:rPr>
      <w:rFonts w:asciiTheme="majorHAnsi" w:eastAsiaTheme="majorEastAsia" w:hAnsiTheme="majorHAnsi" w:cstheme="majorBidi"/>
      <w:b/>
      <w:bCs/>
      <w:iCs/>
      <w:color w:val="276E8B" w:themeColor="accent1" w:themeShade="BF"/>
      <w:spacing w:val="20"/>
      <w:sz w:val="24"/>
      <w:szCs w:val="24"/>
      <w:lang w:val="en-GB"/>
    </w:rPr>
  </w:style>
  <w:style w:type="paragraph" w:styleId="Tekstdymka">
    <w:name w:val="Balloon Text"/>
    <w:basedOn w:val="Normalny"/>
    <w:link w:val="TekstdymkaZnak"/>
    <w:uiPriority w:val="99"/>
    <w:semiHidden/>
    <w:rsid w:val="008001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D14FD"/>
    <w:rPr>
      <w:rFonts w:ascii="Tahoma" w:hAnsi="Tahoma" w:cs="Tahoma"/>
      <w:sz w:val="16"/>
      <w:szCs w:val="16"/>
    </w:rPr>
  </w:style>
  <w:style w:type="paragraph" w:styleId="Tytu">
    <w:name w:val="Title"/>
    <w:basedOn w:val="Normalny"/>
    <w:next w:val="Normalny"/>
    <w:link w:val="TytuZnak"/>
    <w:uiPriority w:val="10"/>
    <w:qFormat/>
    <w:rsid w:val="00CF676D"/>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ytuZnak">
    <w:name w:val="Tytuł Znak"/>
    <w:basedOn w:val="Domylnaczcionkaakapitu"/>
    <w:link w:val="Tytu"/>
    <w:uiPriority w:val="10"/>
    <w:rsid w:val="00CF676D"/>
    <w:rPr>
      <w:rFonts w:asciiTheme="majorHAnsi" w:eastAsiaTheme="majorEastAsia" w:hAnsiTheme="majorHAnsi" w:cstheme="majorBidi"/>
      <w:caps/>
      <w:color w:val="373545" w:themeColor="text2"/>
      <w:spacing w:val="-15"/>
      <w:sz w:val="72"/>
      <w:szCs w:val="72"/>
    </w:rPr>
  </w:style>
  <w:style w:type="paragraph" w:customStyle="1" w:styleId="FP-Subtitle">
    <w:name w:val="FP-Subtitle"/>
    <w:basedOn w:val="Podtytu"/>
    <w:next w:val="FP-Normal"/>
    <w:link w:val="FP-SubtitleChar"/>
    <w:uiPriority w:val="30"/>
    <w:semiHidden/>
    <w:rsid w:val="00800195"/>
    <w:pPr>
      <w:ind w:left="2124"/>
    </w:pPr>
    <w:rPr>
      <w:lang w:val="en-GB"/>
    </w:rPr>
  </w:style>
  <w:style w:type="paragraph" w:styleId="Podtytu">
    <w:name w:val="Subtitle"/>
    <w:basedOn w:val="Normalny"/>
    <w:next w:val="Normalny"/>
    <w:link w:val="PodtytuZnak"/>
    <w:uiPriority w:val="11"/>
    <w:qFormat/>
    <w:rsid w:val="00CF676D"/>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PodtytuZnak">
    <w:name w:val="Podtytuł Znak"/>
    <w:basedOn w:val="Domylnaczcionkaakapitu"/>
    <w:link w:val="Podtytu"/>
    <w:uiPriority w:val="11"/>
    <w:rsid w:val="00CF676D"/>
    <w:rPr>
      <w:rFonts w:asciiTheme="majorHAnsi" w:eastAsiaTheme="majorEastAsia" w:hAnsiTheme="majorHAnsi" w:cstheme="majorBidi"/>
      <w:color w:val="3494BA" w:themeColor="accent1"/>
      <w:sz w:val="28"/>
      <w:szCs w:val="28"/>
    </w:rPr>
  </w:style>
  <w:style w:type="paragraph" w:customStyle="1" w:styleId="FP-Title">
    <w:name w:val="FP-Title"/>
    <w:basedOn w:val="Tytu"/>
    <w:next w:val="FP-Subtitle"/>
    <w:link w:val="FP-TitleChar"/>
    <w:uiPriority w:val="29"/>
    <w:semiHidden/>
    <w:rsid w:val="000655C3"/>
    <w:pPr>
      <w:ind w:left="2124"/>
    </w:pPr>
    <w:rPr>
      <w:sz w:val="40"/>
      <w:lang w:val="en-GB"/>
    </w:rPr>
  </w:style>
  <w:style w:type="character" w:customStyle="1" w:styleId="FP-TitleChar">
    <w:name w:val="FP-Title Char"/>
    <w:basedOn w:val="TytuZnak"/>
    <w:link w:val="FP-Title"/>
    <w:uiPriority w:val="29"/>
    <w:semiHidden/>
    <w:rsid w:val="004B52AA"/>
    <w:rPr>
      <w:rFonts w:asciiTheme="majorHAnsi" w:eastAsiaTheme="majorEastAsia" w:hAnsiTheme="majorHAnsi" w:cstheme="majorBidi"/>
      <w:caps/>
      <w:color w:val="292733" w:themeColor="text2" w:themeShade="BF"/>
      <w:spacing w:val="5"/>
      <w:kern w:val="28"/>
      <w:sz w:val="40"/>
      <w:szCs w:val="52"/>
      <w:lang w:val="en-GB"/>
    </w:rPr>
  </w:style>
  <w:style w:type="character" w:styleId="Tekstzastpczy">
    <w:name w:val="Placeholder Text"/>
    <w:basedOn w:val="Domylnaczcionkaakapitu"/>
    <w:uiPriority w:val="99"/>
    <w:semiHidden/>
    <w:rsid w:val="00800195"/>
    <w:rPr>
      <w:color w:val="808080"/>
    </w:rPr>
  </w:style>
  <w:style w:type="paragraph" w:styleId="Nagwek">
    <w:name w:val="header"/>
    <w:basedOn w:val="Normalny"/>
    <w:link w:val="NagwekZnak"/>
    <w:uiPriority w:val="99"/>
    <w:rsid w:val="0080019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D14FD"/>
  </w:style>
  <w:style w:type="paragraph" w:styleId="Stopka">
    <w:name w:val="footer"/>
    <w:basedOn w:val="Normalny"/>
    <w:link w:val="StopkaZnak"/>
    <w:uiPriority w:val="99"/>
    <w:semiHidden/>
    <w:rsid w:val="00800195"/>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0D14FD"/>
  </w:style>
  <w:style w:type="table" w:styleId="Tabela-Siatka">
    <w:name w:val="Table Grid"/>
    <w:basedOn w:val="Standardowy"/>
    <w:uiPriority w:val="59"/>
    <w:locked/>
    <w:rsid w:val="008001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P-Header">
    <w:name w:val="FP-Header"/>
    <w:basedOn w:val="Nagwek"/>
    <w:semiHidden/>
    <w:rsid w:val="000655C3"/>
    <w:rPr>
      <w:sz w:val="18"/>
      <w:lang w:val="en-GB"/>
    </w:rPr>
  </w:style>
  <w:style w:type="paragraph" w:customStyle="1" w:styleId="FP-Footer">
    <w:name w:val="FP-Footer"/>
    <w:basedOn w:val="Stopka"/>
    <w:semiHidden/>
    <w:rsid w:val="000655C3"/>
    <w:pPr>
      <w:jc w:val="right"/>
    </w:pPr>
    <w:rPr>
      <w:sz w:val="18"/>
      <w:lang w:val="en-GB"/>
    </w:rPr>
  </w:style>
  <w:style w:type="paragraph" w:styleId="Nagwekspisutreci">
    <w:name w:val="TOC Heading"/>
    <w:basedOn w:val="Nagwek1"/>
    <w:next w:val="Normalny"/>
    <w:uiPriority w:val="39"/>
    <w:unhideWhenUsed/>
    <w:qFormat/>
    <w:rsid w:val="00CF676D"/>
    <w:pPr>
      <w:outlineLvl w:val="9"/>
    </w:pPr>
  </w:style>
  <w:style w:type="paragraph" w:styleId="Spistreci1">
    <w:name w:val="toc 1"/>
    <w:basedOn w:val="Normalny"/>
    <w:next w:val="Normalny"/>
    <w:autoRedefine/>
    <w:uiPriority w:val="39"/>
    <w:rsid w:val="003472D5"/>
    <w:rPr>
      <w:rFonts w:ascii="Poppins" w:hAnsi="Poppins"/>
      <w:caps/>
      <w:spacing w:val="20"/>
      <w:sz w:val="20"/>
      <w:szCs w:val="28"/>
      <w:lang w:val="en-GB"/>
    </w:rPr>
  </w:style>
  <w:style w:type="paragraph" w:styleId="Spistreci2">
    <w:name w:val="toc 2"/>
    <w:basedOn w:val="Normalny"/>
    <w:next w:val="Normalny"/>
    <w:autoRedefine/>
    <w:uiPriority w:val="39"/>
    <w:rsid w:val="003472D5"/>
    <w:pPr>
      <w:spacing w:after="100"/>
      <w:ind w:left="220"/>
    </w:pPr>
    <w:rPr>
      <w:rFonts w:ascii="Poppins" w:hAnsi="Poppins"/>
      <w:color w:val="595959" w:themeColor="text1" w:themeTint="A6"/>
      <w:sz w:val="20"/>
      <w:lang w:val="en-GB"/>
    </w:rPr>
  </w:style>
  <w:style w:type="character" w:styleId="Hipercze">
    <w:name w:val="Hyperlink"/>
    <w:basedOn w:val="Domylnaczcionkaakapitu"/>
    <w:uiPriority w:val="99"/>
    <w:rsid w:val="00AD0634"/>
    <w:rPr>
      <w:color w:val="1C6194" w:themeColor="accent6" w:themeShade="BF"/>
      <w:u w:val="single"/>
      <w:lang w:val="en-GB"/>
    </w:rPr>
  </w:style>
  <w:style w:type="paragraph" w:styleId="Spistreci3">
    <w:name w:val="toc 3"/>
    <w:basedOn w:val="Normalny"/>
    <w:next w:val="Normalny"/>
    <w:autoRedefine/>
    <w:uiPriority w:val="39"/>
    <w:rsid w:val="003472D5"/>
    <w:pPr>
      <w:spacing w:after="100"/>
      <w:ind w:left="440"/>
    </w:pPr>
    <w:rPr>
      <w:rFonts w:ascii="Poppins" w:hAnsi="Poppins"/>
      <w:color w:val="595959" w:themeColor="text1" w:themeTint="A6"/>
      <w:sz w:val="20"/>
      <w:lang w:val="en-GB"/>
    </w:rPr>
  </w:style>
  <w:style w:type="paragraph" w:styleId="Listapunktowana">
    <w:name w:val="List Bullet"/>
    <w:basedOn w:val="Normalny"/>
    <w:uiPriority w:val="99"/>
    <w:semiHidden/>
    <w:rsid w:val="002E3FFC"/>
    <w:pPr>
      <w:numPr>
        <w:numId w:val="1"/>
      </w:numPr>
      <w:contextualSpacing/>
    </w:pPr>
  </w:style>
  <w:style w:type="paragraph" w:styleId="Lista">
    <w:name w:val="List"/>
    <w:basedOn w:val="Normalny"/>
    <w:uiPriority w:val="99"/>
    <w:semiHidden/>
    <w:rsid w:val="002E3FFC"/>
    <w:pPr>
      <w:ind w:left="283" w:hanging="283"/>
      <w:contextualSpacing/>
    </w:pPr>
  </w:style>
  <w:style w:type="paragraph" w:customStyle="1" w:styleId="FP-List-Bullet">
    <w:name w:val="FP-List-Bullet"/>
    <w:link w:val="FP-List-BulletChar"/>
    <w:uiPriority w:val="5"/>
    <w:qFormat/>
    <w:rsid w:val="00AC3E15"/>
    <w:pPr>
      <w:numPr>
        <w:numId w:val="2"/>
      </w:numPr>
      <w:spacing w:before="40" w:after="120"/>
    </w:pPr>
    <w:rPr>
      <w:sz w:val="20"/>
      <w:lang w:val="en-GB"/>
    </w:rPr>
  </w:style>
  <w:style w:type="table" w:customStyle="1" w:styleId="FP-Table-Base">
    <w:name w:val="FP-Table-Base"/>
    <w:basedOn w:val="Standardowy"/>
    <w:uiPriority w:val="99"/>
    <w:qFormat/>
    <w:locked/>
    <w:rsid w:val="00ED6DCB"/>
    <w:pPr>
      <w:spacing w:after="0" w:line="240" w:lineRule="auto"/>
    </w:pPr>
    <w:tblPr/>
  </w:style>
  <w:style w:type="paragraph" w:styleId="Wykazrde">
    <w:name w:val="table of authorities"/>
    <w:basedOn w:val="Normalny"/>
    <w:next w:val="Normalny"/>
    <w:uiPriority w:val="99"/>
    <w:semiHidden/>
    <w:rsid w:val="00ED6DCB"/>
    <w:pPr>
      <w:spacing w:after="0"/>
      <w:ind w:left="220" w:hanging="220"/>
    </w:pPr>
  </w:style>
  <w:style w:type="table" w:styleId="Jasnecieniowanieakcent6">
    <w:name w:val="Light Shading Accent 6"/>
    <w:basedOn w:val="Standardowy"/>
    <w:uiPriority w:val="60"/>
    <w:locked/>
    <w:rsid w:val="00ED6DCB"/>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table" w:customStyle="1" w:styleId="FP-Table-Simple">
    <w:name w:val="FP-Table-Simple"/>
    <w:basedOn w:val="FP-Table-Base"/>
    <w:uiPriority w:val="99"/>
    <w:qFormat/>
    <w:rsid w:val="00ED6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style>
  <w:style w:type="table" w:customStyle="1" w:styleId="FP-Table-Simple-NoBorders">
    <w:name w:val="FP-Table-Simple-NoBorders"/>
    <w:basedOn w:val="FP-Table-Base"/>
    <w:uiPriority w:val="99"/>
    <w:qFormat/>
    <w:rsid w:val="000D14FD"/>
    <w:tblPr/>
    <w:tblStylePr w:type="firstRow">
      <w:pPr>
        <w:jc w:val="center"/>
      </w:pPr>
      <w:rPr>
        <w:b/>
      </w:rPr>
    </w:tblStylePr>
  </w:style>
  <w:style w:type="table" w:customStyle="1" w:styleId="FP-Table-NoFormatting">
    <w:name w:val="FP-Table-NoFormatting"/>
    <w:basedOn w:val="FP-Table-Base"/>
    <w:uiPriority w:val="99"/>
    <w:qFormat/>
    <w:rsid w:val="00045C18"/>
    <w:tblPr/>
  </w:style>
  <w:style w:type="character" w:styleId="Odwoaniedokomentarza">
    <w:name w:val="annotation reference"/>
    <w:basedOn w:val="Domylnaczcionkaakapitu"/>
    <w:uiPriority w:val="99"/>
    <w:semiHidden/>
    <w:rsid w:val="00CB4E72"/>
    <w:rPr>
      <w:sz w:val="16"/>
      <w:szCs w:val="16"/>
    </w:rPr>
  </w:style>
  <w:style w:type="paragraph" w:styleId="Tekstkomentarza">
    <w:name w:val="annotation text"/>
    <w:basedOn w:val="Normalny"/>
    <w:link w:val="TekstkomentarzaZnak"/>
    <w:uiPriority w:val="99"/>
    <w:semiHidden/>
    <w:rsid w:val="00CB4E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B4E72"/>
    <w:rPr>
      <w:sz w:val="20"/>
      <w:szCs w:val="20"/>
    </w:rPr>
  </w:style>
  <w:style w:type="paragraph" w:styleId="Tematkomentarza">
    <w:name w:val="annotation subject"/>
    <w:basedOn w:val="Tekstkomentarza"/>
    <w:next w:val="Tekstkomentarza"/>
    <w:link w:val="TematkomentarzaZnak"/>
    <w:uiPriority w:val="99"/>
    <w:semiHidden/>
    <w:rsid w:val="00CB4E72"/>
    <w:rPr>
      <w:b/>
      <w:bCs/>
    </w:rPr>
  </w:style>
  <w:style w:type="character" w:customStyle="1" w:styleId="TematkomentarzaZnak">
    <w:name w:val="Temat komentarza Znak"/>
    <w:basedOn w:val="TekstkomentarzaZnak"/>
    <w:link w:val="Tematkomentarza"/>
    <w:uiPriority w:val="99"/>
    <w:semiHidden/>
    <w:rsid w:val="00CB4E72"/>
    <w:rPr>
      <w:b/>
      <w:bCs/>
      <w:sz w:val="20"/>
      <w:szCs w:val="20"/>
    </w:rPr>
  </w:style>
  <w:style w:type="paragraph" w:customStyle="1" w:styleId="FP-List-Number">
    <w:name w:val="FP-List-Number"/>
    <w:basedOn w:val="FP-Normal"/>
    <w:uiPriority w:val="5"/>
    <w:rsid w:val="00D2047A"/>
    <w:pPr>
      <w:numPr>
        <w:numId w:val="3"/>
      </w:numPr>
      <w:spacing w:before="40" w:after="40"/>
    </w:pPr>
  </w:style>
  <w:style w:type="paragraph" w:customStyle="1" w:styleId="FP-TableContent-Normal">
    <w:name w:val="FP-TableContent-Normal"/>
    <w:basedOn w:val="FP-Normal"/>
    <w:link w:val="FP-TableContent-NormalChar"/>
    <w:uiPriority w:val="11"/>
    <w:rsid w:val="00992F6D"/>
    <w:pPr>
      <w:spacing w:before="40" w:after="40" w:line="240" w:lineRule="auto"/>
      <w:jc w:val="left"/>
    </w:pPr>
    <w:rPr>
      <w:color w:val="262626" w:themeColor="text1" w:themeTint="D9"/>
      <w:sz w:val="18"/>
    </w:rPr>
  </w:style>
  <w:style w:type="character" w:customStyle="1" w:styleId="FP-TableContent-NormalChar">
    <w:name w:val="FP-TableContent-Normal Char"/>
    <w:basedOn w:val="FP-NormalChar"/>
    <w:link w:val="FP-TableContent-Normal"/>
    <w:uiPriority w:val="11"/>
    <w:rsid w:val="00992F6D"/>
    <w:rPr>
      <w:rFonts w:ascii="PT Sans" w:hAnsi="PT Sans"/>
      <w:color w:val="262626" w:themeColor="text1" w:themeTint="D9"/>
      <w:sz w:val="18"/>
      <w:lang w:val="en-GB"/>
    </w:rPr>
  </w:style>
  <w:style w:type="paragraph" w:customStyle="1" w:styleId="Titlecover">
    <w:name w:val="Title_cover"/>
    <w:basedOn w:val="FP-Title"/>
    <w:link w:val="TitlecoverChar"/>
    <w:rsid w:val="00D2047A"/>
    <w:pPr>
      <w:pBdr>
        <w:bottom w:val="single" w:sz="4" w:space="1" w:color="1C6194" w:themeColor="accent6" w:themeShade="BF"/>
      </w:pBdr>
    </w:pPr>
    <w:rPr>
      <w:rFonts w:asciiTheme="minorHAnsi" w:hAnsiTheme="minorHAnsi"/>
      <w:color w:val="404040" w:themeColor="text1" w:themeTint="BF"/>
    </w:rPr>
  </w:style>
  <w:style w:type="character" w:customStyle="1" w:styleId="TitlecoverChar">
    <w:name w:val="Title_cover Char"/>
    <w:basedOn w:val="FP-TitleChar"/>
    <w:link w:val="Titlecover"/>
    <w:rsid w:val="004B52AA"/>
    <w:rPr>
      <w:rFonts w:asciiTheme="majorHAnsi" w:eastAsiaTheme="majorEastAsia" w:hAnsiTheme="majorHAnsi" w:cstheme="majorBidi"/>
      <w:caps/>
      <w:color w:val="404040" w:themeColor="text1" w:themeTint="BF"/>
      <w:spacing w:val="5"/>
      <w:kern w:val="28"/>
      <w:sz w:val="40"/>
      <w:szCs w:val="52"/>
      <w:lang w:val="en-GB"/>
    </w:rPr>
  </w:style>
  <w:style w:type="paragraph" w:customStyle="1" w:styleId="Titlesmalcover">
    <w:name w:val="Title_smal_cover"/>
    <w:basedOn w:val="FP-Subtitle"/>
    <w:link w:val="TitlesmalcoverChar"/>
    <w:rsid w:val="00D2047A"/>
    <w:rPr>
      <w:rFonts w:asciiTheme="minorHAnsi" w:hAnsiTheme="minorHAnsi"/>
      <w:i/>
      <w:color w:val="404040" w:themeColor="text1" w:themeTint="BF"/>
    </w:rPr>
  </w:style>
  <w:style w:type="paragraph" w:styleId="NormalnyWeb">
    <w:name w:val="Normal (Web)"/>
    <w:basedOn w:val="Normalny"/>
    <w:uiPriority w:val="99"/>
    <w:semiHidden/>
    <w:unhideWhenUsed/>
    <w:rsid w:val="00440AF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pistreci4">
    <w:name w:val="toc 4"/>
    <w:basedOn w:val="Normalny"/>
    <w:next w:val="Normalny"/>
    <w:autoRedefine/>
    <w:uiPriority w:val="39"/>
    <w:rsid w:val="003472D5"/>
    <w:pPr>
      <w:spacing w:after="100"/>
      <w:ind w:left="660"/>
    </w:pPr>
    <w:rPr>
      <w:rFonts w:ascii="Poppins" w:hAnsi="Poppins"/>
      <w:color w:val="7F7F7F" w:themeColor="text1" w:themeTint="80"/>
      <w:sz w:val="18"/>
      <w:lang w:val="en-GB"/>
    </w:rPr>
  </w:style>
  <w:style w:type="character" w:styleId="Wyrnieniedelikatne">
    <w:name w:val="Subtle Emphasis"/>
    <w:basedOn w:val="Domylnaczcionkaakapitu"/>
    <w:uiPriority w:val="19"/>
    <w:qFormat/>
    <w:rsid w:val="00CF676D"/>
    <w:rPr>
      <w:i/>
      <w:iCs/>
      <w:color w:val="595959" w:themeColor="text1" w:themeTint="A6"/>
    </w:rPr>
  </w:style>
  <w:style w:type="character" w:styleId="Uwydatnienie">
    <w:name w:val="Emphasis"/>
    <w:basedOn w:val="Domylnaczcionkaakapitu"/>
    <w:uiPriority w:val="20"/>
    <w:qFormat/>
    <w:rsid w:val="00CF676D"/>
    <w:rPr>
      <w:i/>
      <w:iCs/>
    </w:rPr>
  </w:style>
  <w:style w:type="character" w:styleId="Wyrnienieintensywne">
    <w:name w:val="Intense Emphasis"/>
    <w:basedOn w:val="Domylnaczcionkaakapitu"/>
    <w:uiPriority w:val="21"/>
    <w:qFormat/>
    <w:rsid w:val="00CF676D"/>
    <w:rPr>
      <w:b/>
      <w:bCs/>
      <w:i/>
      <w:iCs/>
    </w:rPr>
  </w:style>
  <w:style w:type="character" w:styleId="Pogrubienie">
    <w:name w:val="Strong"/>
    <w:basedOn w:val="Domylnaczcionkaakapitu"/>
    <w:uiPriority w:val="22"/>
    <w:qFormat/>
    <w:rsid w:val="00CF676D"/>
    <w:rPr>
      <w:b/>
      <w:bCs/>
    </w:rPr>
  </w:style>
  <w:style w:type="paragraph" w:styleId="Cytatintensywny">
    <w:name w:val="Intense Quote"/>
    <w:basedOn w:val="Normalny"/>
    <w:next w:val="Normalny"/>
    <w:link w:val="CytatintensywnyZnak"/>
    <w:uiPriority w:val="30"/>
    <w:qFormat/>
    <w:rsid w:val="00CF676D"/>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CytatintensywnyZnak">
    <w:name w:val="Cytat intensywny Znak"/>
    <w:basedOn w:val="Domylnaczcionkaakapitu"/>
    <w:link w:val="Cytatintensywny"/>
    <w:uiPriority w:val="30"/>
    <w:rsid w:val="00CF676D"/>
    <w:rPr>
      <w:rFonts w:asciiTheme="majorHAnsi" w:eastAsiaTheme="majorEastAsia" w:hAnsiTheme="majorHAnsi" w:cstheme="majorBidi"/>
      <w:color w:val="373545" w:themeColor="text2"/>
      <w:spacing w:val="-6"/>
      <w:sz w:val="32"/>
      <w:szCs w:val="32"/>
    </w:rPr>
  </w:style>
  <w:style w:type="character" w:styleId="Odwoaniedelikatne">
    <w:name w:val="Subtle Reference"/>
    <w:basedOn w:val="Domylnaczcionkaakapitu"/>
    <w:uiPriority w:val="31"/>
    <w:qFormat/>
    <w:rsid w:val="00CF676D"/>
    <w:rPr>
      <w:smallCaps/>
      <w:color w:val="595959" w:themeColor="text1" w:themeTint="A6"/>
      <w:u w:val="none" w:color="7F7F7F" w:themeColor="text1" w:themeTint="80"/>
      <w:bdr w:val="none" w:sz="0" w:space="0" w:color="auto"/>
    </w:rPr>
  </w:style>
  <w:style w:type="character" w:styleId="Odwoanieintensywne">
    <w:name w:val="Intense Reference"/>
    <w:basedOn w:val="Domylnaczcionkaakapitu"/>
    <w:uiPriority w:val="32"/>
    <w:qFormat/>
    <w:rsid w:val="00CF676D"/>
    <w:rPr>
      <w:b/>
      <w:bCs/>
      <w:smallCaps/>
      <w:color w:val="373545" w:themeColor="text2"/>
      <w:u w:val="single"/>
    </w:rPr>
  </w:style>
  <w:style w:type="character" w:styleId="Tytuksiki">
    <w:name w:val="Book Title"/>
    <w:basedOn w:val="Domylnaczcionkaakapitu"/>
    <w:uiPriority w:val="33"/>
    <w:qFormat/>
    <w:rsid w:val="00CF676D"/>
    <w:rPr>
      <w:b/>
      <w:bCs/>
      <w:smallCaps/>
      <w:spacing w:val="10"/>
    </w:rPr>
  </w:style>
  <w:style w:type="paragraph" w:customStyle="1" w:styleId="FP-Normal-Subsection">
    <w:name w:val="FP-Normal-Subsection"/>
    <w:basedOn w:val="FP-Normal"/>
    <w:rsid w:val="00807914"/>
    <w:pPr>
      <w:ind w:left="360"/>
    </w:pPr>
  </w:style>
  <w:style w:type="paragraph" w:customStyle="1" w:styleId="FPTableheader">
    <w:name w:val="FP_Table_header"/>
    <w:basedOn w:val="FP-Normal"/>
    <w:link w:val="FPTableheaderChar"/>
    <w:rsid w:val="00807914"/>
    <w:pPr>
      <w:spacing w:before="80"/>
    </w:pPr>
    <w:rPr>
      <w:rFonts w:asciiTheme="majorHAnsi" w:hAnsiTheme="majorHAnsi"/>
      <w:bCs/>
      <w:spacing w:val="20"/>
      <w:sz w:val="28"/>
    </w:rPr>
  </w:style>
  <w:style w:type="character" w:customStyle="1" w:styleId="FPTableheaderChar">
    <w:name w:val="FP_Table_header Char"/>
    <w:basedOn w:val="Domylnaczcionkaakapitu"/>
    <w:link w:val="FPTableheader"/>
    <w:rsid w:val="00807914"/>
    <w:rPr>
      <w:rFonts w:asciiTheme="majorHAnsi" w:hAnsiTheme="majorHAnsi"/>
      <w:bCs/>
      <w:spacing w:val="20"/>
      <w:sz w:val="28"/>
      <w:lang w:val="en-GB"/>
    </w:rPr>
  </w:style>
  <w:style w:type="table" w:customStyle="1" w:styleId="FP-Table">
    <w:name w:val="FP-Table"/>
    <w:basedOn w:val="Standardowy"/>
    <w:uiPriority w:val="99"/>
    <w:rsid w:val="00AC3E15"/>
    <w:pPr>
      <w:spacing w:after="0" w:line="240" w:lineRule="auto"/>
    </w:pPr>
    <w:tblPr>
      <w:tblBorders>
        <w:insideH w:val="single" w:sz="4" w:space="0" w:color="A6A6A6" w:themeColor="background1" w:themeShade="A6"/>
        <w:insideV w:val="single" w:sz="4" w:space="0" w:color="A6A6A6" w:themeColor="background1" w:themeShade="A6"/>
      </w:tblBorders>
    </w:tblPr>
    <w:tblStylePr w:type="firstRow">
      <w:tblPr/>
      <w:tcPr>
        <w:tcBorders>
          <w:top w:val="single" w:sz="8" w:space="0" w:color="00BCD4"/>
          <w:bottom w:val="single" w:sz="8" w:space="0" w:color="00BCD4"/>
        </w:tcBorders>
      </w:tcPr>
    </w:tblStylePr>
  </w:style>
  <w:style w:type="paragraph" w:customStyle="1" w:styleId="FP-Cover-Title">
    <w:name w:val="FP-Cover-Title"/>
    <w:basedOn w:val="Titlecover"/>
    <w:link w:val="FP-Cover-TitleChar"/>
    <w:rsid w:val="00807914"/>
    <w:pPr>
      <w:pBdr>
        <w:bottom w:val="none" w:sz="0" w:space="0" w:color="auto"/>
      </w:pBdr>
    </w:pPr>
    <w:rPr>
      <w:rFonts w:asciiTheme="majorHAnsi" w:hAnsiTheme="majorHAnsi" w:cs="Segoe UI"/>
      <w:color w:val="000000" w:themeColor="text1"/>
      <w:spacing w:val="20"/>
      <w:kern w:val="52"/>
      <w:sz w:val="52"/>
      <w:szCs w:val="40"/>
    </w:rPr>
  </w:style>
  <w:style w:type="character" w:customStyle="1" w:styleId="FP-Cover-TitleChar">
    <w:name w:val="FP-Cover-Title Char"/>
    <w:basedOn w:val="TitlecoverChar"/>
    <w:link w:val="FP-Cover-Title"/>
    <w:rsid w:val="00807914"/>
    <w:rPr>
      <w:rFonts w:asciiTheme="majorHAnsi" w:eastAsiaTheme="majorEastAsia" w:hAnsiTheme="majorHAnsi" w:cs="Segoe UI"/>
      <w:caps/>
      <w:color w:val="000000" w:themeColor="text1"/>
      <w:spacing w:val="20"/>
      <w:kern w:val="52"/>
      <w:sz w:val="52"/>
      <w:szCs w:val="40"/>
      <w:lang w:val="en-GB"/>
    </w:rPr>
  </w:style>
  <w:style w:type="paragraph" w:customStyle="1" w:styleId="FPFOOTERBOLD">
    <w:name w:val="FP_FOOTER_BOLD"/>
    <w:basedOn w:val="Normalny"/>
    <w:link w:val="FPFOOTERBOLDChar"/>
    <w:rsid w:val="00807914"/>
    <w:pPr>
      <w:spacing w:line="360" w:lineRule="auto"/>
    </w:pPr>
    <w:rPr>
      <w:rFonts w:eastAsiaTheme="minorHAnsi"/>
      <w:b/>
      <w:caps/>
      <w:color w:val="808080" w:themeColor="background1" w:themeShade="80"/>
      <w:sz w:val="14"/>
      <w:szCs w:val="14"/>
      <w:lang w:val="en-US"/>
    </w:rPr>
  </w:style>
  <w:style w:type="character" w:customStyle="1" w:styleId="FPFOOTERBOLDChar">
    <w:name w:val="FP_FOOTER_BOLD Char"/>
    <w:basedOn w:val="Domylnaczcionkaakapitu"/>
    <w:link w:val="FPFOOTERBOLD"/>
    <w:rsid w:val="00807914"/>
    <w:rPr>
      <w:rFonts w:eastAsiaTheme="minorHAnsi"/>
      <w:b/>
      <w:caps/>
      <w:color w:val="808080" w:themeColor="background1" w:themeShade="80"/>
      <w:sz w:val="14"/>
      <w:szCs w:val="14"/>
      <w:lang w:val="en-US"/>
    </w:rPr>
  </w:style>
  <w:style w:type="paragraph" w:customStyle="1" w:styleId="FPFOOTERREGULAR">
    <w:name w:val="FP_FOOTER_REGULAR"/>
    <w:link w:val="FPFOOTERREGULARChar"/>
    <w:rsid w:val="00807914"/>
    <w:pPr>
      <w:spacing w:after="40" w:line="300" w:lineRule="auto"/>
    </w:pPr>
    <w:rPr>
      <w:rFonts w:eastAsiaTheme="minorHAnsi"/>
      <w:caps/>
      <w:color w:val="262626" w:themeColor="text1" w:themeTint="D9"/>
      <w:spacing w:val="24"/>
      <w:sz w:val="12"/>
      <w:szCs w:val="14"/>
      <w:lang w:val="en-US"/>
    </w:rPr>
  </w:style>
  <w:style w:type="character" w:customStyle="1" w:styleId="FPFOOTERREGULARChar">
    <w:name w:val="FP_FOOTER_REGULAR Char"/>
    <w:basedOn w:val="FPFOOTERBOLDChar"/>
    <w:link w:val="FPFOOTERREGULAR"/>
    <w:rsid w:val="00807914"/>
    <w:rPr>
      <w:rFonts w:eastAsiaTheme="minorHAnsi"/>
      <w:b w:val="0"/>
      <w:caps/>
      <w:color w:val="262626" w:themeColor="text1" w:themeTint="D9"/>
      <w:spacing w:val="24"/>
      <w:sz w:val="12"/>
      <w:szCs w:val="14"/>
      <w:lang w:val="en-US"/>
    </w:rPr>
  </w:style>
  <w:style w:type="paragraph" w:styleId="Legenda">
    <w:name w:val="caption"/>
    <w:basedOn w:val="Normalny"/>
    <w:next w:val="Normalny"/>
    <w:uiPriority w:val="35"/>
    <w:unhideWhenUsed/>
    <w:qFormat/>
    <w:rsid w:val="00CF676D"/>
    <w:pPr>
      <w:spacing w:line="240" w:lineRule="auto"/>
    </w:pPr>
    <w:rPr>
      <w:b/>
      <w:bCs/>
      <w:smallCaps/>
      <w:color w:val="373545" w:themeColor="text2"/>
    </w:rPr>
  </w:style>
  <w:style w:type="paragraph" w:customStyle="1" w:styleId="FPSmall">
    <w:name w:val="FP_Small"/>
    <w:basedOn w:val="FP-Normal"/>
    <w:link w:val="FPSmallChar"/>
    <w:rsid w:val="00807914"/>
    <w:pPr>
      <w:spacing w:before="0" w:after="0" w:line="312" w:lineRule="auto"/>
      <w:jc w:val="left"/>
    </w:pPr>
    <w:rPr>
      <w:sz w:val="13"/>
    </w:rPr>
  </w:style>
  <w:style w:type="character" w:customStyle="1" w:styleId="FPSmallChar">
    <w:name w:val="FP_Small Char"/>
    <w:basedOn w:val="FP-NormalChar"/>
    <w:link w:val="FPSmall"/>
    <w:rsid w:val="00807914"/>
    <w:rPr>
      <w:sz w:val="13"/>
      <w:lang w:val="en-GB"/>
    </w:rPr>
  </w:style>
  <w:style w:type="paragraph" w:customStyle="1" w:styleId="FPTableColumns">
    <w:name w:val="FP_Table_Columns"/>
    <w:basedOn w:val="FPTableheader"/>
    <w:link w:val="FPTableColumnsChar"/>
    <w:rsid w:val="00AC3E15"/>
    <w:pPr>
      <w:spacing w:before="120" w:after="140"/>
    </w:pPr>
    <w:rPr>
      <w:rFonts w:asciiTheme="minorHAnsi" w:hAnsiTheme="minorHAnsi"/>
      <w:sz w:val="22"/>
    </w:rPr>
  </w:style>
  <w:style w:type="character" w:customStyle="1" w:styleId="FPTableColumnsChar">
    <w:name w:val="FP_Table_Columns Char"/>
    <w:basedOn w:val="FP-TableContent-NormalChar"/>
    <w:link w:val="FPTableColumns"/>
    <w:rsid w:val="00AC3E15"/>
    <w:rPr>
      <w:rFonts w:ascii="PT Sans" w:hAnsi="PT Sans"/>
      <w:bCs/>
      <w:color w:val="262626" w:themeColor="text1" w:themeTint="D9"/>
      <w:spacing w:val="20"/>
      <w:sz w:val="18"/>
      <w:lang w:val="en-GB"/>
    </w:rPr>
  </w:style>
  <w:style w:type="paragraph" w:customStyle="1" w:styleId="FPCoverHeadings">
    <w:name w:val="FP_CoverHeadings"/>
    <w:basedOn w:val="FPFOOTERREGULAR"/>
    <w:link w:val="FPCoverHeadingsChar"/>
    <w:rsid w:val="00807914"/>
    <w:pPr>
      <w:spacing w:after="0"/>
    </w:pPr>
    <w:rPr>
      <w:color w:val="404040" w:themeColor="text1" w:themeTint="BF"/>
      <w:sz w:val="20"/>
    </w:rPr>
  </w:style>
  <w:style w:type="character" w:customStyle="1" w:styleId="FP-List-BulletChar">
    <w:name w:val="FP-List-Bullet Char"/>
    <w:basedOn w:val="FP-NormalChar"/>
    <w:link w:val="FP-List-Bullet"/>
    <w:uiPriority w:val="5"/>
    <w:rsid w:val="00292FCD"/>
    <w:rPr>
      <w:sz w:val="20"/>
      <w:lang w:val="en-GB"/>
    </w:rPr>
  </w:style>
  <w:style w:type="character" w:customStyle="1" w:styleId="FPCoverHeadingsChar">
    <w:name w:val="FP_CoverHeadings Char"/>
    <w:basedOn w:val="FPFOOTERREGULARChar"/>
    <w:link w:val="FPCoverHeadings"/>
    <w:rsid w:val="00807914"/>
    <w:rPr>
      <w:rFonts w:eastAsiaTheme="minorHAnsi"/>
      <w:b w:val="0"/>
      <w:caps/>
      <w:color w:val="404040" w:themeColor="text1" w:themeTint="BF"/>
      <w:spacing w:val="24"/>
      <w:sz w:val="20"/>
      <w:szCs w:val="14"/>
      <w:lang w:val="en-US"/>
    </w:rPr>
  </w:style>
  <w:style w:type="paragraph" w:customStyle="1" w:styleId="FP-Heading21">
    <w:name w:val="FP-Heading 21"/>
    <w:basedOn w:val="Nagwek2"/>
    <w:next w:val="FP-Normal"/>
    <w:uiPriority w:val="2"/>
    <w:qFormat/>
    <w:rsid w:val="00807914"/>
    <w:pPr>
      <w:numPr>
        <w:ilvl w:val="1"/>
        <w:numId w:val="25"/>
      </w:numPr>
    </w:pPr>
    <w:rPr>
      <w:b/>
      <w:bCs/>
      <w:color w:val="auto"/>
      <w:spacing w:val="20"/>
      <w:szCs w:val="24"/>
      <w:lang w:val="en-GB"/>
    </w:rPr>
  </w:style>
  <w:style w:type="paragraph" w:customStyle="1" w:styleId="FP-Bullet">
    <w:name w:val="FP-Bullet"/>
    <w:basedOn w:val="FP-Normal"/>
    <w:link w:val="FP-BulletChar"/>
    <w:qFormat/>
    <w:rsid w:val="00AC3E15"/>
    <w:pPr>
      <w:numPr>
        <w:numId w:val="5"/>
      </w:numPr>
      <w:spacing w:before="120" w:after="80"/>
    </w:pPr>
  </w:style>
  <w:style w:type="paragraph" w:customStyle="1" w:styleId="FP-Cover-Subject">
    <w:name w:val="FP-Cover-Subject"/>
    <w:basedOn w:val="Titlesmalcover"/>
    <w:link w:val="FP-Cover-SubjectChar"/>
    <w:rsid w:val="00807914"/>
    <w:pPr>
      <w:ind w:left="0"/>
    </w:pPr>
    <w:rPr>
      <w:rFonts w:asciiTheme="majorHAnsi" w:hAnsiTheme="majorHAnsi"/>
      <w:caps/>
      <w:color w:val="595959" w:themeColor="text1" w:themeTint="A6"/>
      <w:spacing w:val="20"/>
    </w:rPr>
  </w:style>
  <w:style w:type="character" w:customStyle="1" w:styleId="FP-BulletChar">
    <w:name w:val="FP-Bullet Char"/>
    <w:basedOn w:val="FP-NormalChar"/>
    <w:link w:val="FP-Bullet"/>
    <w:rsid w:val="00807914"/>
    <w:rPr>
      <w:sz w:val="20"/>
      <w:lang w:val="en-GB"/>
    </w:rPr>
  </w:style>
  <w:style w:type="character" w:customStyle="1" w:styleId="FP-SubtitleChar">
    <w:name w:val="FP-Subtitle Char"/>
    <w:basedOn w:val="PodtytuZnak"/>
    <w:link w:val="FP-Subtitle"/>
    <w:uiPriority w:val="30"/>
    <w:semiHidden/>
    <w:rsid w:val="00992F6D"/>
    <w:rPr>
      <w:rFonts w:asciiTheme="majorHAnsi" w:eastAsiaTheme="majorEastAsia" w:hAnsiTheme="majorHAnsi" w:cstheme="majorBidi"/>
      <w:i w:val="0"/>
      <w:iCs w:val="0"/>
      <w:color w:val="3494BA" w:themeColor="accent1"/>
      <w:spacing w:val="15"/>
      <w:sz w:val="24"/>
      <w:szCs w:val="24"/>
      <w:lang w:val="en-GB"/>
    </w:rPr>
  </w:style>
  <w:style w:type="character" w:customStyle="1" w:styleId="TitlesmalcoverChar">
    <w:name w:val="Title_smal_cover Char"/>
    <w:basedOn w:val="FP-SubtitleChar"/>
    <w:link w:val="Titlesmalcover"/>
    <w:rsid w:val="00992F6D"/>
    <w:rPr>
      <w:rFonts w:asciiTheme="majorHAnsi" w:eastAsiaTheme="majorEastAsia" w:hAnsiTheme="majorHAnsi" w:cstheme="majorBidi"/>
      <w:i/>
      <w:iCs w:val="0"/>
      <w:color w:val="404040" w:themeColor="text1" w:themeTint="BF"/>
      <w:spacing w:val="15"/>
      <w:sz w:val="24"/>
      <w:szCs w:val="24"/>
      <w:lang w:val="en-GB"/>
    </w:rPr>
  </w:style>
  <w:style w:type="character" w:customStyle="1" w:styleId="FP-Cover-SubjectChar">
    <w:name w:val="FP-Cover-Subject Char"/>
    <w:basedOn w:val="TitlesmalcoverChar"/>
    <w:link w:val="FP-Cover-Subject"/>
    <w:rsid w:val="00807914"/>
    <w:rPr>
      <w:rFonts w:asciiTheme="majorHAnsi" w:eastAsiaTheme="majorEastAsia" w:hAnsiTheme="majorHAnsi" w:cstheme="majorBidi"/>
      <w:i/>
      <w:iCs w:val="0"/>
      <w:caps/>
      <w:color w:val="595959" w:themeColor="text1" w:themeTint="A6"/>
      <w:spacing w:val="20"/>
      <w:sz w:val="28"/>
      <w:szCs w:val="28"/>
      <w:lang w:val="en-GB"/>
    </w:rPr>
  </w:style>
  <w:style w:type="character" w:styleId="Nierozpoznanawzmianka">
    <w:name w:val="Unresolved Mention"/>
    <w:basedOn w:val="Domylnaczcionkaakapitu"/>
    <w:uiPriority w:val="99"/>
    <w:semiHidden/>
    <w:unhideWhenUsed/>
    <w:rsid w:val="00CF676D"/>
    <w:rPr>
      <w:color w:val="605E5C"/>
      <w:shd w:val="clear" w:color="auto" w:fill="E1DFDD"/>
    </w:rPr>
  </w:style>
  <w:style w:type="character" w:customStyle="1" w:styleId="Nagwek5Znak">
    <w:name w:val="Nagłówek 5 Znak"/>
    <w:basedOn w:val="Domylnaczcionkaakapitu"/>
    <w:link w:val="Nagwek5"/>
    <w:uiPriority w:val="9"/>
    <w:semiHidden/>
    <w:rsid w:val="00CF676D"/>
    <w:rPr>
      <w:rFonts w:asciiTheme="majorHAnsi" w:eastAsiaTheme="majorEastAsia" w:hAnsiTheme="majorHAnsi" w:cstheme="majorBidi"/>
      <w:caps/>
      <w:color w:val="276E8B" w:themeColor="accent1" w:themeShade="BF"/>
    </w:rPr>
  </w:style>
  <w:style w:type="character" w:customStyle="1" w:styleId="Nagwek6Znak">
    <w:name w:val="Nagłówek 6 Znak"/>
    <w:basedOn w:val="Domylnaczcionkaakapitu"/>
    <w:link w:val="Nagwek6"/>
    <w:uiPriority w:val="9"/>
    <w:semiHidden/>
    <w:rsid w:val="00CF676D"/>
    <w:rPr>
      <w:rFonts w:asciiTheme="majorHAnsi" w:eastAsiaTheme="majorEastAsia" w:hAnsiTheme="majorHAnsi" w:cstheme="majorBidi"/>
      <w:i/>
      <w:iCs/>
      <w:caps/>
      <w:color w:val="1A495D" w:themeColor="accent1" w:themeShade="80"/>
    </w:rPr>
  </w:style>
  <w:style w:type="character" w:customStyle="1" w:styleId="Nagwek7Znak">
    <w:name w:val="Nagłówek 7 Znak"/>
    <w:basedOn w:val="Domylnaczcionkaakapitu"/>
    <w:link w:val="Nagwek7"/>
    <w:uiPriority w:val="9"/>
    <w:semiHidden/>
    <w:rsid w:val="00CF676D"/>
    <w:rPr>
      <w:rFonts w:asciiTheme="majorHAnsi" w:eastAsiaTheme="majorEastAsia" w:hAnsiTheme="majorHAnsi" w:cstheme="majorBidi"/>
      <w:b/>
      <w:bCs/>
      <w:color w:val="1A495D" w:themeColor="accent1" w:themeShade="80"/>
    </w:rPr>
  </w:style>
  <w:style w:type="character" w:customStyle="1" w:styleId="Nagwek8Znak">
    <w:name w:val="Nagłówek 8 Znak"/>
    <w:basedOn w:val="Domylnaczcionkaakapitu"/>
    <w:link w:val="Nagwek8"/>
    <w:uiPriority w:val="9"/>
    <w:semiHidden/>
    <w:rsid w:val="00CF676D"/>
    <w:rPr>
      <w:rFonts w:asciiTheme="majorHAnsi" w:eastAsiaTheme="majorEastAsia" w:hAnsiTheme="majorHAnsi" w:cstheme="majorBidi"/>
      <w:b/>
      <w:bCs/>
      <w:i/>
      <w:iCs/>
      <w:color w:val="1A495D" w:themeColor="accent1" w:themeShade="80"/>
    </w:rPr>
  </w:style>
  <w:style w:type="character" w:customStyle="1" w:styleId="Nagwek9Znak">
    <w:name w:val="Nagłówek 9 Znak"/>
    <w:basedOn w:val="Domylnaczcionkaakapitu"/>
    <w:link w:val="Nagwek9"/>
    <w:uiPriority w:val="9"/>
    <w:semiHidden/>
    <w:rsid w:val="00CF676D"/>
    <w:rPr>
      <w:rFonts w:asciiTheme="majorHAnsi" w:eastAsiaTheme="majorEastAsia" w:hAnsiTheme="majorHAnsi" w:cstheme="majorBidi"/>
      <w:i/>
      <w:iCs/>
      <w:color w:val="1A495D" w:themeColor="accent1" w:themeShade="80"/>
    </w:rPr>
  </w:style>
  <w:style w:type="paragraph" w:styleId="Poprawka">
    <w:name w:val="Revision"/>
    <w:hidden/>
    <w:uiPriority w:val="99"/>
    <w:semiHidden/>
    <w:rsid w:val="00C366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7179">
      <w:bodyDiv w:val="1"/>
      <w:marLeft w:val="0"/>
      <w:marRight w:val="0"/>
      <w:marTop w:val="0"/>
      <w:marBottom w:val="0"/>
      <w:divBdr>
        <w:top w:val="none" w:sz="0" w:space="0" w:color="auto"/>
        <w:left w:val="none" w:sz="0" w:space="0" w:color="auto"/>
        <w:bottom w:val="none" w:sz="0" w:space="0" w:color="auto"/>
        <w:right w:val="none" w:sz="0" w:space="0" w:color="auto"/>
      </w:divBdr>
    </w:div>
    <w:div w:id="105777445">
      <w:bodyDiv w:val="1"/>
      <w:marLeft w:val="0"/>
      <w:marRight w:val="0"/>
      <w:marTop w:val="0"/>
      <w:marBottom w:val="0"/>
      <w:divBdr>
        <w:top w:val="none" w:sz="0" w:space="0" w:color="auto"/>
        <w:left w:val="none" w:sz="0" w:space="0" w:color="auto"/>
        <w:bottom w:val="none" w:sz="0" w:space="0" w:color="auto"/>
        <w:right w:val="none" w:sz="0" w:space="0" w:color="auto"/>
      </w:divBdr>
    </w:div>
    <w:div w:id="153688493">
      <w:bodyDiv w:val="1"/>
      <w:marLeft w:val="0"/>
      <w:marRight w:val="0"/>
      <w:marTop w:val="0"/>
      <w:marBottom w:val="0"/>
      <w:divBdr>
        <w:top w:val="none" w:sz="0" w:space="0" w:color="auto"/>
        <w:left w:val="none" w:sz="0" w:space="0" w:color="auto"/>
        <w:bottom w:val="none" w:sz="0" w:space="0" w:color="auto"/>
        <w:right w:val="none" w:sz="0" w:space="0" w:color="auto"/>
      </w:divBdr>
    </w:div>
    <w:div w:id="216212806">
      <w:bodyDiv w:val="1"/>
      <w:marLeft w:val="0"/>
      <w:marRight w:val="0"/>
      <w:marTop w:val="0"/>
      <w:marBottom w:val="0"/>
      <w:divBdr>
        <w:top w:val="none" w:sz="0" w:space="0" w:color="auto"/>
        <w:left w:val="none" w:sz="0" w:space="0" w:color="auto"/>
        <w:bottom w:val="none" w:sz="0" w:space="0" w:color="auto"/>
        <w:right w:val="none" w:sz="0" w:space="0" w:color="auto"/>
      </w:divBdr>
    </w:div>
    <w:div w:id="222834847">
      <w:bodyDiv w:val="1"/>
      <w:marLeft w:val="0"/>
      <w:marRight w:val="0"/>
      <w:marTop w:val="0"/>
      <w:marBottom w:val="0"/>
      <w:divBdr>
        <w:top w:val="none" w:sz="0" w:space="0" w:color="auto"/>
        <w:left w:val="none" w:sz="0" w:space="0" w:color="auto"/>
        <w:bottom w:val="none" w:sz="0" w:space="0" w:color="auto"/>
        <w:right w:val="none" w:sz="0" w:space="0" w:color="auto"/>
      </w:divBdr>
    </w:div>
    <w:div w:id="268855512">
      <w:bodyDiv w:val="1"/>
      <w:marLeft w:val="0"/>
      <w:marRight w:val="0"/>
      <w:marTop w:val="0"/>
      <w:marBottom w:val="0"/>
      <w:divBdr>
        <w:top w:val="none" w:sz="0" w:space="0" w:color="auto"/>
        <w:left w:val="none" w:sz="0" w:space="0" w:color="auto"/>
        <w:bottom w:val="none" w:sz="0" w:space="0" w:color="auto"/>
        <w:right w:val="none" w:sz="0" w:space="0" w:color="auto"/>
      </w:divBdr>
    </w:div>
    <w:div w:id="301467450">
      <w:bodyDiv w:val="1"/>
      <w:marLeft w:val="0"/>
      <w:marRight w:val="0"/>
      <w:marTop w:val="0"/>
      <w:marBottom w:val="0"/>
      <w:divBdr>
        <w:top w:val="none" w:sz="0" w:space="0" w:color="auto"/>
        <w:left w:val="none" w:sz="0" w:space="0" w:color="auto"/>
        <w:bottom w:val="none" w:sz="0" w:space="0" w:color="auto"/>
        <w:right w:val="none" w:sz="0" w:space="0" w:color="auto"/>
      </w:divBdr>
    </w:div>
    <w:div w:id="347370346">
      <w:bodyDiv w:val="1"/>
      <w:marLeft w:val="0"/>
      <w:marRight w:val="0"/>
      <w:marTop w:val="0"/>
      <w:marBottom w:val="0"/>
      <w:divBdr>
        <w:top w:val="none" w:sz="0" w:space="0" w:color="auto"/>
        <w:left w:val="none" w:sz="0" w:space="0" w:color="auto"/>
        <w:bottom w:val="none" w:sz="0" w:space="0" w:color="auto"/>
        <w:right w:val="none" w:sz="0" w:space="0" w:color="auto"/>
      </w:divBdr>
      <w:divsChild>
        <w:div w:id="1092313158">
          <w:marLeft w:val="0"/>
          <w:marRight w:val="0"/>
          <w:marTop w:val="0"/>
          <w:marBottom w:val="0"/>
          <w:divBdr>
            <w:top w:val="none" w:sz="0" w:space="0" w:color="auto"/>
            <w:left w:val="none" w:sz="0" w:space="0" w:color="auto"/>
            <w:bottom w:val="none" w:sz="0" w:space="0" w:color="auto"/>
            <w:right w:val="none" w:sz="0" w:space="0" w:color="auto"/>
          </w:divBdr>
        </w:div>
      </w:divsChild>
    </w:div>
    <w:div w:id="407003118">
      <w:bodyDiv w:val="1"/>
      <w:marLeft w:val="0"/>
      <w:marRight w:val="0"/>
      <w:marTop w:val="0"/>
      <w:marBottom w:val="0"/>
      <w:divBdr>
        <w:top w:val="none" w:sz="0" w:space="0" w:color="auto"/>
        <w:left w:val="none" w:sz="0" w:space="0" w:color="auto"/>
        <w:bottom w:val="none" w:sz="0" w:space="0" w:color="auto"/>
        <w:right w:val="none" w:sz="0" w:space="0" w:color="auto"/>
      </w:divBdr>
    </w:div>
    <w:div w:id="421686961">
      <w:bodyDiv w:val="1"/>
      <w:marLeft w:val="0"/>
      <w:marRight w:val="0"/>
      <w:marTop w:val="0"/>
      <w:marBottom w:val="0"/>
      <w:divBdr>
        <w:top w:val="none" w:sz="0" w:space="0" w:color="auto"/>
        <w:left w:val="none" w:sz="0" w:space="0" w:color="auto"/>
        <w:bottom w:val="none" w:sz="0" w:space="0" w:color="auto"/>
        <w:right w:val="none" w:sz="0" w:space="0" w:color="auto"/>
      </w:divBdr>
    </w:div>
    <w:div w:id="435558433">
      <w:bodyDiv w:val="1"/>
      <w:marLeft w:val="0"/>
      <w:marRight w:val="0"/>
      <w:marTop w:val="0"/>
      <w:marBottom w:val="0"/>
      <w:divBdr>
        <w:top w:val="none" w:sz="0" w:space="0" w:color="auto"/>
        <w:left w:val="none" w:sz="0" w:space="0" w:color="auto"/>
        <w:bottom w:val="none" w:sz="0" w:space="0" w:color="auto"/>
        <w:right w:val="none" w:sz="0" w:space="0" w:color="auto"/>
      </w:divBdr>
    </w:div>
    <w:div w:id="471093282">
      <w:bodyDiv w:val="1"/>
      <w:marLeft w:val="0"/>
      <w:marRight w:val="0"/>
      <w:marTop w:val="0"/>
      <w:marBottom w:val="0"/>
      <w:divBdr>
        <w:top w:val="none" w:sz="0" w:space="0" w:color="auto"/>
        <w:left w:val="none" w:sz="0" w:space="0" w:color="auto"/>
        <w:bottom w:val="none" w:sz="0" w:space="0" w:color="auto"/>
        <w:right w:val="none" w:sz="0" w:space="0" w:color="auto"/>
      </w:divBdr>
    </w:div>
    <w:div w:id="572004850">
      <w:bodyDiv w:val="1"/>
      <w:marLeft w:val="0"/>
      <w:marRight w:val="0"/>
      <w:marTop w:val="0"/>
      <w:marBottom w:val="0"/>
      <w:divBdr>
        <w:top w:val="none" w:sz="0" w:space="0" w:color="auto"/>
        <w:left w:val="none" w:sz="0" w:space="0" w:color="auto"/>
        <w:bottom w:val="none" w:sz="0" w:space="0" w:color="auto"/>
        <w:right w:val="none" w:sz="0" w:space="0" w:color="auto"/>
      </w:divBdr>
    </w:div>
    <w:div w:id="595483428">
      <w:bodyDiv w:val="1"/>
      <w:marLeft w:val="0"/>
      <w:marRight w:val="0"/>
      <w:marTop w:val="0"/>
      <w:marBottom w:val="0"/>
      <w:divBdr>
        <w:top w:val="none" w:sz="0" w:space="0" w:color="auto"/>
        <w:left w:val="none" w:sz="0" w:space="0" w:color="auto"/>
        <w:bottom w:val="none" w:sz="0" w:space="0" w:color="auto"/>
        <w:right w:val="none" w:sz="0" w:space="0" w:color="auto"/>
      </w:divBdr>
    </w:div>
    <w:div w:id="613488057">
      <w:bodyDiv w:val="1"/>
      <w:marLeft w:val="0"/>
      <w:marRight w:val="0"/>
      <w:marTop w:val="0"/>
      <w:marBottom w:val="0"/>
      <w:divBdr>
        <w:top w:val="none" w:sz="0" w:space="0" w:color="auto"/>
        <w:left w:val="none" w:sz="0" w:space="0" w:color="auto"/>
        <w:bottom w:val="none" w:sz="0" w:space="0" w:color="auto"/>
        <w:right w:val="none" w:sz="0" w:space="0" w:color="auto"/>
      </w:divBdr>
    </w:div>
    <w:div w:id="679966662">
      <w:bodyDiv w:val="1"/>
      <w:marLeft w:val="0"/>
      <w:marRight w:val="0"/>
      <w:marTop w:val="0"/>
      <w:marBottom w:val="0"/>
      <w:divBdr>
        <w:top w:val="none" w:sz="0" w:space="0" w:color="auto"/>
        <w:left w:val="none" w:sz="0" w:space="0" w:color="auto"/>
        <w:bottom w:val="none" w:sz="0" w:space="0" w:color="auto"/>
        <w:right w:val="none" w:sz="0" w:space="0" w:color="auto"/>
      </w:divBdr>
    </w:div>
    <w:div w:id="807404217">
      <w:bodyDiv w:val="1"/>
      <w:marLeft w:val="0"/>
      <w:marRight w:val="0"/>
      <w:marTop w:val="0"/>
      <w:marBottom w:val="0"/>
      <w:divBdr>
        <w:top w:val="none" w:sz="0" w:space="0" w:color="auto"/>
        <w:left w:val="none" w:sz="0" w:space="0" w:color="auto"/>
        <w:bottom w:val="none" w:sz="0" w:space="0" w:color="auto"/>
        <w:right w:val="none" w:sz="0" w:space="0" w:color="auto"/>
      </w:divBdr>
    </w:div>
    <w:div w:id="817304774">
      <w:bodyDiv w:val="1"/>
      <w:marLeft w:val="0"/>
      <w:marRight w:val="0"/>
      <w:marTop w:val="0"/>
      <w:marBottom w:val="0"/>
      <w:divBdr>
        <w:top w:val="none" w:sz="0" w:space="0" w:color="auto"/>
        <w:left w:val="none" w:sz="0" w:space="0" w:color="auto"/>
        <w:bottom w:val="none" w:sz="0" w:space="0" w:color="auto"/>
        <w:right w:val="none" w:sz="0" w:space="0" w:color="auto"/>
      </w:divBdr>
    </w:div>
    <w:div w:id="821704154">
      <w:bodyDiv w:val="1"/>
      <w:marLeft w:val="0"/>
      <w:marRight w:val="0"/>
      <w:marTop w:val="0"/>
      <w:marBottom w:val="0"/>
      <w:divBdr>
        <w:top w:val="none" w:sz="0" w:space="0" w:color="auto"/>
        <w:left w:val="none" w:sz="0" w:space="0" w:color="auto"/>
        <w:bottom w:val="none" w:sz="0" w:space="0" w:color="auto"/>
        <w:right w:val="none" w:sz="0" w:space="0" w:color="auto"/>
      </w:divBdr>
    </w:div>
    <w:div w:id="870606354">
      <w:bodyDiv w:val="1"/>
      <w:marLeft w:val="0"/>
      <w:marRight w:val="0"/>
      <w:marTop w:val="0"/>
      <w:marBottom w:val="0"/>
      <w:divBdr>
        <w:top w:val="none" w:sz="0" w:space="0" w:color="auto"/>
        <w:left w:val="none" w:sz="0" w:space="0" w:color="auto"/>
        <w:bottom w:val="none" w:sz="0" w:space="0" w:color="auto"/>
        <w:right w:val="none" w:sz="0" w:space="0" w:color="auto"/>
      </w:divBdr>
    </w:div>
    <w:div w:id="888078577">
      <w:bodyDiv w:val="1"/>
      <w:marLeft w:val="0"/>
      <w:marRight w:val="0"/>
      <w:marTop w:val="0"/>
      <w:marBottom w:val="0"/>
      <w:divBdr>
        <w:top w:val="none" w:sz="0" w:space="0" w:color="auto"/>
        <w:left w:val="none" w:sz="0" w:space="0" w:color="auto"/>
        <w:bottom w:val="none" w:sz="0" w:space="0" w:color="auto"/>
        <w:right w:val="none" w:sz="0" w:space="0" w:color="auto"/>
      </w:divBdr>
    </w:div>
    <w:div w:id="911162631">
      <w:bodyDiv w:val="1"/>
      <w:marLeft w:val="0"/>
      <w:marRight w:val="0"/>
      <w:marTop w:val="0"/>
      <w:marBottom w:val="0"/>
      <w:divBdr>
        <w:top w:val="none" w:sz="0" w:space="0" w:color="auto"/>
        <w:left w:val="none" w:sz="0" w:space="0" w:color="auto"/>
        <w:bottom w:val="none" w:sz="0" w:space="0" w:color="auto"/>
        <w:right w:val="none" w:sz="0" w:space="0" w:color="auto"/>
      </w:divBdr>
    </w:div>
    <w:div w:id="947853067">
      <w:bodyDiv w:val="1"/>
      <w:marLeft w:val="0"/>
      <w:marRight w:val="0"/>
      <w:marTop w:val="0"/>
      <w:marBottom w:val="0"/>
      <w:divBdr>
        <w:top w:val="none" w:sz="0" w:space="0" w:color="auto"/>
        <w:left w:val="none" w:sz="0" w:space="0" w:color="auto"/>
        <w:bottom w:val="none" w:sz="0" w:space="0" w:color="auto"/>
        <w:right w:val="none" w:sz="0" w:space="0" w:color="auto"/>
      </w:divBdr>
    </w:div>
    <w:div w:id="948047248">
      <w:bodyDiv w:val="1"/>
      <w:marLeft w:val="0"/>
      <w:marRight w:val="0"/>
      <w:marTop w:val="0"/>
      <w:marBottom w:val="0"/>
      <w:divBdr>
        <w:top w:val="none" w:sz="0" w:space="0" w:color="auto"/>
        <w:left w:val="none" w:sz="0" w:space="0" w:color="auto"/>
        <w:bottom w:val="none" w:sz="0" w:space="0" w:color="auto"/>
        <w:right w:val="none" w:sz="0" w:space="0" w:color="auto"/>
      </w:divBdr>
    </w:div>
    <w:div w:id="995719412">
      <w:bodyDiv w:val="1"/>
      <w:marLeft w:val="0"/>
      <w:marRight w:val="0"/>
      <w:marTop w:val="0"/>
      <w:marBottom w:val="0"/>
      <w:divBdr>
        <w:top w:val="none" w:sz="0" w:space="0" w:color="auto"/>
        <w:left w:val="none" w:sz="0" w:space="0" w:color="auto"/>
        <w:bottom w:val="none" w:sz="0" w:space="0" w:color="auto"/>
        <w:right w:val="none" w:sz="0" w:space="0" w:color="auto"/>
      </w:divBdr>
    </w:div>
    <w:div w:id="1025867161">
      <w:bodyDiv w:val="1"/>
      <w:marLeft w:val="0"/>
      <w:marRight w:val="0"/>
      <w:marTop w:val="0"/>
      <w:marBottom w:val="0"/>
      <w:divBdr>
        <w:top w:val="none" w:sz="0" w:space="0" w:color="auto"/>
        <w:left w:val="none" w:sz="0" w:space="0" w:color="auto"/>
        <w:bottom w:val="none" w:sz="0" w:space="0" w:color="auto"/>
        <w:right w:val="none" w:sz="0" w:space="0" w:color="auto"/>
      </w:divBdr>
    </w:div>
    <w:div w:id="1040472899">
      <w:bodyDiv w:val="1"/>
      <w:marLeft w:val="0"/>
      <w:marRight w:val="0"/>
      <w:marTop w:val="0"/>
      <w:marBottom w:val="0"/>
      <w:divBdr>
        <w:top w:val="none" w:sz="0" w:space="0" w:color="auto"/>
        <w:left w:val="none" w:sz="0" w:space="0" w:color="auto"/>
        <w:bottom w:val="none" w:sz="0" w:space="0" w:color="auto"/>
        <w:right w:val="none" w:sz="0" w:space="0" w:color="auto"/>
      </w:divBdr>
    </w:div>
    <w:div w:id="1076443418">
      <w:bodyDiv w:val="1"/>
      <w:marLeft w:val="0"/>
      <w:marRight w:val="0"/>
      <w:marTop w:val="0"/>
      <w:marBottom w:val="0"/>
      <w:divBdr>
        <w:top w:val="none" w:sz="0" w:space="0" w:color="auto"/>
        <w:left w:val="none" w:sz="0" w:space="0" w:color="auto"/>
        <w:bottom w:val="none" w:sz="0" w:space="0" w:color="auto"/>
        <w:right w:val="none" w:sz="0" w:space="0" w:color="auto"/>
      </w:divBdr>
    </w:div>
    <w:div w:id="1108507321">
      <w:bodyDiv w:val="1"/>
      <w:marLeft w:val="0"/>
      <w:marRight w:val="0"/>
      <w:marTop w:val="0"/>
      <w:marBottom w:val="0"/>
      <w:divBdr>
        <w:top w:val="none" w:sz="0" w:space="0" w:color="auto"/>
        <w:left w:val="none" w:sz="0" w:space="0" w:color="auto"/>
        <w:bottom w:val="none" w:sz="0" w:space="0" w:color="auto"/>
        <w:right w:val="none" w:sz="0" w:space="0" w:color="auto"/>
      </w:divBdr>
    </w:div>
    <w:div w:id="1144739032">
      <w:bodyDiv w:val="1"/>
      <w:marLeft w:val="0"/>
      <w:marRight w:val="0"/>
      <w:marTop w:val="0"/>
      <w:marBottom w:val="0"/>
      <w:divBdr>
        <w:top w:val="none" w:sz="0" w:space="0" w:color="auto"/>
        <w:left w:val="none" w:sz="0" w:space="0" w:color="auto"/>
        <w:bottom w:val="none" w:sz="0" w:space="0" w:color="auto"/>
        <w:right w:val="none" w:sz="0" w:space="0" w:color="auto"/>
      </w:divBdr>
      <w:divsChild>
        <w:div w:id="994575819">
          <w:marLeft w:val="0"/>
          <w:marRight w:val="0"/>
          <w:marTop w:val="0"/>
          <w:marBottom w:val="0"/>
          <w:divBdr>
            <w:top w:val="none" w:sz="0" w:space="0" w:color="auto"/>
            <w:left w:val="none" w:sz="0" w:space="0" w:color="auto"/>
            <w:bottom w:val="none" w:sz="0" w:space="0" w:color="auto"/>
            <w:right w:val="none" w:sz="0" w:space="0" w:color="auto"/>
          </w:divBdr>
        </w:div>
      </w:divsChild>
    </w:div>
    <w:div w:id="1200126955">
      <w:bodyDiv w:val="1"/>
      <w:marLeft w:val="0"/>
      <w:marRight w:val="0"/>
      <w:marTop w:val="0"/>
      <w:marBottom w:val="0"/>
      <w:divBdr>
        <w:top w:val="none" w:sz="0" w:space="0" w:color="auto"/>
        <w:left w:val="none" w:sz="0" w:space="0" w:color="auto"/>
        <w:bottom w:val="none" w:sz="0" w:space="0" w:color="auto"/>
        <w:right w:val="none" w:sz="0" w:space="0" w:color="auto"/>
      </w:divBdr>
    </w:div>
    <w:div w:id="1259754832">
      <w:bodyDiv w:val="1"/>
      <w:marLeft w:val="0"/>
      <w:marRight w:val="0"/>
      <w:marTop w:val="0"/>
      <w:marBottom w:val="0"/>
      <w:divBdr>
        <w:top w:val="none" w:sz="0" w:space="0" w:color="auto"/>
        <w:left w:val="none" w:sz="0" w:space="0" w:color="auto"/>
        <w:bottom w:val="none" w:sz="0" w:space="0" w:color="auto"/>
        <w:right w:val="none" w:sz="0" w:space="0" w:color="auto"/>
      </w:divBdr>
    </w:div>
    <w:div w:id="1265502260">
      <w:bodyDiv w:val="1"/>
      <w:marLeft w:val="0"/>
      <w:marRight w:val="0"/>
      <w:marTop w:val="0"/>
      <w:marBottom w:val="0"/>
      <w:divBdr>
        <w:top w:val="none" w:sz="0" w:space="0" w:color="auto"/>
        <w:left w:val="none" w:sz="0" w:space="0" w:color="auto"/>
        <w:bottom w:val="none" w:sz="0" w:space="0" w:color="auto"/>
        <w:right w:val="none" w:sz="0" w:space="0" w:color="auto"/>
      </w:divBdr>
    </w:div>
    <w:div w:id="1280255899">
      <w:bodyDiv w:val="1"/>
      <w:marLeft w:val="0"/>
      <w:marRight w:val="0"/>
      <w:marTop w:val="0"/>
      <w:marBottom w:val="0"/>
      <w:divBdr>
        <w:top w:val="none" w:sz="0" w:space="0" w:color="auto"/>
        <w:left w:val="none" w:sz="0" w:space="0" w:color="auto"/>
        <w:bottom w:val="none" w:sz="0" w:space="0" w:color="auto"/>
        <w:right w:val="none" w:sz="0" w:space="0" w:color="auto"/>
      </w:divBdr>
    </w:div>
    <w:div w:id="1334995341">
      <w:bodyDiv w:val="1"/>
      <w:marLeft w:val="0"/>
      <w:marRight w:val="0"/>
      <w:marTop w:val="0"/>
      <w:marBottom w:val="0"/>
      <w:divBdr>
        <w:top w:val="none" w:sz="0" w:space="0" w:color="auto"/>
        <w:left w:val="none" w:sz="0" w:space="0" w:color="auto"/>
        <w:bottom w:val="none" w:sz="0" w:space="0" w:color="auto"/>
        <w:right w:val="none" w:sz="0" w:space="0" w:color="auto"/>
      </w:divBdr>
    </w:div>
    <w:div w:id="1345667876">
      <w:bodyDiv w:val="1"/>
      <w:marLeft w:val="0"/>
      <w:marRight w:val="0"/>
      <w:marTop w:val="0"/>
      <w:marBottom w:val="0"/>
      <w:divBdr>
        <w:top w:val="none" w:sz="0" w:space="0" w:color="auto"/>
        <w:left w:val="none" w:sz="0" w:space="0" w:color="auto"/>
        <w:bottom w:val="none" w:sz="0" w:space="0" w:color="auto"/>
        <w:right w:val="none" w:sz="0" w:space="0" w:color="auto"/>
      </w:divBdr>
    </w:div>
    <w:div w:id="1371614853">
      <w:bodyDiv w:val="1"/>
      <w:marLeft w:val="0"/>
      <w:marRight w:val="0"/>
      <w:marTop w:val="0"/>
      <w:marBottom w:val="0"/>
      <w:divBdr>
        <w:top w:val="none" w:sz="0" w:space="0" w:color="auto"/>
        <w:left w:val="none" w:sz="0" w:space="0" w:color="auto"/>
        <w:bottom w:val="none" w:sz="0" w:space="0" w:color="auto"/>
        <w:right w:val="none" w:sz="0" w:space="0" w:color="auto"/>
      </w:divBdr>
    </w:div>
    <w:div w:id="1450661885">
      <w:bodyDiv w:val="1"/>
      <w:marLeft w:val="0"/>
      <w:marRight w:val="0"/>
      <w:marTop w:val="0"/>
      <w:marBottom w:val="0"/>
      <w:divBdr>
        <w:top w:val="none" w:sz="0" w:space="0" w:color="auto"/>
        <w:left w:val="none" w:sz="0" w:space="0" w:color="auto"/>
        <w:bottom w:val="none" w:sz="0" w:space="0" w:color="auto"/>
        <w:right w:val="none" w:sz="0" w:space="0" w:color="auto"/>
      </w:divBdr>
    </w:div>
    <w:div w:id="1520045235">
      <w:bodyDiv w:val="1"/>
      <w:marLeft w:val="0"/>
      <w:marRight w:val="0"/>
      <w:marTop w:val="0"/>
      <w:marBottom w:val="0"/>
      <w:divBdr>
        <w:top w:val="none" w:sz="0" w:space="0" w:color="auto"/>
        <w:left w:val="none" w:sz="0" w:space="0" w:color="auto"/>
        <w:bottom w:val="none" w:sz="0" w:space="0" w:color="auto"/>
        <w:right w:val="none" w:sz="0" w:space="0" w:color="auto"/>
      </w:divBdr>
    </w:div>
    <w:div w:id="1538590418">
      <w:bodyDiv w:val="1"/>
      <w:marLeft w:val="0"/>
      <w:marRight w:val="0"/>
      <w:marTop w:val="0"/>
      <w:marBottom w:val="0"/>
      <w:divBdr>
        <w:top w:val="none" w:sz="0" w:space="0" w:color="auto"/>
        <w:left w:val="none" w:sz="0" w:space="0" w:color="auto"/>
        <w:bottom w:val="none" w:sz="0" w:space="0" w:color="auto"/>
        <w:right w:val="none" w:sz="0" w:space="0" w:color="auto"/>
      </w:divBdr>
    </w:div>
    <w:div w:id="1594584490">
      <w:bodyDiv w:val="1"/>
      <w:marLeft w:val="0"/>
      <w:marRight w:val="0"/>
      <w:marTop w:val="0"/>
      <w:marBottom w:val="0"/>
      <w:divBdr>
        <w:top w:val="none" w:sz="0" w:space="0" w:color="auto"/>
        <w:left w:val="none" w:sz="0" w:space="0" w:color="auto"/>
        <w:bottom w:val="none" w:sz="0" w:space="0" w:color="auto"/>
        <w:right w:val="none" w:sz="0" w:space="0" w:color="auto"/>
      </w:divBdr>
    </w:div>
    <w:div w:id="1604193109">
      <w:bodyDiv w:val="1"/>
      <w:marLeft w:val="0"/>
      <w:marRight w:val="0"/>
      <w:marTop w:val="0"/>
      <w:marBottom w:val="0"/>
      <w:divBdr>
        <w:top w:val="none" w:sz="0" w:space="0" w:color="auto"/>
        <w:left w:val="none" w:sz="0" w:space="0" w:color="auto"/>
        <w:bottom w:val="none" w:sz="0" w:space="0" w:color="auto"/>
        <w:right w:val="none" w:sz="0" w:space="0" w:color="auto"/>
      </w:divBdr>
    </w:div>
    <w:div w:id="1614248044">
      <w:bodyDiv w:val="1"/>
      <w:marLeft w:val="0"/>
      <w:marRight w:val="0"/>
      <w:marTop w:val="0"/>
      <w:marBottom w:val="0"/>
      <w:divBdr>
        <w:top w:val="none" w:sz="0" w:space="0" w:color="auto"/>
        <w:left w:val="none" w:sz="0" w:space="0" w:color="auto"/>
        <w:bottom w:val="none" w:sz="0" w:space="0" w:color="auto"/>
        <w:right w:val="none" w:sz="0" w:space="0" w:color="auto"/>
      </w:divBdr>
    </w:div>
    <w:div w:id="1643197178">
      <w:bodyDiv w:val="1"/>
      <w:marLeft w:val="0"/>
      <w:marRight w:val="0"/>
      <w:marTop w:val="0"/>
      <w:marBottom w:val="0"/>
      <w:divBdr>
        <w:top w:val="none" w:sz="0" w:space="0" w:color="auto"/>
        <w:left w:val="none" w:sz="0" w:space="0" w:color="auto"/>
        <w:bottom w:val="none" w:sz="0" w:space="0" w:color="auto"/>
        <w:right w:val="none" w:sz="0" w:space="0" w:color="auto"/>
      </w:divBdr>
    </w:div>
    <w:div w:id="1661077825">
      <w:bodyDiv w:val="1"/>
      <w:marLeft w:val="0"/>
      <w:marRight w:val="0"/>
      <w:marTop w:val="0"/>
      <w:marBottom w:val="0"/>
      <w:divBdr>
        <w:top w:val="none" w:sz="0" w:space="0" w:color="auto"/>
        <w:left w:val="none" w:sz="0" w:space="0" w:color="auto"/>
        <w:bottom w:val="none" w:sz="0" w:space="0" w:color="auto"/>
        <w:right w:val="none" w:sz="0" w:space="0" w:color="auto"/>
      </w:divBdr>
    </w:div>
    <w:div w:id="1678263992">
      <w:bodyDiv w:val="1"/>
      <w:marLeft w:val="0"/>
      <w:marRight w:val="0"/>
      <w:marTop w:val="0"/>
      <w:marBottom w:val="0"/>
      <w:divBdr>
        <w:top w:val="none" w:sz="0" w:space="0" w:color="auto"/>
        <w:left w:val="none" w:sz="0" w:space="0" w:color="auto"/>
        <w:bottom w:val="none" w:sz="0" w:space="0" w:color="auto"/>
        <w:right w:val="none" w:sz="0" w:space="0" w:color="auto"/>
      </w:divBdr>
    </w:div>
    <w:div w:id="1689017221">
      <w:bodyDiv w:val="1"/>
      <w:marLeft w:val="0"/>
      <w:marRight w:val="0"/>
      <w:marTop w:val="0"/>
      <w:marBottom w:val="0"/>
      <w:divBdr>
        <w:top w:val="none" w:sz="0" w:space="0" w:color="auto"/>
        <w:left w:val="none" w:sz="0" w:space="0" w:color="auto"/>
        <w:bottom w:val="none" w:sz="0" w:space="0" w:color="auto"/>
        <w:right w:val="none" w:sz="0" w:space="0" w:color="auto"/>
      </w:divBdr>
    </w:div>
    <w:div w:id="1732384999">
      <w:bodyDiv w:val="1"/>
      <w:marLeft w:val="0"/>
      <w:marRight w:val="0"/>
      <w:marTop w:val="0"/>
      <w:marBottom w:val="0"/>
      <w:divBdr>
        <w:top w:val="none" w:sz="0" w:space="0" w:color="auto"/>
        <w:left w:val="none" w:sz="0" w:space="0" w:color="auto"/>
        <w:bottom w:val="none" w:sz="0" w:space="0" w:color="auto"/>
        <w:right w:val="none" w:sz="0" w:space="0" w:color="auto"/>
      </w:divBdr>
    </w:div>
    <w:div w:id="1771703539">
      <w:bodyDiv w:val="1"/>
      <w:marLeft w:val="0"/>
      <w:marRight w:val="0"/>
      <w:marTop w:val="0"/>
      <w:marBottom w:val="0"/>
      <w:divBdr>
        <w:top w:val="none" w:sz="0" w:space="0" w:color="auto"/>
        <w:left w:val="none" w:sz="0" w:space="0" w:color="auto"/>
        <w:bottom w:val="none" w:sz="0" w:space="0" w:color="auto"/>
        <w:right w:val="none" w:sz="0" w:space="0" w:color="auto"/>
      </w:divBdr>
    </w:div>
    <w:div w:id="1773819288">
      <w:bodyDiv w:val="1"/>
      <w:marLeft w:val="0"/>
      <w:marRight w:val="0"/>
      <w:marTop w:val="0"/>
      <w:marBottom w:val="0"/>
      <w:divBdr>
        <w:top w:val="none" w:sz="0" w:space="0" w:color="auto"/>
        <w:left w:val="none" w:sz="0" w:space="0" w:color="auto"/>
        <w:bottom w:val="none" w:sz="0" w:space="0" w:color="auto"/>
        <w:right w:val="none" w:sz="0" w:space="0" w:color="auto"/>
      </w:divBdr>
    </w:div>
    <w:div w:id="1864587121">
      <w:bodyDiv w:val="1"/>
      <w:marLeft w:val="0"/>
      <w:marRight w:val="0"/>
      <w:marTop w:val="0"/>
      <w:marBottom w:val="0"/>
      <w:divBdr>
        <w:top w:val="none" w:sz="0" w:space="0" w:color="auto"/>
        <w:left w:val="none" w:sz="0" w:space="0" w:color="auto"/>
        <w:bottom w:val="none" w:sz="0" w:space="0" w:color="auto"/>
        <w:right w:val="none" w:sz="0" w:space="0" w:color="auto"/>
      </w:divBdr>
    </w:div>
    <w:div w:id="1885560255">
      <w:bodyDiv w:val="1"/>
      <w:marLeft w:val="0"/>
      <w:marRight w:val="0"/>
      <w:marTop w:val="0"/>
      <w:marBottom w:val="0"/>
      <w:divBdr>
        <w:top w:val="none" w:sz="0" w:space="0" w:color="auto"/>
        <w:left w:val="none" w:sz="0" w:space="0" w:color="auto"/>
        <w:bottom w:val="none" w:sz="0" w:space="0" w:color="auto"/>
        <w:right w:val="none" w:sz="0" w:space="0" w:color="auto"/>
      </w:divBdr>
    </w:div>
    <w:div w:id="1896623998">
      <w:bodyDiv w:val="1"/>
      <w:marLeft w:val="0"/>
      <w:marRight w:val="0"/>
      <w:marTop w:val="0"/>
      <w:marBottom w:val="0"/>
      <w:divBdr>
        <w:top w:val="none" w:sz="0" w:space="0" w:color="auto"/>
        <w:left w:val="none" w:sz="0" w:space="0" w:color="auto"/>
        <w:bottom w:val="none" w:sz="0" w:space="0" w:color="auto"/>
        <w:right w:val="none" w:sz="0" w:space="0" w:color="auto"/>
      </w:divBdr>
    </w:div>
    <w:div w:id="1930235519">
      <w:bodyDiv w:val="1"/>
      <w:marLeft w:val="0"/>
      <w:marRight w:val="0"/>
      <w:marTop w:val="0"/>
      <w:marBottom w:val="0"/>
      <w:divBdr>
        <w:top w:val="none" w:sz="0" w:space="0" w:color="auto"/>
        <w:left w:val="none" w:sz="0" w:space="0" w:color="auto"/>
        <w:bottom w:val="none" w:sz="0" w:space="0" w:color="auto"/>
        <w:right w:val="none" w:sz="0" w:space="0" w:color="auto"/>
      </w:divBdr>
      <w:divsChild>
        <w:div w:id="722025492">
          <w:marLeft w:val="0"/>
          <w:marRight w:val="0"/>
          <w:marTop w:val="0"/>
          <w:marBottom w:val="0"/>
          <w:divBdr>
            <w:top w:val="none" w:sz="0" w:space="0" w:color="auto"/>
            <w:left w:val="none" w:sz="0" w:space="0" w:color="auto"/>
            <w:bottom w:val="none" w:sz="0" w:space="0" w:color="auto"/>
            <w:right w:val="none" w:sz="0" w:space="0" w:color="auto"/>
          </w:divBdr>
        </w:div>
      </w:divsChild>
    </w:div>
    <w:div w:id="2004232800">
      <w:bodyDiv w:val="1"/>
      <w:marLeft w:val="0"/>
      <w:marRight w:val="0"/>
      <w:marTop w:val="0"/>
      <w:marBottom w:val="0"/>
      <w:divBdr>
        <w:top w:val="none" w:sz="0" w:space="0" w:color="auto"/>
        <w:left w:val="none" w:sz="0" w:space="0" w:color="auto"/>
        <w:bottom w:val="none" w:sz="0" w:space="0" w:color="auto"/>
        <w:right w:val="none" w:sz="0" w:space="0" w:color="auto"/>
      </w:divBdr>
    </w:div>
    <w:div w:id="2022273430">
      <w:bodyDiv w:val="1"/>
      <w:marLeft w:val="0"/>
      <w:marRight w:val="0"/>
      <w:marTop w:val="0"/>
      <w:marBottom w:val="0"/>
      <w:divBdr>
        <w:top w:val="none" w:sz="0" w:space="0" w:color="auto"/>
        <w:left w:val="none" w:sz="0" w:space="0" w:color="auto"/>
        <w:bottom w:val="none" w:sz="0" w:space="0" w:color="auto"/>
        <w:right w:val="none" w:sz="0" w:space="0" w:color="auto"/>
      </w:divBdr>
    </w:div>
    <w:div w:id="20857557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yda\Desktop\FP\OFERTA\FP.General%20Document.en-U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93E7544DFC48BCB48CD71F254FA663"/>
        <w:category>
          <w:name w:val="General"/>
          <w:gallery w:val="placeholder"/>
        </w:category>
        <w:types>
          <w:type w:val="bbPlcHdr"/>
        </w:types>
        <w:behaviors>
          <w:behavior w:val="content"/>
        </w:behaviors>
        <w:guid w:val="{BEB150DF-E7DF-4CB1-A87A-659248CC2F1B}"/>
      </w:docPartPr>
      <w:docPartBody>
        <w:p w:rsidR="00A53943" w:rsidRDefault="008A76F2">
          <w:pPr>
            <w:pStyle w:val="AA93E7544DFC48BCB48CD71F254FA663"/>
          </w:pPr>
          <w:r w:rsidRPr="0081284A">
            <w:rPr>
              <w:rStyle w:val="Tekstzastpczy"/>
            </w:rPr>
            <w:t>[Title]</w:t>
          </w:r>
        </w:p>
      </w:docPartBody>
    </w:docPart>
    <w:docPart>
      <w:docPartPr>
        <w:name w:val="DA283FAE5437445A9DDE69616987C7D3"/>
        <w:category>
          <w:name w:val="General"/>
          <w:gallery w:val="placeholder"/>
        </w:category>
        <w:types>
          <w:type w:val="bbPlcHdr"/>
        </w:types>
        <w:behaviors>
          <w:behavior w:val="content"/>
        </w:behaviors>
        <w:guid w:val="{9FE2C07F-C830-43DB-9E25-CAFF6C5D8DB1}"/>
      </w:docPartPr>
      <w:docPartBody>
        <w:p w:rsidR="00A53943" w:rsidRDefault="008A76F2">
          <w:pPr>
            <w:pStyle w:val="DA283FAE5437445A9DDE69616987C7D3"/>
          </w:pPr>
          <w:r w:rsidRPr="0081284A">
            <w:rPr>
              <w:rStyle w:val="Tekstzastpczy"/>
            </w:rPr>
            <w:t>[Subject]</w:t>
          </w:r>
        </w:p>
      </w:docPartBody>
    </w:docPart>
    <w:docPart>
      <w:docPartPr>
        <w:name w:val="DefaultPlaceholder_1082065160"/>
        <w:category>
          <w:name w:val="General"/>
          <w:gallery w:val="placeholder"/>
        </w:category>
        <w:types>
          <w:type w:val="bbPlcHdr"/>
        </w:types>
        <w:behaviors>
          <w:behavior w:val="content"/>
        </w:behaviors>
        <w:guid w:val="{3FD47DAD-099D-4628-9AD4-BDF2EA134AF2}"/>
      </w:docPartPr>
      <w:docPartBody>
        <w:p w:rsidR="0072224E" w:rsidRDefault="00B61606">
          <w:r w:rsidRPr="00B515BF">
            <w:rPr>
              <w:rStyle w:val="Tekstzastpczy"/>
            </w:rPr>
            <w:t>Click here to enter a date.</w:t>
          </w:r>
        </w:p>
      </w:docPartBody>
    </w:docPart>
    <w:docPart>
      <w:docPartPr>
        <w:name w:val="21669CA83A7A4580BA78816BD705B3CC"/>
        <w:category>
          <w:name w:val="General"/>
          <w:gallery w:val="placeholder"/>
        </w:category>
        <w:types>
          <w:type w:val="bbPlcHdr"/>
        </w:types>
        <w:behaviors>
          <w:behavior w:val="content"/>
        </w:behaviors>
        <w:guid w:val="{56851032-3FB9-42D7-B287-7C62160331CD}"/>
      </w:docPartPr>
      <w:docPartBody>
        <w:p w:rsidR="0044500D" w:rsidRDefault="00DC567D" w:rsidP="00DC567D">
          <w:pPr>
            <w:pStyle w:val="21669CA83A7A4580BA78816BD705B3CC"/>
          </w:pPr>
          <w:r w:rsidRPr="005A311C">
            <w:rPr>
              <w:rStyle w:val="Tekstzastpczy"/>
            </w:rPr>
            <w:t>Click here to enter text.</w:t>
          </w:r>
        </w:p>
      </w:docPartBody>
    </w:docPart>
    <w:docPart>
      <w:docPartPr>
        <w:name w:val="7F2197A0D2E241A6BCB6EF05E2020208"/>
        <w:category>
          <w:name w:val="General"/>
          <w:gallery w:val="placeholder"/>
        </w:category>
        <w:types>
          <w:type w:val="bbPlcHdr"/>
        </w:types>
        <w:behaviors>
          <w:behavior w:val="content"/>
        </w:behaviors>
        <w:guid w:val="{45FBE544-0B37-4795-B34D-7ABB7D43E74A}"/>
      </w:docPartPr>
      <w:docPartBody>
        <w:p w:rsidR="0044500D" w:rsidRDefault="00DC567D" w:rsidP="00DC567D">
          <w:pPr>
            <w:pStyle w:val="7F2197A0D2E241A6BCB6EF05E2020208"/>
          </w:pPr>
          <w:r w:rsidRPr="005A311C">
            <w:rPr>
              <w:rStyle w:val="Tekstzastpczy"/>
            </w:rPr>
            <w:t>Click here to enter text.</w:t>
          </w:r>
        </w:p>
      </w:docPartBody>
    </w:docPart>
    <w:docPart>
      <w:docPartPr>
        <w:name w:val="C5BD8E5A08E54562A33D4743FCAD0C70"/>
        <w:category>
          <w:name w:val="General"/>
          <w:gallery w:val="placeholder"/>
        </w:category>
        <w:types>
          <w:type w:val="bbPlcHdr"/>
        </w:types>
        <w:behaviors>
          <w:behavior w:val="content"/>
        </w:behaviors>
        <w:guid w:val="{8BD2F637-C461-450A-BC01-A6AFA17ED11B}"/>
      </w:docPartPr>
      <w:docPartBody>
        <w:p w:rsidR="0044500D" w:rsidRDefault="00DC567D" w:rsidP="00DC567D">
          <w:pPr>
            <w:pStyle w:val="C5BD8E5A08E54562A33D4743FCAD0C70"/>
          </w:pPr>
          <w:r w:rsidRPr="005A311C">
            <w:rPr>
              <w:rStyle w:val="Tekstzastpczy"/>
            </w:rPr>
            <w:t>Click here to enter text.</w:t>
          </w:r>
        </w:p>
      </w:docPartBody>
    </w:docPart>
    <w:docPart>
      <w:docPartPr>
        <w:name w:val="33A6E94AE93541E3AA1826610A6F095E"/>
        <w:category>
          <w:name w:val="General"/>
          <w:gallery w:val="placeholder"/>
        </w:category>
        <w:types>
          <w:type w:val="bbPlcHdr"/>
        </w:types>
        <w:behaviors>
          <w:behavior w:val="content"/>
        </w:behaviors>
        <w:guid w:val="{3CAE04E9-3CE6-4D2C-9192-CC9A2EA683F8}"/>
      </w:docPartPr>
      <w:docPartBody>
        <w:p w:rsidR="0044500D" w:rsidRDefault="00DC567D" w:rsidP="00DC567D">
          <w:pPr>
            <w:pStyle w:val="33A6E94AE93541E3AA1826610A6F095E"/>
          </w:pPr>
          <w:r w:rsidRPr="005A311C">
            <w:rPr>
              <w:rStyle w:val="Tekstzastpczy"/>
            </w:rPr>
            <w:t>Click here to enter text.</w:t>
          </w:r>
        </w:p>
      </w:docPartBody>
    </w:docPart>
    <w:docPart>
      <w:docPartPr>
        <w:name w:val="D3538AF651934F17B89072A5FE046A30"/>
        <w:category>
          <w:name w:val="General"/>
          <w:gallery w:val="placeholder"/>
        </w:category>
        <w:types>
          <w:type w:val="bbPlcHdr"/>
        </w:types>
        <w:behaviors>
          <w:behavior w:val="content"/>
        </w:behaviors>
        <w:guid w:val="{53814314-2CBC-4607-B626-A6C23FB97797}"/>
      </w:docPartPr>
      <w:docPartBody>
        <w:p w:rsidR="002E7B7D" w:rsidRDefault="005C70E9" w:rsidP="005C70E9">
          <w:pPr>
            <w:pStyle w:val="D3538AF651934F17B89072A5FE046A30"/>
          </w:pPr>
          <w:r w:rsidRPr="00485215">
            <w:rPr>
              <w:rStyle w:val="Tekstzastpczy"/>
            </w:rPr>
            <w:t>[Category]</w:t>
          </w:r>
        </w:p>
      </w:docPartBody>
    </w:docPart>
    <w:docPart>
      <w:docPartPr>
        <w:name w:val="313827B9FFC246F98C66882F7C57A492"/>
        <w:category>
          <w:name w:val="General"/>
          <w:gallery w:val="placeholder"/>
        </w:category>
        <w:types>
          <w:type w:val="bbPlcHdr"/>
        </w:types>
        <w:behaviors>
          <w:behavior w:val="content"/>
        </w:behaviors>
        <w:guid w:val="{DEB2ECD7-D0ED-4819-A445-0A81D12D9278}"/>
      </w:docPartPr>
      <w:docPartBody>
        <w:p w:rsidR="00CC2A5C" w:rsidRDefault="00DC567D">
          <w:pPr>
            <w:pStyle w:val="313827B9FFC246F98C66882F7C57A492"/>
          </w:pPr>
          <w:r w:rsidRPr="00B23A20">
            <w:rPr>
              <w:rStyle w:val="Tekstzastpczy"/>
            </w:rPr>
            <w:t>[Author]</w:t>
          </w:r>
        </w:p>
      </w:docPartBody>
    </w:docPart>
    <w:docPart>
      <w:docPartPr>
        <w:name w:val="028E4FFD526C4C5FBC981F9006A30E14"/>
        <w:category>
          <w:name w:val="General"/>
          <w:gallery w:val="placeholder"/>
        </w:category>
        <w:types>
          <w:type w:val="bbPlcHdr"/>
        </w:types>
        <w:behaviors>
          <w:behavior w:val="content"/>
        </w:behaviors>
        <w:guid w:val="{59514A28-1F0A-45C6-A4A5-5321DD6AB09A}"/>
      </w:docPartPr>
      <w:docPartBody>
        <w:p w:rsidR="00AC728F" w:rsidRDefault="00641373" w:rsidP="00641373">
          <w:pPr>
            <w:pStyle w:val="028E4FFD526C4C5FBC981F9006A30E14"/>
          </w:pPr>
          <w:r w:rsidRPr="00B515BF">
            <w:rPr>
              <w:rStyle w:val="Tekstzastpczy"/>
            </w:rPr>
            <w:t>Click here to enter a date.</w:t>
          </w:r>
        </w:p>
      </w:docPartBody>
    </w:docPart>
    <w:docPart>
      <w:docPartPr>
        <w:name w:val="553E0097EB69458C9978F232BF4C0ED5"/>
        <w:category>
          <w:name w:val="General"/>
          <w:gallery w:val="placeholder"/>
        </w:category>
        <w:types>
          <w:type w:val="bbPlcHdr"/>
        </w:types>
        <w:behaviors>
          <w:behavior w:val="content"/>
        </w:behaviors>
        <w:guid w:val="{66169BE5-BC6C-4342-8CF9-34ABC641EB31}"/>
      </w:docPartPr>
      <w:docPartBody>
        <w:p w:rsidR="00AC728F" w:rsidRDefault="00641373" w:rsidP="00641373">
          <w:pPr>
            <w:pStyle w:val="553E0097EB69458C9978F232BF4C0ED5"/>
          </w:pPr>
          <w:r w:rsidRPr="00B515BF">
            <w:rPr>
              <w:rStyle w:val="Tekstzastpczy"/>
            </w:rPr>
            <w:t>Click here to enter a date.</w:t>
          </w:r>
        </w:p>
      </w:docPartBody>
    </w:docPart>
    <w:docPart>
      <w:docPartPr>
        <w:name w:val="A56C607C083548CD90C402BDD9C46B67"/>
        <w:category>
          <w:name w:val="General"/>
          <w:gallery w:val="placeholder"/>
        </w:category>
        <w:types>
          <w:type w:val="bbPlcHdr"/>
        </w:types>
        <w:behaviors>
          <w:behavior w:val="content"/>
        </w:behaviors>
        <w:guid w:val="{52BCE2F3-129F-481E-80B6-943B06CC147A}"/>
      </w:docPartPr>
      <w:docPartBody>
        <w:p w:rsidR="00AC728F" w:rsidRDefault="00641373" w:rsidP="00641373">
          <w:pPr>
            <w:pStyle w:val="A56C607C083548CD90C402BDD9C46B67"/>
          </w:pPr>
          <w:r w:rsidRPr="00B515BF">
            <w:rPr>
              <w:rStyle w:val="Tekstzastpczy"/>
            </w:rPr>
            <w:t>Click here to enter a date.</w:t>
          </w:r>
        </w:p>
      </w:docPartBody>
    </w:docPart>
    <w:docPart>
      <w:docPartPr>
        <w:name w:val="4DC6A38AF628400A913216BD4A67E9DC"/>
        <w:category>
          <w:name w:val="General"/>
          <w:gallery w:val="placeholder"/>
        </w:category>
        <w:types>
          <w:type w:val="bbPlcHdr"/>
        </w:types>
        <w:behaviors>
          <w:behavior w:val="content"/>
        </w:behaviors>
        <w:guid w:val="{40B65F03-02E9-40E7-8E30-266A67857ECF}"/>
      </w:docPartPr>
      <w:docPartBody>
        <w:p w:rsidR="00AC728F" w:rsidRDefault="00641373" w:rsidP="00641373">
          <w:pPr>
            <w:pStyle w:val="4DC6A38AF628400A913216BD4A67E9DC"/>
          </w:pPr>
          <w:r w:rsidRPr="00B515BF">
            <w:rPr>
              <w:rStyle w:val="Tekstzastpczy"/>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T Sans">
    <w:charset w:val="EE"/>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095"/>
    <w:rsid w:val="000F32FD"/>
    <w:rsid w:val="00122ECC"/>
    <w:rsid w:val="00127A3A"/>
    <w:rsid w:val="001539DB"/>
    <w:rsid w:val="0018114B"/>
    <w:rsid w:val="001B1122"/>
    <w:rsid w:val="00241A32"/>
    <w:rsid w:val="002534F3"/>
    <w:rsid w:val="002608B2"/>
    <w:rsid w:val="002627F2"/>
    <w:rsid w:val="002B203D"/>
    <w:rsid w:val="002B63EA"/>
    <w:rsid w:val="002C0C95"/>
    <w:rsid w:val="002C5D1B"/>
    <w:rsid w:val="002E7B7D"/>
    <w:rsid w:val="00306C95"/>
    <w:rsid w:val="00374554"/>
    <w:rsid w:val="003837DE"/>
    <w:rsid w:val="003D406D"/>
    <w:rsid w:val="003D6859"/>
    <w:rsid w:val="0044500D"/>
    <w:rsid w:val="0045757C"/>
    <w:rsid w:val="004C22BE"/>
    <w:rsid w:val="005173D5"/>
    <w:rsid w:val="00543204"/>
    <w:rsid w:val="005542A4"/>
    <w:rsid w:val="00557C20"/>
    <w:rsid w:val="005C70E9"/>
    <w:rsid w:val="005E0F2F"/>
    <w:rsid w:val="005F4690"/>
    <w:rsid w:val="006330F9"/>
    <w:rsid w:val="00641373"/>
    <w:rsid w:val="00641564"/>
    <w:rsid w:val="00670225"/>
    <w:rsid w:val="006B6FDC"/>
    <w:rsid w:val="006E0D77"/>
    <w:rsid w:val="00702204"/>
    <w:rsid w:val="0072224E"/>
    <w:rsid w:val="00771C4F"/>
    <w:rsid w:val="00797661"/>
    <w:rsid w:val="00804095"/>
    <w:rsid w:val="008171C3"/>
    <w:rsid w:val="00834CB8"/>
    <w:rsid w:val="008A76F2"/>
    <w:rsid w:val="009004D6"/>
    <w:rsid w:val="00904477"/>
    <w:rsid w:val="00906B4D"/>
    <w:rsid w:val="009F5201"/>
    <w:rsid w:val="00A037F5"/>
    <w:rsid w:val="00A17771"/>
    <w:rsid w:val="00A408B5"/>
    <w:rsid w:val="00A44D81"/>
    <w:rsid w:val="00A53943"/>
    <w:rsid w:val="00A67F8F"/>
    <w:rsid w:val="00A9604E"/>
    <w:rsid w:val="00AC728F"/>
    <w:rsid w:val="00AD2ADC"/>
    <w:rsid w:val="00B22F3F"/>
    <w:rsid w:val="00B3242C"/>
    <w:rsid w:val="00B61606"/>
    <w:rsid w:val="00B85F93"/>
    <w:rsid w:val="00C31F14"/>
    <w:rsid w:val="00C845A0"/>
    <w:rsid w:val="00C87D3B"/>
    <w:rsid w:val="00C96682"/>
    <w:rsid w:val="00CC2A5C"/>
    <w:rsid w:val="00CD02AF"/>
    <w:rsid w:val="00D028B7"/>
    <w:rsid w:val="00D064C3"/>
    <w:rsid w:val="00D723B9"/>
    <w:rsid w:val="00D77EF7"/>
    <w:rsid w:val="00DC567D"/>
    <w:rsid w:val="00E007C8"/>
    <w:rsid w:val="00E22F8E"/>
    <w:rsid w:val="00E976A6"/>
    <w:rsid w:val="00F01700"/>
    <w:rsid w:val="00F142DD"/>
    <w:rsid w:val="00F15FF9"/>
    <w:rsid w:val="00F25C69"/>
    <w:rsid w:val="00F3413A"/>
    <w:rsid w:val="00F8617A"/>
    <w:rsid w:val="00FA5F61"/>
    <w:rsid w:val="00FA7292"/>
    <w:rsid w:val="00FF6B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F619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41373"/>
    <w:rPr>
      <w:color w:val="808080"/>
    </w:rPr>
  </w:style>
  <w:style w:type="paragraph" w:customStyle="1" w:styleId="AA93E7544DFC48BCB48CD71F254FA663">
    <w:name w:val="AA93E7544DFC48BCB48CD71F254FA663"/>
  </w:style>
  <w:style w:type="paragraph" w:customStyle="1" w:styleId="DA283FAE5437445A9DDE69616987C7D3">
    <w:name w:val="DA283FAE5437445A9DDE69616987C7D3"/>
  </w:style>
  <w:style w:type="paragraph" w:customStyle="1" w:styleId="21669CA83A7A4580BA78816BD705B3CC">
    <w:name w:val="21669CA83A7A4580BA78816BD705B3CC"/>
    <w:rsid w:val="00DC567D"/>
    <w:pPr>
      <w:spacing w:after="160" w:line="259" w:lineRule="auto"/>
    </w:pPr>
  </w:style>
  <w:style w:type="paragraph" w:customStyle="1" w:styleId="7F2197A0D2E241A6BCB6EF05E2020208">
    <w:name w:val="7F2197A0D2E241A6BCB6EF05E2020208"/>
    <w:rsid w:val="00DC567D"/>
    <w:pPr>
      <w:spacing w:after="160" w:line="259" w:lineRule="auto"/>
    </w:pPr>
  </w:style>
  <w:style w:type="paragraph" w:customStyle="1" w:styleId="C5BD8E5A08E54562A33D4743FCAD0C70">
    <w:name w:val="C5BD8E5A08E54562A33D4743FCAD0C70"/>
    <w:rsid w:val="00DC567D"/>
    <w:pPr>
      <w:spacing w:after="160" w:line="259" w:lineRule="auto"/>
    </w:pPr>
  </w:style>
  <w:style w:type="paragraph" w:customStyle="1" w:styleId="33A6E94AE93541E3AA1826610A6F095E">
    <w:name w:val="33A6E94AE93541E3AA1826610A6F095E"/>
    <w:rsid w:val="00DC567D"/>
    <w:pPr>
      <w:spacing w:after="160" w:line="259" w:lineRule="auto"/>
    </w:pPr>
  </w:style>
  <w:style w:type="paragraph" w:customStyle="1" w:styleId="D3538AF651934F17B89072A5FE046A30">
    <w:name w:val="D3538AF651934F17B89072A5FE046A30"/>
    <w:rsid w:val="005C70E9"/>
    <w:pPr>
      <w:spacing w:after="160" w:line="259" w:lineRule="auto"/>
    </w:pPr>
    <w:rPr>
      <w:lang w:val="en-GB" w:eastAsia="en-GB"/>
    </w:rPr>
  </w:style>
  <w:style w:type="paragraph" w:customStyle="1" w:styleId="313827B9FFC246F98C66882F7C57A492">
    <w:name w:val="313827B9FFC246F98C66882F7C57A492"/>
    <w:pPr>
      <w:spacing w:after="160" w:line="278" w:lineRule="auto"/>
    </w:pPr>
    <w:rPr>
      <w:kern w:val="2"/>
      <w:sz w:val="24"/>
      <w:szCs w:val="24"/>
      <w:lang w:val="pl-PL" w:eastAsia="pl-PL"/>
      <w14:ligatures w14:val="standardContextual"/>
    </w:rPr>
  </w:style>
  <w:style w:type="paragraph" w:customStyle="1" w:styleId="028E4FFD526C4C5FBC981F9006A30E14">
    <w:name w:val="028E4FFD526C4C5FBC981F9006A30E14"/>
    <w:rsid w:val="00641373"/>
    <w:pPr>
      <w:spacing w:after="160" w:line="278" w:lineRule="auto"/>
    </w:pPr>
    <w:rPr>
      <w:kern w:val="2"/>
      <w:sz w:val="24"/>
      <w:szCs w:val="24"/>
      <w:lang w:val="en-GB" w:eastAsia="en-GB"/>
      <w14:ligatures w14:val="standardContextual"/>
    </w:rPr>
  </w:style>
  <w:style w:type="paragraph" w:customStyle="1" w:styleId="553E0097EB69458C9978F232BF4C0ED5">
    <w:name w:val="553E0097EB69458C9978F232BF4C0ED5"/>
    <w:rsid w:val="00641373"/>
    <w:pPr>
      <w:spacing w:after="160" w:line="278" w:lineRule="auto"/>
    </w:pPr>
    <w:rPr>
      <w:kern w:val="2"/>
      <w:sz w:val="24"/>
      <w:szCs w:val="24"/>
      <w:lang w:val="en-GB" w:eastAsia="en-GB"/>
      <w14:ligatures w14:val="standardContextual"/>
    </w:rPr>
  </w:style>
  <w:style w:type="paragraph" w:customStyle="1" w:styleId="A56C607C083548CD90C402BDD9C46B67">
    <w:name w:val="A56C607C083548CD90C402BDD9C46B67"/>
    <w:rsid w:val="00641373"/>
    <w:pPr>
      <w:spacing w:after="160" w:line="278" w:lineRule="auto"/>
    </w:pPr>
    <w:rPr>
      <w:kern w:val="2"/>
      <w:sz w:val="24"/>
      <w:szCs w:val="24"/>
      <w:lang w:val="en-GB" w:eastAsia="en-GB"/>
      <w14:ligatures w14:val="standardContextual"/>
    </w:rPr>
  </w:style>
  <w:style w:type="paragraph" w:customStyle="1" w:styleId="4DC6A38AF628400A913216BD4A67E9DC">
    <w:name w:val="4DC6A38AF628400A913216BD4A67E9DC"/>
    <w:rsid w:val="00641373"/>
    <w:pPr>
      <w:spacing w:after="160" w:line="278" w:lineRule="auto"/>
    </w:pPr>
    <w:rPr>
      <w:kern w:val="2"/>
      <w:sz w:val="24"/>
      <w:szCs w:val="24"/>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ph">
      <a:majorFont>
        <a:latin typeface="Poppi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072288574B6DB641B1170A2503D5A923" ma:contentTypeVersion="4" ma:contentTypeDescription="Utwórz nowy dokument." ma:contentTypeScope="" ma:versionID="0946c97b5d72228a8407616d598212e4">
  <xsd:schema xmlns:xsd="http://www.w3.org/2001/XMLSchema" xmlns:xs="http://www.w3.org/2001/XMLSchema" xmlns:p="http://schemas.microsoft.com/office/2006/metadata/properties" xmlns:ns2="eb398e25-7776-4bdd-ad1a-b109de8a6d2d" targetNamespace="http://schemas.microsoft.com/office/2006/metadata/properties" ma:root="true" ma:fieldsID="3df4a9387d84d5d67eb9510b36637fae" ns2:_="">
    <xsd:import namespace="eb398e25-7776-4bdd-ad1a-b109de8a6d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98e25-7776-4bdd-ad1a-b109de8a6d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b:Sources>
</file>

<file path=customXml/item4.xml><?xml version="1.0" encoding="utf-8"?>
<root xmlns="http://www.future-processing.com/schemas/documents/templates/">
  <template>
    <Title>
    </Title>
    <Subject>
    </Subject>
    <DocumentVersion>[5.2]</DocumentVersion>
  </template>
</root>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2B9810-D3EE-4E26-842A-7D41CAF5375E}">
  <ds:schemaRefs>
    <ds:schemaRef ds:uri="http://schemas.microsoft.com/sharepoint/v3/contenttype/forms"/>
  </ds:schemaRefs>
</ds:datastoreItem>
</file>

<file path=customXml/itemProps2.xml><?xml version="1.0" encoding="utf-8"?>
<ds:datastoreItem xmlns:ds="http://schemas.openxmlformats.org/officeDocument/2006/customXml" ds:itemID="{53A17103-72BC-4D4B-ACC3-8436827CF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98e25-7776-4bdd-ad1a-b109de8a6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073F2-9FAB-4594-A89E-21195209AAA1}">
  <ds:schemaRefs>
    <ds:schemaRef ds:uri="http://schemas.openxmlformats.org/officeDocument/2006/bibliography"/>
  </ds:schemaRefs>
</ds:datastoreItem>
</file>

<file path=customXml/itemProps4.xml><?xml version="1.0" encoding="utf-8"?>
<ds:datastoreItem xmlns:ds="http://schemas.openxmlformats.org/officeDocument/2006/customXml" ds:itemID="{3C99AADA-6161-46E4-BEFE-B4E209177516}">
  <ds:schemaRefs>
    <ds:schemaRef ds:uri="http://www.future-processing.com/schemas/documents/templates/"/>
  </ds:schemaRefs>
</ds:datastoreItem>
</file>

<file path=customXml/itemProps5.xml><?xml version="1.0" encoding="utf-8"?>
<ds:datastoreItem xmlns:ds="http://schemas.openxmlformats.org/officeDocument/2006/customXml" ds:itemID="{4D507064-F324-4DA9-BF4D-3B9D62E16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FP.General Document.en-UK.dotx</Template>
  <TotalTime>32</TotalTime>
  <Pages>35</Pages>
  <Words>6845</Words>
  <Characters>41071</Characters>
  <Application>Microsoft Office Word</Application>
  <DocSecurity>0</DocSecurity>
  <Lines>342</Lines>
  <Paragraphs>95</Paragraphs>
  <ScaleCrop>false</ScaleCrop>
  <Company>Future Processing</Company>
  <LinksUpToDate>false</LinksUpToDate>
  <CharactersWithSpaces>47821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description LLM</dc:title>
  <dc:subject>Artificial intelligence-based agricultural image description system</dc:subject>
  <dc:creator>Kacper Sikorski, Konrad Wnuk, Krzysztof Witek, Mateusz Falfus, Justyn Rojkowski, Mikołaj Mieszczok</dc:creator>
  <cp:keywords/>
  <dc:description/>
  <cp:lastModifiedBy>Konrad Wnuk (kw306766)</cp:lastModifiedBy>
  <cp:revision>53</cp:revision>
  <cp:lastPrinted>2020-10-16T09:03:00Z</cp:lastPrinted>
  <dcterms:created xsi:type="dcterms:W3CDTF">2024-12-06T03:20:00Z</dcterms:created>
  <dcterms:modified xsi:type="dcterms:W3CDTF">2025-01-07T16:15:00Z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0x010100072288574B6DB641B1170A2503D5A923</vt:lpwstr>
  </property>
  <property fmtid="{D5CDD505-2E9C-101B-9397-08002B2CF9AE}" pid="3" name="_dlc_DocIdItemGuid">
    <vt:lpwstr>da8f5f27-459d-4d69-a087-394273e037d6</vt:lpwstr>
  </property>
</Properties>
</file>